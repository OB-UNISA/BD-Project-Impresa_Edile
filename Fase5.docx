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E0A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DROP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database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IF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EXISTS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color w:val="000000"/>
          <w:sz w:val="24"/>
          <w:szCs w:val="24"/>
        </w:rPr>
        <w:t>impresa</w:t>
      </w:r>
      <w:r w:rsidRPr="00197772">
        <w:rPr>
          <w:rFonts w:ascii="Consolas" w:hAnsi="Consolas" w:cs="Consolas"/>
          <w:color w:val="000000"/>
          <w:sz w:val="24"/>
          <w:szCs w:val="24"/>
        </w:rPr>
        <w:t>;</w:t>
      </w:r>
    </w:p>
    <w:p w14:paraId="3919F43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database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FF5970">
        <w:rPr>
          <w:rFonts w:ascii="Consolas" w:hAnsi="Consolas" w:cs="Consolas"/>
          <w:sz w:val="24"/>
          <w:szCs w:val="24"/>
        </w:rPr>
        <w:t>impresa</w:t>
      </w:r>
      <w:r w:rsidRPr="00197772">
        <w:rPr>
          <w:rFonts w:ascii="Consolas" w:hAnsi="Consolas" w:cs="Consolas"/>
          <w:color w:val="000000"/>
          <w:sz w:val="24"/>
          <w:szCs w:val="24"/>
        </w:rPr>
        <w:t>;</w:t>
      </w:r>
    </w:p>
    <w:p w14:paraId="33B996C7" w14:textId="7C74D39D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USE</w:t>
      </w:r>
      <w:r w:rsidR="00024527"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impresa</w:t>
      </w:r>
      <w:proofErr w:type="gramEnd"/>
      <w:r w:rsidRPr="00197772">
        <w:rPr>
          <w:rFonts w:ascii="Consolas" w:hAnsi="Consolas" w:cs="Consolas"/>
          <w:color w:val="000000"/>
          <w:sz w:val="24"/>
          <w:szCs w:val="24"/>
        </w:rPr>
        <w:t>;</w:t>
      </w:r>
    </w:p>
    <w:p w14:paraId="71DA12C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0E545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sz w:val="24"/>
          <w:szCs w:val="24"/>
        </w:rPr>
        <w:t xml:space="preserve">cantiere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7EC7ADD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codice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4D649EB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valore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DOUBLE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282ABB4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localita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FF5970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A5EC3D2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`#personale`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D919BA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DEFAULT</w:t>
      </w:r>
      <w:r w:rsidRPr="00FF5970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FF5970">
        <w:rPr>
          <w:rFonts w:ascii="Consolas" w:hAnsi="Consolas" w:cs="Consolas"/>
          <w:color w:val="EE6000"/>
          <w:sz w:val="24"/>
          <w:szCs w:val="24"/>
        </w:rPr>
        <w:t>'0'</w:t>
      </w:r>
    </w:p>
    <w:p w14:paraId="708B17E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2320866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D111E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A31515"/>
          <w:sz w:val="24"/>
          <w:szCs w:val="24"/>
        </w:rPr>
        <w:t>`ente locale`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3CA9C29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telefono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</w:p>
    <w:p w14:paraId="579BAAC5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09F3281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5538F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sz w:val="24"/>
          <w:szCs w:val="24"/>
        </w:rPr>
        <w:t xml:space="preserve">personale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70765FC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CF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16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84604A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nome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15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12E4C8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cognome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15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683A64D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professione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233B030B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stipendio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DOUBLE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29F07CC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via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9EF0E6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citta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330906F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CAP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</w:p>
    <w:p w14:paraId="7C5C5737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7D8AC8F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4DCDC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sz w:val="24"/>
          <w:szCs w:val="24"/>
        </w:rPr>
        <w:t xml:space="preserve">cliente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53DB4D5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telefono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1F32CF7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CF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16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7B4E8975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nome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15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EFC3D4D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cognome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15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7DC866B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via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C1A9AE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citta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73B68BE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CAP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</w:p>
    <w:p w14:paraId="3D21146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391868F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80AD3D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sz w:val="24"/>
          <w:szCs w:val="24"/>
        </w:rPr>
        <w:t xml:space="preserve">magazzino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7B82FC9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telefono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6B21EBD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via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F60E0F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citta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12A1FE3A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CAP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</w:p>
    <w:p w14:paraId="6BA2C2E5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5E1BC48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556EDD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A7FE59C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6570359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D363E07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9CE6203" w14:textId="77777777" w:rsidR="00882433" w:rsidRDefault="00882433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A4E3F55" w14:textId="480F9B8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lastRenderedPageBreak/>
        <w:t>CREATE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sz w:val="24"/>
          <w:szCs w:val="24"/>
        </w:rPr>
        <w:t xml:space="preserve">prodotto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56E0A21A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codice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2B7B3D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nome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882433">
        <w:rPr>
          <w:rFonts w:ascii="Consolas" w:hAnsi="Consolas" w:cs="Consolas"/>
          <w:color w:val="EE6000"/>
          <w:sz w:val="24"/>
          <w:szCs w:val="24"/>
        </w:rPr>
        <w:t>20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5C79E969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prezzo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DOUBLE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4BFC397D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`data acquisto`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DATE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263640C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magazzino`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A611B3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magazzino`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4A5DFAE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magazzino (telefono)</w:t>
      </w:r>
    </w:p>
    <w:p w14:paraId="126F354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DELETE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UPDATE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</w:p>
    <w:p w14:paraId="4F5CAC7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3150C40B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7DB50A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sz w:val="24"/>
          <w:szCs w:val="24"/>
        </w:rPr>
        <w:t xml:space="preserve">fornitore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2B96E859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telefono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575C5C2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nome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30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D48090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`partita IVA`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11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882433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882433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</w:p>
    <w:p w14:paraId="4EB729C3" w14:textId="31C5733A" w:rsidR="00FA03D5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7EE25906" w14:textId="77777777" w:rsidR="00726398" w:rsidRPr="00197772" w:rsidRDefault="00726398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35A8DE" w14:textId="40EC9259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sz w:val="24"/>
          <w:szCs w:val="24"/>
        </w:rPr>
        <w:t xml:space="preserve">veicolo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2D9C0D0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targa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10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56AC070D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modello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30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20976B32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`anno fabbricazione`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YEAR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</w:p>
    <w:p w14:paraId="6BF81F19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28CDFC4B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54869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sz w:val="24"/>
          <w:szCs w:val="24"/>
        </w:rPr>
        <w:t xml:space="preserve">telefono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22BD05C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telefono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4894A8B2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16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A18997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(telefono),</w:t>
      </w:r>
    </w:p>
    <w:p w14:paraId="6CC4D98D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56DAD63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personale (CF)</w:t>
      </w:r>
    </w:p>
    <w:p w14:paraId="24587CF5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DELETE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UPDATE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</w:p>
    <w:p w14:paraId="71BE8457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34E7E66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7FE84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sz w:val="24"/>
          <w:szCs w:val="24"/>
        </w:rPr>
        <w:t xml:space="preserve">permesso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28FF796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stato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ENUM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'negato'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6398">
        <w:rPr>
          <w:rFonts w:ascii="Consolas" w:hAnsi="Consolas" w:cs="Consolas"/>
          <w:color w:val="EE6000"/>
          <w:sz w:val="24"/>
          <w:szCs w:val="24"/>
        </w:rPr>
        <w:t>'lavorazione'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6398">
        <w:rPr>
          <w:rFonts w:ascii="Consolas" w:hAnsi="Consolas" w:cs="Consolas"/>
          <w:color w:val="EE6000"/>
          <w:sz w:val="24"/>
          <w:szCs w:val="24"/>
        </w:rPr>
        <w:t>'concesso'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6BE09345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217EA2C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ente locale`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12373E3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6C5A142D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cantiere (codice)</w:t>
      </w:r>
    </w:p>
    <w:p w14:paraId="56C4E08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DELETE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UPDATE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59E6A7A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ente locale`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00BBBC1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A31515"/>
          <w:sz w:val="24"/>
          <w:szCs w:val="24"/>
        </w:rPr>
        <w:t>`ente locale`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(telefono)</w:t>
      </w:r>
    </w:p>
    <w:p w14:paraId="3D2B9E3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DELETE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UPDATE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</w:p>
    <w:p w14:paraId="4D607D7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09BB18DA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FFD2F2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B9E55E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EEAD6D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7C4C8F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95269C" w14:textId="77777777" w:rsidR="00882433" w:rsidRDefault="00882433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B52102" w14:textId="3ADBC804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A31515"/>
          <w:sz w:val="24"/>
          <w:szCs w:val="24"/>
        </w:rPr>
        <w:t>`ha responsabile`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64C0444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3F096AD5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16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675448F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277F1E0B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cantiere (codice)</w:t>
      </w:r>
    </w:p>
    <w:p w14:paraId="52B0535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DELETE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UPDATE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5179945B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403D54E7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personale (CF)</w:t>
      </w:r>
    </w:p>
    <w:p w14:paraId="0BEF06B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DELETE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UPDATE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CASCADE</w:t>
      </w:r>
    </w:p>
    <w:p w14:paraId="6BE0C04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283CD63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F3741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TABLE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A31515"/>
          <w:sz w:val="24"/>
          <w:szCs w:val="24"/>
        </w:rPr>
        <w:t>`ha caposquadra`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56B899D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2F211D7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16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1BA324F2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5CCD287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cantiere (codice)</w:t>
      </w:r>
    </w:p>
    <w:p w14:paraId="459631D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2E02484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 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289B1FA9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personale (CF)</w:t>
      </w:r>
    </w:p>
    <w:p w14:paraId="621A70C2" w14:textId="77777777" w:rsidR="006732DC" w:rsidRPr="00726398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</w:p>
    <w:p w14:paraId="2B649E9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3839B38C" w14:textId="77777777" w:rsidR="00875825" w:rsidRPr="00197772" w:rsidRDefault="00875825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EA7E31" w14:textId="4C92D672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 TABLE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A31515"/>
          <w:sz w:val="24"/>
          <w:szCs w:val="24"/>
        </w:rPr>
        <w:t>`ha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4EF7F74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 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19D5C0E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16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3855FF3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 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, 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>),</w:t>
      </w:r>
    </w:p>
    <w:p w14:paraId="562BA0CA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 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62C442B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cantiere (codice)</w:t>
      </w:r>
    </w:p>
    <w:p w14:paraId="1E41594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4C0BB67D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 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7864B93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personale (CF)</w:t>
      </w:r>
    </w:p>
    <w:p w14:paraId="4B236593" w14:textId="77777777" w:rsidR="006732DC" w:rsidRPr="00726398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</w:p>
    <w:p w14:paraId="27FCA187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21CD8BD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79873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 TABLE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A31515"/>
          <w:sz w:val="24"/>
          <w:szCs w:val="24"/>
        </w:rPr>
        <w:t>`</w:t>
      </w:r>
      <w:proofErr w:type="spellStart"/>
      <w:r w:rsidRPr="00197772">
        <w:rPr>
          <w:rFonts w:ascii="Consolas" w:hAnsi="Consolas" w:cs="Consolas"/>
          <w:color w:val="A31515"/>
          <w:sz w:val="24"/>
          <w:szCs w:val="24"/>
        </w:rPr>
        <w:t>puo</w:t>
      </w:r>
      <w:proofErr w:type="spellEnd"/>
      <w:r w:rsidRPr="00197772">
        <w:rPr>
          <w:rFonts w:ascii="Consolas" w:hAnsi="Consolas" w:cs="Consolas"/>
          <w:color w:val="A31515"/>
          <w:sz w:val="24"/>
          <w:szCs w:val="24"/>
        </w:rPr>
        <w:t xml:space="preserve"> guidare`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0246702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16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634A4497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 xml:space="preserve">`targa </w:t>
      </w:r>
      <w:proofErr w:type="spellStart"/>
      <w:r w:rsidRPr="00197772">
        <w:rPr>
          <w:rFonts w:ascii="Consolas" w:hAnsi="Consolas" w:cs="Consolas"/>
          <w:color w:val="A31515"/>
          <w:sz w:val="24"/>
          <w:szCs w:val="24"/>
        </w:rPr>
        <w:t>veicolo`</w:t>
      </w:r>
      <w:proofErr w:type="spellEnd"/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726398">
        <w:rPr>
          <w:rFonts w:ascii="Consolas" w:hAnsi="Consolas" w:cs="Consolas"/>
          <w:color w:val="EE6000"/>
          <w:sz w:val="24"/>
          <w:szCs w:val="24"/>
        </w:rPr>
        <w:t>10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33363152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 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, </w:t>
      </w:r>
      <w:r w:rsidRPr="00197772">
        <w:rPr>
          <w:rFonts w:ascii="Consolas" w:hAnsi="Consolas" w:cs="Consolas"/>
          <w:color w:val="A31515"/>
          <w:sz w:val="24"/>
          <w:szCs w:val="24"/>
        </w:rPr>
        <w:t>`targa veicolo`</w:t>
      </w:r>
      <w:r w:rsidRPr="00197772">
        <w:rPr>
          <w:rFonts w:ascii="Consolas" w:hAnsi="Consolas" w:cs="Consolas"/>
          <w:color w:val="000000"/>
          <w:sz w:val="24"/>
          <w:szCs w:val="24"/>
        </w:rPr>
        <w:t>),</w:t>
      </w:r>
    </w:p>
    <w:p w14:paraId="410EE6D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 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`CF personale`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73B99319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personale (CF)</w:t>
      </w:r>
    </w:p>
    <w:p w14:paraId="314D289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781BAC5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`targa veicolo`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58AF138A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726398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veicolo (targa)</w:t>
      </w:r>
    </w:p>
    <w:p w14:paraId="4F8D8D3E" w14:textId="77777777" w:rsidR="006732DC" w:rsidRPr="00726398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26398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</w:p>
    <w:p w14:paraId="047063E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66B49F3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9CF9E2" w14:textId="77777777" w:rsidR="00197772" w:rsidRDefault="00197772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77D968" w14:textId="77777777" w:rsidR="00882433" w:rsidRDefault="00882433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4C8062" w14:textId="4C8AAF6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 TABLE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A31515"/>
          <w:sz w:val="24"/>
          <w:szCs w:val="24"/>
        </w:rPr>
        <w:t>`e commissionato`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23E5F80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 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486A23BA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cliente`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 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2AE96CF7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 xml:space="preserve">    PRIMARY 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>),</w:t>
      </w:r>
    </w:p>
    <w:p w14:paraId="580603C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79CB4D57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cantiere (codice)</w:t>
      </w:r>
    </w:p>
    <w:p w14:paraId="07630C5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7DDCA09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cliente`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1409DC42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cliente (telefono)</w:t>
      </w:r>
    </w:p>
    <w:p w14:paraId="59539F53" w14:textId="77777777" w:rsidR="006732DC" w:rsidRPr="00C54864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</w:p>
    <w:p w14:paraId="78141AB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3651464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01F85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 TABLE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sz w:val="24"/>
          <w:szCs w:val="24"/>
        </w:rPr>
        <w:t xml:space="preserve">usa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51A2218A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 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53ED7A7B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prodotto`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 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5880A83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prodotto`</w:t>
      </w:r>
      <w:r w:rsidRPr="00197772">
        <w:rPr>
          <w:rFonts w:ascii="Consolas" w:hAnsi="Consolas" w:cs="Consolas"/>
          <w:color w:val="000000"/>
          <w:sz w:val="24"/>
          <w:szCs w:val="24"/>
        </w:rPr>
        <w:t>),</w:t>
      </w:r>
    </w:p>
    <w:p w14:paraId="5AC2E0A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01328015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cantiere (codice)</w:t>
      </w:r>
    </w:p>
    <w:p w14:paraId="09684554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003854A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prodotto`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0C134A7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prodotto (codice)</w:t>
      </w:r>
    </w:p>
    <w:p w14:paraId="5B1B97BF" w14:textId="77777777" w:rsidR="006732DC" w:rsidRPr="00C54864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</w:p>
    <w:p w14:paraId="4C995DEB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p w14:paraId="32B4EA05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82A00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 TABLE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A31515"/>
          <w:sz w:val="24"/>
          <w:szCs w:val="24"/>
        </w:rPr>
        <w:t>`e fornito`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(</w:t>
      </w:r>
    </w:p>
    <w:p w14:paraId="6B41063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prodotto`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 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3897C97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fornitore`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 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3217B1B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prodotto`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, 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fornitore`</w:t>
      </w:r>
      <w:r w:rsidRPr="00197772">
        <w:rPr>
          <w:rFonts w:ascii="Consolas" w:hAnsi="Consolas" w:cs="Consolas"/>
          <w:color w:val="000000"/>
          <w:sz w:val="24"/>
          <w:szCs w:val="24"/>
        </w:rPr>
        <w:t>),</w:t>
      </w:r>
    </w:p>
    <w:p w14:paraId="5209A62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prodotto`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5737020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prodotto (codice)</w:t>
      </w:r>
    </w:p>
    <w:p w14:paraId="745494CF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6BDDCF18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`telefono fornitore`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375EBC5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fornitore (telefono)</w:t>
      </w:r>
    </w:p>
    <w:p w14:paraId="486C0961" w14:textId="77777777" w:rsidR="006732DC" w:rsidRPr="00C54864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</w:p>
    <w:p w14:paraId="55143065" w14:textId="77777777" w:rsidR="00FA03D5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</w:t>
      </w:r>
      <w:r w:rsidR="00FA03D5" w:rsidRPr="00197772">
        <w:rPr>
          <w:rFonts w:ascii="Consolas" w:hAnsi="Consolas" w:cs="Consolas"/>
          <w:color w:val="000000"/>
          <w:sz w:val="24"/>
          <w:szCs w:val="24"/>
        </w:rPr>
        <w:t>;</w:t>
      </w:r>
    </w:p>
    <w:p w14:paraId="0DD59DE9" w14:textId="77777777" w:rsidR="00FA03D5" w:rsidRPr="00197772" w:rsidRDefault="00FA03D5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bookmarkStart w:id="0" w:name="_GoBack"/>
      <w:bookmarkEnd w:id="0"/>
    </w:p>
    <w:p w14:paraId="2CE211E6" w14:textId="2B484040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CREATE TABLE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sz w:val="24"/>
          <w:szCs w:val="24"/>
        </w:rPr>
        <w:t xml:space="preserve">impiega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</w:p>
    <w:p w14:paraId="77D5693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INT 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51313EF6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97772">
        <w:rPr>
          <w:rFonts w:ascii="Consolas" w:hAnsi="Consolas" w:cs="Consolas"/>
          <w:color w:val="A31515"/>
          <w:sz w:val="24"/>
          <w:szCs w:val="24"/>
        </w:rPr>
        <w:t xml:space="preserve">`targa </w:t>
      </w:r>
      <w:proofErr w:type="spellStart"/>
      <w:r w:rsidRPr="00197772">
        <w:rPr>
          <w:rFonts w:ascii="Consolas" w:hAnsi="Consolas" w:cs="Consolas"/>
          <w:color w:val="A31515"/>
          <w:sz w:val="24"/>
          <w:szCs w:val="24"/>
        </w:rPr>
        <w:t>veicolo`</w:t>
      </w:r>
      <w:proofErr w:type="spellEnd"/>
      <w:r w:rsidRPr="0019777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VARCHAR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C54864">
        <w:rPr>
          <w:rFonts w:ascii="Consolas" w:hAnsi="Consolas" w:cs="Consolas"/>
          <w:color w:val="EE6000"/>
          <w:sz w:val="24"/>
          <w:szCs w:val="24"/>
        </w:rPr>
        <w:t>10</w:t>
      </w:r>
      <w:r w:rsidRPr="0019777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NOT NULL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69494C3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PRIMARY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`targa veicolo`</w:t>
      </w:r>
      <w:r w:rsidRPr="00197772">
        <w:rPr>
          <w:rFonts w:ascii="Consolas" w:hAnsi="Consolas" w:cs="Consolas"/>
          <w:color w:val="000000"/>
          <w:sz w:val="24"/>
          <w:szCs w:val="24"/>
        </w:rPr>
        <w:t>),</w:t>
      </w:r>
    </w:p>
    <w:p w14:paraId="3BFCD210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`codice cantiere`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6D13769E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cantiere (codice)</w:t>
      </w:r>
    </w:p>
    <w:p w14:paraId="1EBA7E31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  <w:r w:rsidRPr="00197772">
        <w:rPr>
          <w:rFonts w:ascii="Consolas" w:hAnsi="Consolas" w:cs="Consolas"/>
          <w:color w:val="000000"/>
          <w:sz w:val="24"/>
          <w:szCs w:val="24"/>
        </w:rPr>
        <w:t>,</w:t>
      </w:r>
    </w:p>
    <w:p w14:paraId="7387DBC3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FOREIGN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KEY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(</w:t>
      </w:r>
      <w:r w:rsidRPr="00197772">
        <w:rPr>
          <w:rFonts w:ascii="Consolas" w:hAnsi="Consolas" w:cs="Consolas"/>
          <w:color w:val="A31515"/>
          <w:sz w:val="24"/>
          <w:szCs w:val="24"/>
        </w:rPr>
        <w:t>`targa veicolo`</w:t>
      </w:r>
      <w:r w:rsidRPr="00197772">
        <w:rPr>
          <w:rFonts w:ascii="Consolas" w:hAnsi="Consolas" w:cs="Consolas"/>
          <w:color w:val="000000"/>
          <w:sz w:val="24"/>
          <w:szCs w:val="24"/>
        </w:rPr>
        <w:t>)</w:t>
      </w:r>
    </w:p>
    <w:p w14:paraId="3E06D05C" w14:textId="77777777" w:rsidR="006732DC" w:rsidRPr="00197772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REFERENCES</w:t>
      </w:r>
      <w:r w:rsidRPr="00C54864">
        <w:rPr>
          <w:rFonts w:ascii="Consolas" w:hAnsi="Consolas" w:cs="Consolas"/>
          <w:color w:val="548DD4" w:themeColor="text2" w:themeTint="99"/>
          <w:sz w:val="24"/>
          <w:szCs w:val="24"/>
        </w:rPr>
        <w:t xml:space="preserve"> </w:t>
      </w:r>
      <w:r w:rsidRPr="00197772">
        <w:rPr>
          <w:rFonts w:ascii="Consolas" w:hAnsi="Consolas" w:cs="Consolas"/>
          <w:color w:val="000000"/>
          <w:sz w:val="24"/>
          <w:szCs w:val="24"/>
        </w:rPr>
        <w:t>veicolo (targa)</w:t>
      </w:r>
    </w:p>
    <w:p w14:paraId="26743177" w14:textId="77777777" w:rsidR="006732DC" w:rsidRPr="00C54864" w:rsidRDefault="006732DC" w:rsidP="0067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4864">
        <w:rPr>
          <w:rFonts w:ascii="Consolas" w:hAnsi="Consolas" w:cs="Consolas"/>
          <w:b/>
          <w:bCs/>
          <w:color w:val="548DD4" w:themeColor="text2" w:themeTint="99"/>
          <w:sz w:val="24"/>
          <w:szCs w:val="24"/>
        </w:rPr>
        <w:t>ON DELETE CASCADE ON UPDATE CASCADE</w:t>
      </w:r>
    </w:p>
    <w:p w14:paraId="501B01C7" w14:textId="529A661D" w:rsidR="009E07EC" w:rsidRPr="00197772" w:rsidRDefault="006732DC" w:rsidP="006732DC">
      <w:pPr>
        <w:rPr>
          <w:sz w:val="24"/>
          <w:szCs w:val="24"/>
        </w:rPr>
      </w:pPr>
      <w:r w:rsidRPr="00197772">
        <w:rPr>
          <w:rFonts w:ascii="Consolas" w:hAnsi="Consolas" w:cs="Consolas"/>
          <w:color w:val="000000"/>
          <w:sz w:val="24"/>
          <w:szCs w:val="24"/>
        </w:rPr>
        <w:t>);</w:t>
      </w:r>
    </w:p>
    <w:sectPr w:rsidR="009E07EC" w:rsidRPr="00197772" w:rsidSect="00D919BA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lnNumType w:countBy="1" w:restart="continuous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421B6" w14:textId="77777777" w:rsidR="00272B46" w:rsidRDefault="00272B46" w:rsidP="006D544A">
      <w:pPr>
        <w:spacing w:after="0" w:line="240" w:lineRule="auto"/>
      </w:pPr>
      <w:r>
        <w:separator/>
      </w:r>
    </w:p>
  </w:endnote>
  <w:endnote w:type="continuationSeparator" w:id="0">
    <w:p w14:paraId="3E15C73E" w14:textId="77777777" w:rsidR="00272B46" w:rsidRDefault="00272B46" w:rsidP="006D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C00E8" w14:textId="77777777" w:rsidR="00272B46" w:rsidRDefault="00272B46" w:rsidP="006D544A">
      <w:pPr>
        <w:spacing w:after="0" w:line="240" w:lineRule="auto"/>
      </w:pPr>
      <w:r>
        <w:separator/>
      </w:r>
    </w:p>
  </w:footnote>
  <w:footnote w:type="continuationSeparator" w:id="0">
    <w:p w14:paraId="28283826" w14:textId="77777777" w:rsidR="00272B46" w:rsidRDefault="00272B46" w:rsidP="006D5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5AFF8" w14:textId="33999F66" w:rsidR="00667203" w:rsidRDefault="00E10537" w:rsidP="00E10537">
    <w:pPr>
      <w:pStyle w:val="Intestazione"/>
      <w:rPr>
        <w:sz w:val="48"/>
        <w:szCs w:val="48"/>
      </w:rPr>
    </w:pPr>
    <w:r w:rsidRPr="006D544A">
      <w:rPr>
        <w:sz w:val="48"/>
        <w:szCs w:val="48"/>
      </w:rPr>
      <w:t xml:space="preserve">Fase </w:t>
    </w:r>
    <w:r w:rsidR="009E07EC">
      <w:rPr>
        <w:sz w:val="48"/>
        <w:szCs w:val="48"/>
      </w:rPr>
      <w:t>5</w:t>
    </w:r>
    <w:r>
      <w:rPr>
        <w:sz w:val="48"/>
        <w:szCs w:val="48"/>
      </w:rPr>
      <w:t xml:space="preserve">: </w:t>
    </w:r>
    <w:r w:rsidR="009E07EC">
      <w:rPr>
        <w:sz w:val="48"/>
        <w:szCs w:val="48"/>
      </w:rPr>
      <w:t>creazione database MySQL</w:t>
    </w:r>
  </w:p>
  <w:p w14:paraId="0CDD4BC6" w14:textId="496CC11B" w:rsidR="00132001" w:rsidRPr="00822551" w:rsidRDefault="00132001" w:rsidP="00E10537">
    <w:pPr>
      <w:pStyle w:val="Intestazione"/>
      <w:rPr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0D7FB" w14:textId="6884FCFE" w:rsidR="00822551" w:rsidRDefault="00822551" w:rsidP="00822551">
    <w:pPr>
      <w:pStyle w:val="Intestazione"/>
      <w:rPr>
        <w:sz w:val="48"/>
        <w:szCs w:val="48"/>
      </w:rPr>
    </w:pPr>
    <w:r w:rsidRPr="006D544A">
      <w:rPr>
        <w:sz w:val="48"/>
        <w:szCs w:val="48"/>
      </w:rPr>
      <w:t>Fase 1</w:t>
    </w:r>
    <w:r>
      <w:rPr>
        <w:sz w:val="48"/>
        <w:szCs w:val="48"/>
      </w:rPr>
      <w:t>: raccolta delle specifiche</w:t>
    </w:r>
  </w:p>
  <w:p w14:paraId="51A1682E" w14:textId="77777777" w:rsidR="00667203" w:rsidRPr="00822551" w:rsidRDefault="00667203" w:rsidP="00822551">
    <w:pPr>
      <w:pStyle w:val="Intestazione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7BC"/>
    <w:multiLevelType w:val="hybridMultilevel"/>
    <w:tmpl w:val="563CC342"/>
    <w:lvl w:ilvl="0" w:tplc="D4C66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4A"/>
    <w:rsid w:val="00017811"/>
    <w:rsid w:val="00024527"/>
    <w:rsid w:val="000471F7"/>
    <w:rsid w:val="000A67F7"/>
    <w:rsid w:val="000A7552"/>
    <w:rsid w:val="000B57AB"/>
    <w:rsid w:val="000E5C00"/>
    <w:rsid w:val="000F2E6F"/>
    <w:rsid w:val="000F33AD"/>
    <w:rsid w:val="0010723F"/>
    <w:rsid w:val="00122480"/>
    <w:rsid w:val="00131BF1"/>
    <w:rsid w:val="00132001"/>
    <w:rsid w:val="00137099"/>
    <w:rsid w:val="00142BF3"/>
    <w:rsid w:val="0014571E"/>
    <w:rsid w:val="00185CD1"/>
    <w:rsid w:val="00197772"/>
    <w:rsid w:val="001C6AA2"/>
    <w:rsid w:val="002575EC"/>
    <w:rsid w:val="00272B46"/>
    <w:rsid w:val="00291F77"/>
    <w:rsid w:val="002A7A40"/>
    <w:rsid w:val="003170D6"/>
    <w:rsid w:val="00334457"/>
    <w:rsid w:val="00346229"/>
    <w:rsid w:val="00355D72"/>
    <w:rsid w:val="003769B7"/>
    <w:rsid w:val="003A4C32"/>
    <w:rsid w:val="003D4CB6"/>
    <w:rsid w:val="003E0FBC"/>
    <w:rsid w:val="004123B3"/>
    <w:rsid w:val="00460AEF"/>
    <w:rsid w:val="00464C0A"/>
    <w:rsid w:val="0047376B"/>
    <w:rsid w:val="00487855"/>
    <w:rsid w:val="00496442"/>
    <w:rsid w:val="004D2062"/>
    <w:rsid w:val="004F2FF6"/>
    <w:rsid w:val="005407A1"/>
    <w:rsid w:val="00542055"/>
    <w:rsid w:val="00552C1C"/>
    <w:rsid w:val="00555F42"/>
    <w:rsid w:val="005B79CC"/>
    <w:rsid w:val="005E0F25"/>
    <w:rsid w:val="005F5E17"/>
    <w:rsid w:val="0064641C"/>
    <w:rsid w:val="00664905"/>
    <w:rsid w:val="00667203"/>
    <w:rsid w:val="0067247B"/>
    <w:rsid w:val="006732DC"/>
    <w:rsid w:val="00680520"/>
    <w:rsid w:val="006B3D8E"/>
    <w:rsid w:val="006D544A"/>
    <w:rsid w:val="006E7302"/>
    <w:rsid w:val="00713971"/>
    <w:rsid w:val="00726398"/>
    <w:rsid w:val="007862FE"/>
    <w:rsid w:val="007A316D"/>
    <w:rsid w:val="007A50BD"/>
    <w:rsid w:val="007B3260"/>
    <w:rsid w:val="007C616C"/>
    <w:rsid w:val="00822551"/>
    <w:rsid w:val="0082623F"/>
    <w:rsid w:val="00847485"/>
    <w:rsid w:val="00857D7B"/>
    <w:rsid w:val="00875825"/>
    <w:rsid w:val="00882433"/>
    <w:rsid w:val="008B26FA"/>
    <w:rsid w:val="008E4DF7"/>
    <w:rsid w:val="00983EB7"/>
    <w:rsid w:val="00995C49"/>
    <w:rsid w:val="009B6C7B"/>
    <w:rsid w:val="009E07EC"/>
    <w:rsid w:val="009E156C"/>
    <w:rsid w:val="009E52A7"/>
    <w:rsid w:val="009F4DB4"/>
    <w:rsid w:val="00A04203"/>
    <w:rsid w:val="00A43D64"/>
    <w:rsid w:val="00AB1EEF"/>
    <w:rsid w:val="00AE228E"/>
    <w:rsid w:val="00B302CE"/>
    <w:rsid w:val="00B42CE2"/>
    <w:rsid w:val="00B9483B"/>
    <w:rsid w:val="00BA0B08"/>
    <w:rsid w:val="00BB02A3"/>
    <w:rsid w:val="00BB02AF"/>
    <w:rsid w:val="00BC23C0"/>
    <w:rsid w:val="00C54864"/>
    <w:rsid w:val="00C907E4"/>
    <w:rsid w:val="00CF6AE1"/>
    <w:rsid w:val="00D058C2"/>
    <w:rsid w:val="00D2456F"/>
    <w:rsid w:val="00D919BA"/>
    <w:rsid w:val="00E05A03"/>
    <w:rsid w:val="00E10537"/>
    <w:rsid w:val="00E255AF"/>
    <w:rsid w:val="00E62916"/>
    <w:rsid w:val="00E77FEF"/>
    <w:rsid w:val="00EA0C23"/>
    <w:rsid w:val="00EA7E1D"/>
    <w:rsid w:val="00EB087E"/>
    <w:rsid w:val="00EC3B1D"/>
    <w:rsid w:val="00ED7659"/>
    <w:rsid w:val="00EE4C7C"/>
    <w:rsid w:val="00F136CA"/>
    <w:rsid w:val="00F568F6"/>
    <w:rsid w:val="00F64A6C"/>
    <w:rsid w:val="00FA03D5"/>
    <w:rsid w:val="00FA4C61"/>
    <w:rsid w:val="00FC66CA"/>
    <w:rsid w:val="00FE65B2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EB5BE"/>
  <w15:docId w15:val="{65F224D2-BD3E-4265-AE14-9B1762F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D5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544A"/>
  </w:style>
  <w:style w:type="paragraph" w:styleId="Pidipagina">
    <w:name w:val="footer"/>
    <w:basedOn w:val="Normale"/>
    <w:link w:val="PidipaginaCarattere"/>
    <w:uiPriority w:val="99"/>
    <w:unhideWhenUsed/>
    <w:rsid w:val="006D54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544A"/>
  </w:style>
  <w:style w:type="table" w:styleId="Grigliatabella">
    <w:name w:val="Table Grid"/>
    <w:basedOn w:val="Tabellanormale"/>
    <w:uiPriority w:val="59"/>
    <w:rsid w:val="0067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AB1EE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B1EE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B1EE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B1EE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B1EE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1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1EEF"/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52C1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52C1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52C1C"/>
    <w:rPr>
      <w:vertAlign w:val="superscript"/>
    </w:rPr>
  </w:style>
  <w:style w:type="character" w:styleId="Numeroriga">
    <w:name w:val="line number"/>
    <w:basedOn w:val="Carpredefinitoparagrafo"/>
    <w:uiPriority w:val="99"/>
    <w:semiHidden/>
    <w:unhideWhenUsed/>
    <w:rsid w:val="00D9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5794C-64D0-4A19-BCB4-4F394E16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267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80</cp:revision>
  <dcterms:created xsi:type="dcterms:W3CDTF">2020-01-15T16:40:00Z</dcterms:created>
  <dcterms:modified xsi:type="dcterms:W3CDTF">2020-01-25T07:36:00Z</dcterms:modified>
</cp:coreProperties>
</file>