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A627B" w14:textId="77777777" w:rsidR="00E23328" w:rsidRPr="00B42CE2" w:rsidRDefault="00E23328" w:rsidP="00E2332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Analisi delle ridondanze</w:t>
      </w:r>
    </w:p>
    <w:p w14:paraId="4203F2D8" w14:textId="4EBBD2EA" w:rsidR="00E23328" w:rsidRDefault="00E23328" w:rsidP="00E23328">
      <w:pPr>
        <w:rPr>
          <w:sz w:val="26"/>
          <w:szCs w:val="26"/>
        </w:rPr>
        <w:sectPr w:rsidR="00E23328" w:rsidSect="003A13BC">
          <w:headerReference w:type="default" r:id="rId8"/>
          <w:headerReference w:type="first" r:id="rId9"/>
          <w:type w:val="continuous"/>
          <w:pgSz w:w="11906" w:h="16838"/>
          <w:pgMar w:top="1440" w:right="1440" w:bottom="1440" w:left="1440" w:header="720" w:footer="720" w:gutter="0"/>
          <w:cols w:sep="1" w:space="720"/>
          <w:docGrid w:linePitch="360"/>
        </w:sectPr>
      </w:pPr>
      <w:r>
        <w:rPr>
          <w:sz w:val="26"/>
          <w:szCs w:val="26"/>
        </w:rPr>
        <w:t xml:space="preserve">Dato ridondante: </w:t>
      </w:r>
      <w:r>
        <w:rPr>
          <w:i/>
          <w:iCs/>
          <w:sz w:val="26"/>
          <w:szCs w:val="26"/>
        </w:rPr>
        <w:t>#personale</w:t>
      </w:r>
      <w:r>
        <w:rPr>
          <w:sz w:val="26"/>
          <w:szCs w:val="26"/>
        </w:rPr>
        <w:t>. Procedure interessate: OP2, OP4, OP5, OP19</w:t>
      </w:r>
      <w:r w:rsidR="00BC2038">
        <w:rPr>
          <w:sz w:val="26"/>
          <w:szCs w:val="26"/>
        </w:rPr>
        <w:t>, OP20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3328" w14:paraId="7B7F4438" w14:textId="77777777" w:rsidTr="00EC58C7">
        <w:tc>
          <w:tcPr>
            <w:tcW w:w="4508" w:type="dxa"/>
          </w:tcPr>
          <w:p w14:paraId="2C882FCC" w14:textId="20C1F964" w:rsidR="00E23328" w:rsidRPr="00095DBE" w:rsidRDefault="00E23328" w:rsidP="00EC58C7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Con ridondanza</w:t>
            </w:r>
          </w:p>
        </w:tc>
        <w:tc>
          <w:tcPr>
            <w:tcW w:w="4508" w:type="dxa"/>
          </w:tcPr>
          <w:p w14:paraId="7F9E6B17" w14:textId="77777777" w:rsidR="00E23328" w:rsidRPr="00095DBE" w:rsidRDefault="00E23328" w:rsidP="00EC58C7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Senza ridondanza</w:t>
            </w:r>
          </w:p>
        </w:tc>
      </w:tr>
      <w:tr w:rsidR="00E23328" w14:paraId="47781110" w14:textId="77777777" w:rsidTr="00EC58C7">
        <w:tc>
          <w:tcPr>
            <w:tcW w:w="4508" w:type="dxa"/>
          </w:tcPr>
          <w:p w14:paraId="5C6903B7" w14:textId="77777777" w:rsidR="00E23328" w:rsidRDefault="00E23328" w:rsidP="00EC58C7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OP2 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43C0688F" w14:textId="77777777" w:rsidR="00E23328" w:rsidRDefault="00E23328" w:rsidP="00EC58C7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OP2</w:t>
            </w:r>
          </w:p>
        </w:tc>
      </w:tr>
      <w:tr w:rsidR="00E23328" w14:paraId="4CF40A53" w14:textId="77777777" w:rsidTr="00EC58C7">
        <w:tc>
          <w:tcPr>
            <w:tcW w:w="4508" w:type="dxa"/>
          </w:tcPr>
          <w:p w14:paraId="643367DB" w14:textId="23EC402A" w:rsidR="00E23328" w:rsidRDefault="00E23328" w:rsidP="00EC58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Memoria = </w:t>
            </w:r>
            <w:r w:rsidR="00BC2038">
              <w:rPr>
                <w:sz w:val="26"/>
                <w:szCs w:val="26"/>
              </w:rPr>
              <w:t>1</w:t>
            </w:r>
            <w:r w:rsidR="00123124">
              <w:rPr>
                <w:sz w:val="26"/>
                <w:szCs w:val="26"/>
              </w:rPr>
              <w:t xml:space="preserve"> byte*5 = </w:t>
            </w:r>
            <w:r w:rsidR="00BC2038">
              <w:rPr>
                <w:sz w:val="26"/>
                <w:szCs w:val="26"/>
              </w:rPr>
              <w:t>5</w:t>
            </w:r>
            <w:r w:rsidR="00123124">
              <w:rPr>
                <w:sz w:val="26"/>
                <w:szCs w:val="26"/>
              </w:rPr>
              <w:t xml:space="preserve"> byte</w:t>
            </w:r>
          </w:p>
          <w:p w14:paraId="23241C9E" w14:textId="77777777" w:rsidR="00E23328" w:rsidRDefault="00E23328" w:rsidP="00EC58C7">
            <w:pPr>
              <w:rPr>
                <w:sz w:val="26"/>
                <w:szCs w:val="26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875"/>
              <w:gridCol w:w="709"/>
              <w:gridCol w:w="1417"/>
            </w:tblGrid>
            <w:tr w:rsidR="00E23328" w14:paraId="0BB3759A" w14:textId="77777777" w:rsidTr="00EC58C7">
              <w:tc>
                <w:tcPr>
                  <w:tcW w:w="1864" w:type="dxa"/>
                </w:tcPr>
                <w:p w14:paraId="3B6AADFE" w14:textId="424D9506" w:rsidR="00E23328" w:rsidRPr="00362407" w:rsidRDefault="007178AA" w:rsidP="00EC58C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Concetto</w:t>
                  </w:r>
                </w:p>
              </w:tc>
              <w:tc>
                <w:tcPr>
                  <w:tcW w:w="709" w:type="dxa"/>
                </w:tcPr>
                <w:p w14:paraId="06A1C5E3" w14:textId="77777777" w:rsidR="00E23328" w:rsidRPr="00362407" w:rsidRDefault="00E23328" w:rsidP="00EC58C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Tipo</w:t>
                  </w:r>
                </w:p>
              </w:tc>
              <w:tc>
                <w:tcPr>
                  <w:tcW w:w="1417" w:type="dxa"/>
                </w:tcPr>
                <w:p w14:paraId="07315C6D" w14:textId="77777777" w:rsidR="00E23328" w:rsidRPr="00362407" w:rsidRDefault="00E23328" w:rsidP="00EC58C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Modalità</w:t>
                  </w:r>
                </w:p>
              </w:tc>
            </w:tr>
            <w:tr w:rsidR="00E23328" w14:paraId="04376BCC" w14:textId="77777777" w:rsidTr="00EC58C7">
              <w:tc>
                <w:tcPr>
                  <w:tcW w:w="1864" w:type="dxa"/>
                </w:tcPr>
                <w:p w14:paraId="7EB34AAA" w14:textId="77777777" w:rsidR="00E23328" w:rsidRPr="00362407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Personale</w:t>
                  </w:r>
                </w:p>
              </w:tc>
              <w:tc>
                <w:tcPr>
                  <w:tcW w:w="709" w:type="dxa"/>
                </w:tcPr>
                <w:p w14:paraId="3F446507" w14:textId="77777777" w:rsidR="00E23328" w:rsidRPr="00362407" w:rsidRDefault="00E23328" w:rsidP="00EC58C7">
                  <w:pPr>
                    <w:rPr>
                      <w:sz w:val="26"/>
                      <w:szCs w:val="26"/>
                    </w:rPr>
                  </w:pPr>
                  <w:r w:rsidRPr="00362407">
                    <w:rPr>
                      <w:sz w:val="26"/>
                      <w:szCs w:val="26"/>
                    </w:rPr>
                    <w:t>E</w:t>
                  </w:r>
                </w:p>
              </w:tc>
              <w:tc>
                <w:tcPr>
                  <w:tcW w:w="1417" w:type="dxa"/>
                </w:tcPr>
                <w:p w14:paraId="3DE48E64" w14:textId="77777777" w:rsidR="00E23328" w:rsidRPr="00362407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30 S</w:t>
                  </w:r>
                </w:p>
              </w:tc>
            </w:tr>
            <w:tr w:rsidR="00E23328" w14:paraId="5FD4B608" w14:textId="77777777" w:rsidTr="00EC58C7">
              <w:tc>
                <w:tcPr>
                  <w:tcW w:w="1864" w:type="dxa"/>
                </w:tcPr>
                <w:p w14:paraId="5D2F1FF0" w14:textId="77777777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HA PERSONALE</w:t>
                  </w:r>
                </w:p>
              </w:tc>
              <w:tc>
                <w:tcPr>
                  <w:tcW w:w="709" w:type="dxa"/>
                </w:tcPr>
                <w:p w14:paraId="73E9282E" w14:textId="77777777" w:rsidR="00E23328" w:rsidRPr="00362407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</w:t>
                  </w:r>
                </w:p>
              </w:tc>
              <w:tc>
                <w:tcPr>
                  <w:tcW w:w="1417" w:type="dxa"/>
                </w:tcPr>
                <w:p w14:paraId="52B75F6D" w14:textId="41ABA2AC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10</w:t>
                  </w:r>
                  <w:r w:rsidR="007178AA">
                    <w:rPr>
                      <w:sz w:val="26"/>
                      <w:szCs w:val="26"/>
                    </w:rPr>
                    <w:t>*</w:t>
                  </w:r>
                  <w:r>
                    <w:rPr>
                      <w:sz w:val="26"/>
                      <w:szCs w:val="26"/>
                    </w:rPr>
                    <w:t>5=50 S</w:t>
                  </w:r>
                </w:p>
              </w:tc>
            </w:tr>
            <w:tr w:rsidR="00E23328" w14:paraId="34F04DB8" w14:textId="77777777" w:rsidTr="00EC58C7">
              <w:tc>
                <w:tcPr>
                  <w:tcW w:w="1864" w:type="dxa"/>
                </w:tcPr>
                <w:p w14:paraId="7E583E26" w14:textId="77777777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HA CAPOSQUADRA</w:t>
                  </w:r>
                </w:p>
              </w:tc>
              <w:tc>
                <w:tcPr>
                  <w:tcW w:w="709" w:type="dxa"/>
                </w:tcPr>
                <w:p w14:paraId="1A553191" w14:textId="77777777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</w:t>
                  </w:r>
                </w:p>
              </w:tc>
              <w:tc>
                <w:tcPr>
                  <w:tcW w:w="1417" w:type="dxa"/>
                </w:tcPr>
                <w:p w14:paraId="515B4198" w14:textId="5A799A16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  <w:r w:rsidR="007178AA">
                    <w:rPr>
                      <w:sz w:val="26"/>
                      <w:szCs w:val="26"/>
                    </w:rPr>
                    <w:t>*</w:t>
                  </w:r>
                  <w:r>
                    <w:rPr>
                      <w:sz w:val="26"/>
                      <w:szCs w:val="26"/>
                    </w:rPr>
                    <w:t>5=5 S</w:t>
                  </w:r>
                </w:p>
              </w:tc>
            </w:tr>
            <w:tr w:rsidR="00E23328" w14:paraId="1C1EED12" w14:textId="77777777" w:rsidTr="00EC58C7">
              <w:tc>
                <w:tcPr>
                  <w:tcW w:w="1864" w:type="dxa"/>
                </w:tcPr>
                <w:p w14:paraId="01E25C19" w14:textId="77777777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HA RESPONSABILE</w:t>
                  </w:r>
                </w:p>
              </w:tc>
              <w:tc>
                <w:tcPr>
                  <w:tcW w:w="709" w:type="dxa"/>
                </w:tcPr>
                <w:p w14:paraId="63F3CCCC" w14:textId="77777777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</w:t>
                  </w:r>
                </w:p>
              </w:tc>
              <w:tc>
                <w:tcPr>
                  <w:tcW w:w="1417" w:type="dxa"/>
                </w:tcPr>
                <w:p w14:paraId="1B04A447" w14:textId="0F3AAF72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  <w:r w:rsidR="007178AA">
                    <w:rPr>
                      <w:sz w:val="26"/>
                      <w:szCs w:val="26"/>
                    </w:rPr>
                    <w:t>*</w:t>
                  </w:r>
                  <w:r>
                    <w:rPr>
                      <w:sz w:val="26"/>
                      <w:szCs w:val="26"/>
                    </w:rPr>
                    <w:t>5=5 S</w:t>
                  </w:r>
                </w:p>
              </w:tc>
            </w:tr>
            <w:tr w:rsidR="002901A6" w14:paraId="21E4A461" w14:textId="77777777" w:rsidTr="00EC58C7">
              <w:tc>
                <w:tcPr>
                  <w:tcW w:w="1864" w:type="dxa"/>
                </w:tcPr>
                <w:p w14:paraId="20DB1B00" w14:textId="56885868" w:rsidR="002901A6" w:rsidRDefault="002901A6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PUO’ GUIDARE</w:t>
                  </w:r>
                </w:p>
              </w:tc>
              <w:tc>
                <w:tcPr>
                  <w:tcW w:w="709" w:type="dxa"/>
                </w:tcPr>
                <w:p w14:paraId="10A7973C" w14:textId="47B46320" w:rsidR="002901A6" w:rsidRDefault="002901A6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</w:t>
                  </w:r>
                </w:p>
              </w:tc>
              <w:tc>
                <w:tcPr>
                  <w:tcW w:w="1417" w:type="dxa"/>
                </w:tcPr>
                <w:p w14:paraId="0861902C" w14:textId="43D1AD9D" w:rsidR="002901A6" w:rsidRDefault="002901A6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 S</w:t>
                  </w:r>
                </w:p>
              </w:tc>
            </w:tr>
            <w:tr w:rsidR="00E23328" w14:paraId="286F55E3" w14:textId="77777777" w:rsidTr="00EC58C7">
              <w:tc>
                <w:tcPr>
                  <w:tcW w:w="1864" w:type="dxa"/>
                </w:tcPr>
                <w:p w14:paraId="697984A2" w14:textId="77777777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Cantiere</w:t>
                  </w:r>
                </w:p>
              </w:tc>
              <w:tc>
                <w:tcPr>
                  <w:tcW w:w="709" w:type="dxa"/>
                </w:tcPr>
                <w:p w14:paraId="75E2246C" w14:textId="77777777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E</w:t>
                  </w:r>
                </w:p>
              </w:tc>
              <w:tc>
                <w:tcPr>
                  <w:tcW w:w="1417" w:type="dxa"/>
                </w:tcPr>
                <w:p w14:paraId="7F9C40D0" w14:textId="77777777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 L</w:t>
                  </w:r>
                </w:p>
              </w:tc>
            </w:tr>
            <w:tr w:rsidR="00E23328" w14:paraId="25FDCE2C" w14:textId="77777777" w:rsidTr="00EC58C7">
              <w:tc>
                <w:tcPr>
                  <w:tcW w:w="1864" w:type="dxa"/>
                </w:tcPr>
                <w:p w14:paraId="523EB5B6" w14:textId="77777777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Cantiere</w:t>
                  </w:r>
                </w:p>
              </w:tc>
              <w:tc>
                <w:tcPr>
                  <w:tcW w:w="709" w:type="dxa"/>
                </w:tcPr>
                <w:p w14:paraId="4ACDF590" w14:textId="77777777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E</w:t>
                  </w:r>
                </w:p>
              </w:tc>
              <w:tc>
                <w:tcPr>
                  <w:tcW w:w="1417" w:type="dxa"/>
                </w:tcPr>
                <w:p w14:paraId="5A52651C" w14:textId="77777777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 S</w:t>
                  </w:r>
                </w:p>
              </w:tc>
            </w:tr>
          </w:tbl>
          <w:p w14:paraId="32E4DC4E" w14:textId="77777777" w:rsidR="00E23328" w:rsidRDefault="00E23328" w:rsidP="00EC58C7">
            <w:pPr>
              <w:rPr>
                <w:sz w:val="26"/>
                <w:szCs w:val="26"/>
              </w:rPr>
            </w:pPr>
          </w:p>
          <w:p w14:paraId="10E47C06" w14:textId="77777777" w:rsidR="00E23328" w:rsidRPr="00095DBE" w:rsidRDefault="00E23328" w:rsidP="00EC58C7">
            <w:pPr>
              <w:rPr>
                <w:sz w:val="26"/>
                <w:szCs w:val="26"/>
              </w:rPr>
            </w:pPr>
          </w:p>
        </w:tc>
        <w:tc>
          <w:tcPr>
            <w:tcW w:w="4508" w:type="dxa"/>
          </w:tcPr>
          <w:p w14:paraId="6E5195C2" w14:textId="77777777" w:rsidR="003A13BC" w:rsidRDefault="003A13BC" w:rsidP="003A13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Memoria = 0 byte</w:t>
            </w:r>
          </w:p>
          <w:p w14:paraId="068CFBCA" w14:textId="77777777" w:rsidR="009E3F9B" w:rsidRDefault="009E3F9B" w:rsidP="00EC58C7">
            <w:pPr>
              <w:rPr>
                <w:sz w:val="26"/>
                <w:szCs w:val="26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875"/>
              <w:gridCol w:w="709"/>
              <w:gridCol w:w="1417"/>
            </w:tblGrid>
            <w:tr w:rsidR="00E23328" w14:paraId="33DAAEB0" w14:textId="77777777" w:rsidTr="00EC58C7">
              <w:tc>
                <w:tcPr>
                  <w:tcW w:w="1875" w:type="dxa"/>
                </w:tcPr>
                <w:p w14:paraId="2B4E224C" w14:textId="2057DFE6" w:rsidR="00E23328" w:rsidRPr="00362407" w:rsidRDefault="007178AA" w:rsidP="00EC58C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Concetto</w:t>
                  </w:r>
                </w:p>
              </w:tc>
              <w:tc>
                <w:tcPr>
                  <w:tcW w:w="709" w:type="dxa"/>
                </w:tcPr>
                <w:p w14:paraId="6F868337" w14:textId="77777777" w:rsidR="00E23328" w:rsidRPr="00362407" w:rsidRDefault="00E23328" w:rsidP="00EC58C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Tipo</w:t>
                  </w:r>
                </w:p>
              </w:tc>
              <w:tc>
                <w:tcPr>
                  <w:tcW w:w="1417" w:type="dxa"/>
                </w:tcPr>
                <w:p w14:paraId="1664CB5F" w14:textId="77777777" w:rsidR="00E23328" w:rsidRPr="00362407" w:rsidRDefault="00E23328" w:rsidP="00EC58C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Modalità</w:t>
                  </w:r>
                </w:p>
              </w:tc>
            </w:tr>
            <w:tr w:rsidR="00E23328" w14:paraId="6DE198C5" w14:textId="77777777" w:rsidTr="00EC58C7">
              <w:tc>
                <w:tcPr>
                  <w:tcW w:w="1875" w:type="dxa"/>
                </w:tcPr>
                <w:p w14:paraId="676C7219" w14:textId="77777777" w:rsidR="00E23328" w:rsidRPr="00362407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Personale</w:t>
                  </w:r>
                </w:p>
              </w:tc>
              <w:tc>
                <w:tcPr>
                  <w:tcW w:w="709" w:type="dxa"/>
                </w:tcPr>
                <w:p w14:paraId="466212F5" w14:textId="77777777" w:rsidR="00E23328" w:rsidRPr="00362407" w:rsidRDefault="00E23328" w:rsidP="00EC58C7">
                  <w:pPr>
                    <w:rPr>
                      <w:sz w:val="26"/>
                      <w:szCs w:val="26"/>
                    </w:rPr>
                  </w:pPr>
                  <w:r w:rsidRPr="00362407">
                    <w:rPr>
                      <w:sz w:val="26"/>
                      <w:szCs w:val="26"/>
                    </w:rPr>
                    <w:t>E</w:t>
                  </w:r>
                </w:p>
              </w:tc>
              <w:tc>
                <w:tcPr>
                  <w:tcW w:w="1417" w:type="dxa"/>
                </w:tcPr>
                <w:p w14:paraId="3B7E0DBB" w14:textId="584AEF9E" w:rsidR="00E23328" w:rsidRPr="00362407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30 </w:t>
                  </w:r>
                  <w:r w:rsidR="007178AA">
                    <w:rPr>
                      <w:sz w:val="26"/>
                      <w:szCs w:val="26"/>
                    </w:rPr>
                    <w:t>S</w:t>
                  </w:r>
                </w:p>
              </w:tc>
            </w:tr>
            <w:tr w:rsidR="00E23328" w14:paraId="02469D20" w14:textId="77777777" w:rsidTr="00EC58C7">
              <w:tc>
                <w:tcPr>
                  <w:tcW w:w="1875" w:type="dxa"/>
                </w:tcPr>
                <w:p w14:paraId="02AEB59B" w14:textId="77777777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HA PERSONALE</w:t>
                  </w:r>
                </w:p>
              </w:tc>
              <w:tc>
                <w:tcPr>
                  <w:tcW w:w="709" w:type="dxa"/>
                </w:tcPr>
                <w:p w14:paraId="0379AE7D" w14:textId="77777777" w:rsidR="00E23328" w:rsidRPr="00362407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</w:t>
                  </w:r>
                </w:p>
              </w:tc>
              <w:tc>
                <w:tcPr>
                  <w:tcW w:w="1417" w:type="dxa"/>
                </w:tcPr>
                <w:p w14:paraId="6E27A735" w14:textId="3B727A6E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10</w:t>
                  </w:r>
                  <w:r w:rsidR="007178AA">
                    <w:rPr>
                      <w:sz w:val="26"/>
                      <w:szCs w:val="26"/>
                    </w:rPr>
                    <w:t>*</w:t>
                  </w:r>
                  <w:r>
                    <w:rPr>
                      <w:sz w:val="26"/>
                      <w:szCs w:val="26"/>
                    </w:rPr>
                    <w:t xml:space="preserve">5=50 </w:t>
                  </w:r>
                  <w:r w:rsidR="007178AA">
                    <w:rPr>
                      <w:sz w:val="26"/>
                      <w:szCs w:val="26"/>
                    </w:rPr>
                    <w:t>S</w:t>
                  </w:r>
                </w:p>
              </w:tc>
            </w:tr>
            <w:tr w:rsidR="00E23328" w14:paraId="19AF0F3F" w14:textId="77777777" w:rsidTr="00EC58C7">
              <w:tc>
                <w:tcPr>
                  <w:tcW w:w="1875" w:type="dxa"/>
                </w:tcPr>
                <w:p w14:paraId="6A068926" w14:textId="77777777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HA CAPOSQUADRA</w:t>
                  </w:r>
                </w:p>
              </w:tc>
              <w:tc>
                <w:tcPr>
                  <w:tcW w:w="709" w:type="dxa"/>
                </w:tcPr>
                <w:p w14:paraId="17C85D50" w14:textId="77777777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</w:t>
                  </w:r>
                </w:p>
              </w:tc>
              <w:tc>
                <w:tcPr>
                  <w:tcW w:w="1417" w:type="dxa"/>
                </w:tcPr>
                <w:p w14:paraId="7CB07CC2" w14:textId="054B81D3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  <w:r w:rsidR="007178AA">
                    <w:rPr>
                      <w:sz w:val="26"/>
                      <w:szCs w:val="26"/>
                    </w:rPr>
                    <w:t>*</w:t>
                  </w:r>
                  <w:r>
                    <w:rPr>
                      <w:sz w:val="26"/>
                      <w:szCs w:val="26"/>
                    </w:rPr>
                    <w:t xml:space="preserve">5=5 </w:t>
                  </w:r>
                  <w:r w:rsidR="007178AA">
                    <w:rPr>
                      <w:sz w:val="26"/>
                      <w:szCs w:val="26"/>
                    </w:rPr>
                    <w:t>S</w:t>
                  </w:r>
                </w:p>
              </w:tc>
            </w:tr>
            <w:tr w:rsidR="00E23328" w14:paraId="38435EF1" w14:textId="77777777" w:rsidTr="00EC58C7">
              <w:tc>
                <w:tcPr>
                  <w:tcW w:w="1875" w:type="dxa"/>
                </w:tcPr>
                <w:p w14:paraId="6BE8A599" w14:textId="77777777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HA RESPONSABILE</w:t>
                  </w:r>
                </w:p>
              </w:tc>
              <w:tc>
                <w:tcPr>
                  <w:tcW w:w="709" w:type="dxa"/>
                </w:tcPr>
                <w:p w14:paraId="5725C3E2" w14:textId="77777777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</w:t>
                  </w:r>
                </w:p>
              </w:tc>
              <w:tc>
                <w:tcPr>
                  <w:tcW w:w="1417" w:type="dxa"/>
                </w:tcPr>
                <w:p w14:paraId="5ED8A51E" w14:textId="3113F6BC" w:rsidR="00E23328" w:rsidRDefault="00E23328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  <w:r w:rsidR="007178AA">
                    <w:rPr>
                      <w:sz w:val="26"/>
                      <w:szCs w:val="26"/>
                    </w:rPr>
                    <w:t>*</w:t>
                  </w:r>
                  <w:r>
                    <w:rPr>
                      <w:sz w:val="26"/>
                      <w:szCs w:val="26"/>
                    </w:rPr>
                    <w:t xml:space="preserve">5=5 </w:t>
                  </w:r>
                  <w:r w:rsidR="007178AA">
                    <w:rPr>
                      <w:sz w:val="26"/>
                      <w:szCs w:val="26"/>
                    </w:rPr>
                    <w:t>S</w:t>
                  </w:r>
                </w:p>
              </w:tc>
            </w:tr>
            <w:tr w:rsidR="002901A6" w14:paraId="434B92E7" w14:textId="77777777" w:rsidTr="00EC58C7">
              <w:tc>
                <w:tcPr>
                  <w:tcW w:w="1875" w:type="dxa"/>
                </w:tcPr>
                <w:p w14:paraId="1D2B0E95" w14:textId="7DED8C92" w:rsidR="002901A6" w:rsidRDefault="002901A6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PUO’ GUIDARE</w:t>
                  </w:r>
                </w:p>
              </w:tc>
              <w:tc>
                <w:tcPr>
                  <w:tcW w:w="709" w:type="dxa"/>
                </w:tcPr>
                <w:p w14:paraId="17DB3E47" w14:textId="1D36B141" w:rsidR="002901A6" w:rsidRDefault="002901A6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</w:t>
                  </w:r>
                </w:p>
              </w:tc>
              <w:tc>
                <w:tcPr>
                  <w:tcW w:w="1417" w:type="dxa"/>
                </w:tcPr>
                <w:p w14:paraId="50F0DC98" w14:textId="6CC5A742" w:rsidR="002901A6" w:rsidRDefault="002901A6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 S</w:t>
                  </w:r>
                </w:p>
              </w:tc>
            </w:tr>
            <w:tr w:rsidR="002901A6" w14:paraId="26EDC621" w14:textId="77777777" w:rsidTr="00EC58C7">
              <w:tc>
                <w:tcPr>
                  <w:tcW w:w="1875" w:type="dxa"/>
                </w:tcPr>
                <w:p w14:paraId="421F61D2" w14:textId="77777777" w:rsidR="002901A6" w:rsidRDefault="002901A6" w:rsidP="00EC58C7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</w:tcPr>
                <w:p w14:paraId="48F88F94" w14:textId="77777777" w:rsidR="002901A6" w:rsidRDefault="002901A6" w:rsidP="00EC58C7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417" w:type="dxa"/>
                </w:tcPr>
                <w:p w14:paraId="02A8F5E3" w14:textId="77777777" w:rsidR="002901A6" w:rsidRDefault="002901A6" w:rsidP="00EC58C7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B9E24BC" w14:textId="07345D3B" w:rsidR="007178AA" w:rsidRPr="00095DBE" w:rsidRDefault="007178AA" w:rsidP="00EC58C7">
            <w:pPr>
              <w:rPr>
                <w:sz w:val="26"/>
                <w:szCs w:val="26"/>
              </w:rPr>
            </w:pPr>
          </w:p>
        </w:tc>
      </w:tr>
      <w:tr w:rsidR="00123124" w14:paraId="5BC174BB" w14:textId="77777777" w:rsidTr="00EC58C7">
        <w:tc>
          <w:tcPr>
            <w:tcW w:w="4508" w:type="dxa"/>
          </w:tcPr>
          <w:p w14:paraId="27A80D84" w14:textId="51A9493F" w:rsidR="00123124" w:rsidRDefault="00123124" w:rsidP="001231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2901A6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 xml:space="preserve"> operazioni*3 = 58</w:t>
            </w:r>
            <w:r w:rsidR="002901A6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 xml:space="preserve"> operazioni al mese</w:t>
            </w:r>
          </w:p>
          <w:p w14:paraId="22C9F725" w14:textId="77777777" w:rsidR="00123124" w:rsidRDefault="00123124" w:rsidP="00EC58C7">
            <w:pPr>
              <w:rPr>
                <w:sz w:val="26"/>
                <w:szCs w:val="26"/>
              </w:rPr>
            </w:pPr>
          </w:p>
        </w:tc>
        <w:tc>
          <w:tcPr>
            <w:tcW w:w="4508" w:type="dxa"/>
          </w:tcPr>
          <w:p w14:paraId="391AFF50" w14:textId="5220D7D3" w:rsidR="00123124" w:rsidRDefault="00123124" w:rsidP="00EC58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  <w:r w:rsidR="002901A6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 xml:space="preserve"> operazioni*3 = 54</w:t>
            </w:r>
            <w:r w:rsidR="002901A6">
              <w:rPr>
                <w:sz w:val="26"/>
                <w:szCs w:val="26"/>
              </w:rPr>
              <w:t>3</w:t>
            </w:r>
            <w:r w:rsidR="00A65191">
              <w:rPr>
                <w:sz w:val="26"/>
                <w:szCs w:val="26"/>
              </w:rPr>
              <w:t xml:space="preserve"> al mese</w:t>
            </w:r>
          </w:p>
        </w:tc>
      </w:tr>
      <w:tr w:rsidR="00BC2038" w14:paraId="25E727A7" w14:textId="77777777" w:rsidTr="00EC58C7">
        <w:tc>
          <w:tcPr>
            <w:tcW w:w="4508" w:type="dxa"/>
          </w:tcPr>
          <w:p w14:paraId="54B1404C" w14:textId="51401A82" w:rsidR="00BC2038" w:rsidRPr="00BC2038" w:rsidRDefault="00BC2038" w:rsidP="0012312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OP4</w:t>
            </w:r>
          </w:p>
        </w:tc>
        <w:tc>
          <w:tcPr>
            <w:tcW w:w="4508" w:type="dxa"/>
          </w:tcPr>
          <w:p w14:paraId="2EFC737C" w14:textId="0C4ACEC7" w:rsidR="00BC2038" w:rsidRPr="00BC2038" w:rsidRDefault="00BC2038" w:rsidP="00EC58C7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OP4</w:t>
            </w:r>
          </w:p>
        </w:tc>
      </w:tr>
      <w:tr w:rsidR="00BC2038" w14:paraId="629B5DDD" w14:textId="77777777" w:rsidTr="00EC58C7">
        <w:tc>
          <w:tcPr>
            <w:tcW w:w="4508" w:type="dxa"/>
          </w:tcPr>
          <w:p w14:paraId="4660ECF8" w14:textId="72E64542" w:rsidR="009E3F9B" w:rsidRDefault="009E3F9B" w:rsidP="009E3F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Memoria = 1 byte*5 = 5 byte</w:t>
            </w:r>
          </w:p>
          <w:p w14:paraId="06FBEE4A" w14:textId="09F1435C" w:rsidR="003A13BC" w:rsidRDefault="003A13BC" w:rsidP="009E3F9B">
            <w:pPr>
              <w:rPr>
                <w:sz w:val="26"/>
                <w:szCs w:val="26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875"/>
              <w:gridCol w:w="709"/>
              <w:gridCol w:w="1417"/>
            </w:tblGrid>
            <w:tr w:rsidR="003A13BC" w14:paraId="277A8E70" w14:textId="77777777" w:rsidTr="003A13BC">
              <w:tc>
                <w:tcPr>
                  <w:tcW w:w="1875" w:type="dxa"/>
                </w:tcPr>
                <w:p w14:paraId="4C688CBC" w14:textId="77777777" w:rsidR="003A13BC" w:rsidRPr="00362407" w:rsidRDefault="003A13BC" w:rsidP="003A13BC">
                  <w:pPr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Concetto</w:t>
                  </w:r>
                </w:p>
              </w:tc>
              <w:tc>
                <w:tcPr>
                  <w:tcW w:w="709" w:type="dxa"/>
                </w:tcPr>
                <w:p w14:paraId="61EBE582" w14:textId="77777777" w:rsidR="003A13BC" w:rsidRPr="00362407" w:rsidRDefault="003A13BC" w:rsidP="003A13BC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Tipo</w:t>
                  </w:r>
                </w:p>
              </w:tc>
              <w:tc>
                <w:tcPr>
                  <w:tcW w:w="1417" w:type="dxa"/>
                </w:tcPr>
                <w:p w14:paraId="31D08491" w14:textId="77777777" w:rsidR="003A13BC" w:rsidRPr="00362407" w:rsidRDefault="003A13BC" w:rsidP="003A13BC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Modalità</w:t>
                  </w:r>
                </w:p>
              </w:tc>
            </w:tr>
            <w:tr w:rsidR="003A13BC" w14:paraId="666D549D" w14:textId="77777777" w:rsidTr="003A13BC">
              <w:tc>
                <w:tcPr>
                  <w:tcW w:w="1875" w:type="dxa"/>
                </w:tcPr>
                <w:p w14:paraId="23B71769" w14:textId="2F7826E1" w:rsidR="003A13BC" w:rsidRPr="00362407" w:rsidRDefault="003A13BC" w:rsidP="003A13BC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Cantiere</w:t>
                  </w:r>
                </w:p>
              </w:tc>
              <w:tc>
                <w:tcPr>
                  <w:tcW w:w="709" w:type="dxa"/>
                </w:tcPr>
                <w:p w14:paraId="4209DDE1" w14:textId="77777777" w:rsidR="003A13BC" w:rsidRPr="00362407" w:rsidRDefault="003A13BC" w:rsidP="003A13BC">
                  <w:pPr>
                    <w:rPr>
                      <w:sz w:val="26"/>
                      <w:szCs w:val="26"/>
                    </w:rPr>
                  </w:pPr>
                  <w:r w:rsidRPr="00362407">
                    <w:rPr>
                      <w:sz w:val="26"/>
                      <w:szCs w:val="26"/>
                    </w:rPr>
                    <w:t>E</w:t>
                  </w:r>
                </w:p>
              </w:tc>
              <w:tc>
                <w:tcPr>
                  <w:tcW w:w="1417" w:type="dxa"/>
                </w:tcPr>
                <w:p w14:paraId="0F91C633" w14:textId="3DE044D9" w:rsidR="003A13BC" w:rsidRPr="00362407" w:rsidRDefault="003A13BC" w:rsidP="003A13BC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 S</w:t>
                  </w:r>
                </w:p>
              </w:tc>
            </w:tr>
          </w:tbl>
          <w:p w14:paraId="7970CCAB" w14:textId="77777777" w:rsidR="00ED7816" w:rsidRDefault="00ED7816" w:rsidP="00123124">
            <w:pPr>
              <w:rPr>
                <w:b/>
                <w:bCs/>
                <w:sz w:val="26"/>
                <w:szCs w:val="26"/>
              </w:rPr>
            </w:pPr>
          </w:p>
          <w:p w14:paraId="4B7DFA0B" w14:textId="50020B1A" w:rsidR="00ED7816" w:rsidRDefault="00ED7816" w:rsidP="0012312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8" w:type="dxa"/>
          </w:tcPr>
          <w:p w14:paraId="4AEB1D5A" w14:textId="627CA2CB" w:rsidR="003A13BC" w:rsidRDefault="003A13BC" w:rsidP="003A13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Memoria = 0 byte</w:t>
            </w:r>
          </w:p>
          <w:p w14:paraId="627E4160" w14:textId="77777777" w:rsidR="003A13BC" w:rsidRDefault="003A13BC" w:rsidP="003A13BC">
            <w:pPr>
              <w:rPr>
                <w:sz w:val="26"/>
                <w:szCs w:val="26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875"/>
              <w:gridCol w:w="709"/>
              <w:gridCol w:w="1417"/>
            </w:tblGrid>
            <w:tr w:rsidR="003A13BC" w14:paraId="5E7A3928" w14:textId="77777777" w:rsidTr="00EC58C7">
              <w:tc>
                <w:tcPr>
                  <w:tcW w:w="1875" w:type="dxa"/>
                </w:tcPr>
                <w:p w14:paraId="66C8D0C0" w14:textId="77777777" w:rsidR="003A13BC" w:rsidRPr="00362407" w:rsidRDefault="003A13BC" w:rsidP="003A13BC">
                  <w:pPr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Concetto</w:t>
                  </w:r>
                </w:p>
              </w:tc>
              <w:tc>
                <w:tcPr>
                  <w:tcW w:w="709" w:type="dxa"/>
                </w:tcPr>
                <w:p w14:paraId="40FD4039" w14:textId="77777777" w:rsidR="003A13BC" w:rsidRPr="00362407" w:rsidRDefault="003A13BC" w:rsidP="003A13BC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Tipo</w:t>
                  </w:r>
                </w:p>
              </w:tc>
              <w:tc>
                <w:tcPr>
                  <w:tcW w:w="1417" w:type="dxa"/>
                </w:tcPr>
                <w:p w14:paraId="4E95A8D1" w14:textId="77777777" w:rsidR="003A13BC" w:rsidRPr="00362407" w:rsidRDefault="003A13BC" w:rsidP="003A13BC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Modalità</w:t>
                  </w:r>
                </w:p>
              </w:tc>
            </w:tr>
            <w:tr w:rsidR="003A13BC" w14:paraId="04A90049" w14:textId="77777777" w:rsidTr="00EC58C7">
              <w:tc>
                <w:tcPr>
                  <w:tcW w:w="1875" w:type="dxa"/>
                </w:tcPr>
                <w:p w14:paraId="11EFAE91" w14:textId="77777777" w:rsidR="003A13BC" w:rsidRPr="00362407" w:rsidRDefault="003A13BC" w:rsidP="003A13BC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Cantiere</w:t>
                  </w:r>
                </w:p>
              </w:tc>
              <w:tc>
                <w:tcPr>
                  <w:tcW w:w="709" w:type="dxa"/>
                </w:tcPr>
                <w:p w14:paraId="3308ADE5" w14:textId="77777777" w:rsidR="003A13BC" w:rsidRPr="00362407" w:rsidRDefault="003A13BC" w:rsidP="003A13BC">
                  <w:pPr>
                    <w:rPr>
                      <w:sz w:val="26"/>
                      <w:szCs w:val="26"/>
                    </w:rPr>
                  </w:pPr>
                  <w:r w:rsidRPr="00362407">
                    <w:rPr>
                      <w:sz w:val="26"/>
                      <w:szCs w:val="26"/>
                    </w:rPr>
                    <w:t>E</w:t>
                  </w:r>
                </w:p>
              </w:tc>
              <w:tc>
                <w:tcPr>
                  <w:tcW w:w="1417" w:type="dxa"/>
                </w:tcPr>
                <w:p w14:paraId="6F03ED06" w14:textId="77777777" w:rsidR="003A13BC" w:rsidRPr="00362407" w:rsidRDefault="003A13BC" w:rsidP="003A13BC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 S</w:t>
                  </w:r>
                </w:p>
              </w:tc>
            </w:tr>
          </w:tbl>
          <w:p w14:paraId="3AEE4A0B" w14:textId="77777777" w:rsidR="00BC2038" w:rsidRDefault="00BC2038" w:rsidP="00EC58C7">
            <w:pPr>
              <w:rPr>
                <w:b/>
                <w:bCs/>
                <w:sz w:val="26"/>
                <w:szCs w:val="26"/>
              </w:rPr>
            </w:pPr>
          </w:p>
        </w:tc>
      </w:tr>
      <w:tr w:rsidR="003A13BC" w14:paraId="456D39AD" w14:textId="77777777" w:rsidTr="00EC58C7">
        <w:tc>
          <w:tcPr>
            <w:tcW w:w="4508" w:type="dxa"/>
          </w:tcPr>
          <w:p w14:paraId="2B6454FB" w14:textId="78503D04" w:rsidR="003A13BC" w:rsidRDefault="003A13BC" w:rsidP="009E3F9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 operazioni*2</w:t>
            </w:r>
            <w:r w:rsidR="00A6519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 20 operazioni</w:t>
            </w:r>
            <w:r w:rsidR="00A65191">
              <w:rPr>
                <w:sz w:val="26"/>
                <w:szCs w:val="26"/>
              </w:rPr>
              <w:t xml:space="preserve"> al mese</w:t>
            </w:r>
          </w:p>
        </w:tc>
        <w:tc>
          <w:tcPr>
            <w:tcW w:w="4508" w:type="dxa"/>
          </w:tcPr>
          <w:p w14:paraId="431CDD93" w14:textId="3F1DE112" w:rsidR="003A13BC" w:rsidRDefault="003A13BC" w:rsidP="003A13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 operazioni*2</w:t>
            </w:r>
            <w:r w:rsidR="00A6519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 20 operazioni</w:t>
            </w:r>
            <w:r w:rsidR="00A65191">
              <w:rPr>
                <w:sz w:val="26"/>
                <w:szCs w:val="26"/>
              </w:rPr>
              <w:t xml:space="preserve"> al mese</w:t>
            </w:r>
          </w:p>
        </w:tc>
      </w:tr>
      <w:tr w:rsidR="003A13BC" w14:paraId="5810A9CE" w14:textId="77777777" w:rsidTr="00EC58C7">
        <w:tc>
          <w:tcPr>
            <w:tcW w:w="4508" w:type="dxa"/>
          </w:tcPr>
          <w:p w14:paraId="1195C107" w14:textId="5730594D" w:rsidR="003A13BC" w:rsidRPr="003A13BC" w:rsidRDefault="003A13BC" w:rsidP="009E3F9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OP5</w:t>
            </w:r>
          </w:p>
        </w:tc>
        <w:tc>
          <w:tcPr>
            <w:tcW w:w="4508" w:type="dxa"/>
          </w:tcPr>
          <w:p w14:paraId="391AE6AF" w14:textId="04542116" w:rsidR="003A13BC" w:rsidRPr="003A13BC" w:rsidRDefault="003A13BC" w:rsidP="003A13B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OP5</w:t>
            </w:r>
          </w:p>
        </w:tc>
      </w:tr>
      <w:tr w:rsidR="003A13BC" w14:paraId="7F240281" w14:textId="77777777" w:rsidTr="00EC58C7">
        <w:tc>
          <w:tcPr>
            <w:tcW w:w="4508" w:type="dxa"/>
          </w:tcPr>
          <w:p w14:paraId="02F76E3C" w14:textId="77777777" w:rsidR="003A13BC" w:rsidRDefault="003A13BC" w:rsidP="003A13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Memoria = 1 byte*5 = 5 byte</w:t>
            </w:r>
          </w:p>
          <w:p w14:paraId="694CA0FA" w14:textId="77777777" w:rsidR="003A13BC" w:rsidRDefault="003A13BC" w:rsidP="003A13BC">
            <w:pPr>
              <w:rPr>
                <w:sz w:val="26"/>
                <w:szCs w:val="26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875"/>
              <w:gridCol w:w="709"/>
              <w:gridCol w:w="1417"/>
            </w:tblGrid>
            <w:tr w:rsidR="003A13BC" w14:paraId="1CA05A49" w14:textId="77777777" w:rsidTr="00EC58C7">
              <w:tc>
                <w:tcPr>
                  <w:tcW w:w="1875" w:type="dxa"/>
                </w:tcPr>
                <w:p w14:paraId="3BC884F8" w14:textId="77777777" w:rsidR="003A13BC" w:rsidRPr="00362407" w:rsidRDefault="003A13BC" w:rsidP="003A13BC">
                  <w:pPr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Concetto</w:t>
                  </w:r>
                </w:p>
              </w:tc>
              <w:tc>
                <w:tcPr>
                  <w:tcW w:w="709" w:type="dxa"/>
                </w:tcPr>
                <w:p w14:paraId="16A1E906" w14:textId="77777777" w:rsidR="003A13BC" w:rsidRPr="00362407" w:rsidRDefault="003A13BC" w:rsidP="003A13BC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Tipo</w:t>
                  </w:r>
                </w:p>
              </w:tc>
              <w:tc>
                <w:tcPr>
                  <w:tcW w:w="1417" w:type="dxa"/>
                </w:tcPr>
                <w:p w14:paraId="5C75573B" w14:textId="77777777" w:rsidR="003A13BC" w:rsidRPr="00362407" w:rsidRDefault="003A13BC" w:rsidP="003A13BC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Modalità</w:t>
                  </w:r>
                </w:p>
              </w:tc>
            </w:tr>
            <w:tr w:rsidR="003A13BC" w14:paraId="11200FED" w14:textId="77777777" w:rsidTr="00EC58C7">
              <w:tc>
                <w:tcPr>
                  <w:tcW w:w="1875" w:type="dxa"/>
                </w:tcPr>
                <w:p w14:paraId="4EB472EB" w14:textId="77777777" w:rsidR="003A13BC" w:rsidRPr="00362407" w:rsidRDefault="003A13BC" w:rsidP="003A13BC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Cantiere</w:t>
                  </w:r>
                </w:p>
              </w:tc>
              <w:tc>
                <w:tcPr>
                  <w:tcW w:w="709" w:type="dxa"/>
                </w:tcPr>
                <w:p w14:paraId="7BA97763" w14:textId="77777777" w:rsidR="003A13BC" w:rsidRPr="00362407" w:rsidRDefault="003A13BC" w:rsidP="003A13BC">
                  <w:pPr>
                    <w:rPr>
                      <w:sz w:val="26"/>
                      <w:szCs w:val="26"/>
                    </w:rPr>
                  </w:pPr>
                  <w:r w:rsidRPr="00362407">
                    <w:rPr>
                      <w:sz w:val="26"/>
                      <w:szCs w:val="26"/>
                    </w:rPr>
                    <w:t>E</w:t>
                  </w:r>
                </w:p>
              </w:tc>
              <w:tc>
                <w:tcPr>
                  <w:tcW w:w="1417" w:type="dxa"/>
                </w:tcPr>
                <w:p w14:paraId="2F55FEE3" w14:textId="77777777" w:rsidR="003A13BC" w:rsidRPr="00362407" w:rsidRDefault="003A13BC" w:rsidP="003A13BC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 S</w:t>
                  </w:r>
                </w:p>
              </w:tc>
            </w:tr>
          </w:tbl>
          <w:p w14:paraId="160FB930" w14:textId="77777777" w:rsidR="003A13BC" w:rsidRDefault="003A13BC" w:rsidP="003A13BC">
            <w:pPr>
              <w:rPr>
                <w:b/>
                <w:bCs/>
                <w:sz w:val="26"/>
                <w:szCs w:val="26"/>
              </w:rPr>
            </w:pPr>
          </w:p>
          <w:p w14:paraId="73498574" w14:textId="77777777" w:rsidR="003A13BC" w:rsidRDefault="003A13BC" w:rsidP="009E3F9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8" w:type="dxa"/>
          </w:tcPr>
          <w:p w14:paraId="43DFEDBC" w14:textId="77777777" w:rsidR="003A13BC" w:rsidRDefault="003A13BC" w:rsidP="003A13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Memoria = 0 byte</w:t>
            </w:r>
          </w:p>
          <w:p w14:paraId="00B0145A" w14:textId="77777777" w:rsidR="003A13BC" w:rsidRDefault="003A13BC" w:rsidP="003A13BC">
            <w:pPr>
              <w:rPr>
                <w:sz w:val="26"/>
                <w:szCs w:val="26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875"/>
              <w:gridCol w:w="709"/>
              <w:gridCol w:w="1417"/>
            </w:tblGrid>
            <w:tr w:rsidR="003A13BC" w14:paraId="11C93618" w14:textId="77777777" w:rsidTr="00EC58C7">
              <w:tc>
                <w:tcPr>
                  <w:tcW w:w="1875" w:type="dxa"/>
                </w:tcPr>
                <w:p w14:paraId="7E096602" w14:textId="77777777" w:rsidR="003A13BC" w:rsidRPr="00362407" w:rsidRDefault="003A13BC" w:rsidP="003A13BC">
                  <w:pPr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Concetto</w:t>
                  </w:r>
                </w:p>
              </w:tc>
              <w:tc>
                <w:tcPr>
                  <w:tcW w:w="709" w:type="dxa"/>
                </w:tcPr>
                <w:p w14:paraId="499B461A" w14:textId="77777777" w:rsidR="003A13BC" w:rsidRPr="00362407" w:rsidRDefault="003A13BC" w:rsidP="003A13BC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Tipo</w:t>
                  </w:r>
                </w:p>
              </w:tc>
              <w:tc>
                <w:tcPr>
                  <w:tcW w:w="1417" w:type="dxa"/>
                </w:tcPr>
                <w:p w14:paraId="64DD1DB3" w14:textId="77777777" w:rsidR="003A13BC" w:rsidRPr="00362407" w:rsidRDefault="003A13BC" w:rsidP="003A13BC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Modalità</w:t>
                  </w:r>
                </w:p>
              </w:tc>
            </w:tr>
            <w:tr w:rsidR="003A13BC" w14:paraId="28E8210C" w14:textId="77777777" w:rsidTr="00EC58C7">
              <w:tc>
                <w:tcPr>
                  <w:tcW w:w="1875" w:type="dxa"/>
                </w:tcPr>
                <w:p w14:paraId="6F2CF6EE" w14:textId="77777777" w:rsidR="003A13BC" w:rsidRPr="00362407" w:rsidRDefault="003A13BC" w:rsidP="003A13BC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Cantiere</w:t>
                  </w:r>
                </w:p>
              </w:tc>
              <w:tc>
                <w:tcPr>
                  <w:tcW w:w="709" w:type="dxa"/>
                </w:tcPr>
                <w:p w14:paraId="2B09FBDA" w14:textId="77777777" w:rsidR="003A13BC" w:rsidRPr="00362407" w:rsidRDefault="003A13BC" w:rsidP="003A13BC">
                  <w:pPr>
                    <w:rPr>
                      <w:sz w:val="26"/>
                      <w:szCs w:val="26"/>
                    </w:rPr>
                  </w:pPr>
                  <w:r w:rsidRPr="00362407">
                    <w:rPr>
                      <w:sz w:val="26"/>
                      <w:szCs w:val="26"/>
                    </w:rPr>
                    <w:t>E</w:t>
                  </w:r>
                </w:p>
              </w:tc>
              <w:tc>
                <w:tcPr>
                  <w:tcW w:w="1417" w:type="dxa"/>
                </w:tcPr>
                <w:p w14:paraId="390FA98C" w14:textId="77777777" w:rsidR="003A13BC" w:rsidRPr="00362407" w:rsidRDefault="003A13BC" w:rsidP="003A13BC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 S</w:t>
                  </w:r>
                </w:p>
              </w:tc>
            </w:tr>
          </w:tbl>
          <w:p w14:paraId="6691B6F0" w14:textId="77777777" w:rsidR="003A13BC" w:rsidRDefault="003A13BC" w:rsidP="003A13BC">
            <w:pPr>
              <w:rPr>
                <w:b/>
                <w:bCs/>
                <w:sz w:val="26"/>
                <w:szCs w:val="26"/>
              </w:rPr>
            </w:pPr>
          </w:p>
        </w:tc>
      </w:tr>
      <w:tr w:rsidR="003A13BC" w14:paraId="65F6D780" w14:textId="77777777" w:rsidTr="00EC58C7">
        <w:tc>
          <w:tcPr>
            <w:tcW w:w="4508" w:type="dxa"/>
          </w:tcPr>
          <w:p w14:paraId="45402163" w14:textId="3B41556F" w:rsidR="003A13BC" w:rsidRDefault="003A13BC" w:rsidP="003A13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 operazioni*</w:t>
            </w:r>
            <w:r w:rsidR="00A65191">
              <w:rPr>
                <w:sz w:val="26"/>
                <w:szCs w:val="26"/>
              </w:rPr>
              <w:t xml:space="preserve">2 </w:t>
            </w:r>
            <w:r>
              <w:rPr>
                <w:sz w:val="26"/>
                <w:szCs w:val="26"/>
              </w:rPr>
              <w:t>= 20 operazioni</w:t>
            </w:r>
            <w:r w:rsidR="00A65191">
              <w:rPr>
                <w:sz w:val="26"/>
                <w:szCs w:val="26"/>
              </w:rPr>
              <w:t xml:space="preserve"> al mese</w:t>
            </w:r>
          </w:p>
        </w:tc>
        <w:tc>
          <w:tcPr>
            <w:tcW w:w="4508" w:type="dxa"/>
          </w:tcPr>
          <w:p w14:paraId="484DA66F" w14:textId="02382631" w:rsidR="003A13BC" w:rsidRDefault="003A13BC" w:rsidP="003A13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 operazioni*2</w:t>
            </w:r>
            <w:r w:rsidR="00A6519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 20 operazioni</w:t>
            </w:r>
            <w:r w:rsidR="00A65191">
              <w:rPr>
                <w:sz w:val="26"/>
                <w:szCs w:val="26"/>
              </w:rPr>
              <w:t xml:space="preserve"> al mese al mese</w:t>
            </w:r>
          </w:p>
        </w:tc>
      </w:tr>
    </w:tbl>
    <w:p w14:paraId="5F7FF990" w14:textId="4B95E506" w:rsidR="005E3D07" w:rsidRDefault="005E3D07" w:rsidP="009B6C7B">
      <w:pPr>
        <w:rPr>
          <w:b/>
          <w:bCs/>
          <w:sz w:val="36"/>
          <w:szCs w:val="36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3D07" w:rsidRPr="00BC2038" w14:paraId="11A7FA82" w14:textId="77777777" w:rsidTr="00EC58C7">
        <w:tc>
          <w:tcPr>
            <w:tcW w:w="4508" w:type="dxa"/>
          </w:tcPr>
          <w:p w14:paraId="0F2D3E8D" w14:textId="4D8DE349" w:rsidR="005E3D07" w:rsidRPr="00BC2038" w:rsidRDefault="005E3D07" w:rsidP="00EC58C7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OP19</w:t>
            </w:r>
          </w:p>
        </w:tc>
        <w:tc>
          <w:tcPr>
            <w:tcW w:w="4508" w:type="dxa"/>
          </w:tcPr>
          <w:p w14:paraId="55C56B08" w14:textId="3B189809" w:rsidR="005E3D07" w:rsidRPr="00BC2038" w:rsidRDefault="005E3D07" w:rsidP="00EC58C7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OP19</w:t>
            </w:r>
          </w:p>
        </w:tc>
      </w:tr>
      <w:tr w:rsidR="005E3D07" w14:paraId="37A1D33E" w14:textId="77777777" w:rsidTr="00EC58C7">
        <w:tc>
          <w:tcPr>
            <w:tcW w:w="4508" w:type="dxa"/>
          </w:tcPr>
          <w:p w14:paraId="74421694" w14:textId="77777777" w:rsidR="005E3D07" w:rsidRDefault="005E3D07" w:rsidP="00EC58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Memoria = 1 byte*5 = 5 byte</w:t>
            </w:r>
          </w:p>
          <w:p w14:paraId="2669254D" w14:textId="77777777" w:rsidR="005E3D07" w:rsidRDefault="005E3D07" w:rsidP="00EC58C7">
            <w:pPr>
              <w:rPr>
                <w:sz w:val="26"/>
                <w:szCs w:val="26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875"/>
              <w:gridCol w:w="709"/>
              <w:gridCol w:w="1417"/>
            </w:tblGrid>
            <w:tr w:rsidR="005E3D07" w14:paraId="408FBCCF" w14:textId="77777777" w:rsidTr="00EC58C7">
              <w:tc>
                <w:tcPr>
                  <w:tcW w:w="1875" w:type="dxa"/>
                </w:tcPr>
                <w:p w14:paraId="2AC8C66D" w14:textId="77777777" w:rsidR="005E3D07" w:rsidRPr="00362407" w:rsidRDefault="005E3D07" w:rsidP="00EC58C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Concetto</w:t>
                  </w:r>
                </w:p>
              </w:tc>
              <w:tc>
                <w:tcPr>
                  <w:tcW w:w="709" w:type="dxa"/>
                </w:tcPr>
                <w:p w14:paraId="73711A10" w14:textId="77777777" w:rsidR="005E3D07" w:rsidRPr="00362407" w:rsidRDefault="005E3D07" w:rsidP="00EC58C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Tipo</w:t>
                  </w:r>
                </w:p>
              </w:tc>
              <w:tc>
                <w:tcPr>
                  <w:tcW w:w="1417" w:type="dxa"/>
                </w:tcPr>
                <w:p w14:paraId="5501C92E" w14:textId="77777777" w:rsidR="005E3D07" w:rsidRPr="00362407" w:rsidRDefault="005E3D07" w:rsidP="00EC58C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Modalità</w:t>
                  </w:r>
                </w:p>
              </w:tc>
            </w:tr>
            <w:tr w:rsidR="005E3D07" w14:paraId="48F4F89A" w14:textId="77777777" w:rsidTr="00EC58C7">
              <w:tc>
                <w:tcPr>
                  <w:tcW w:w="1875" w:type="dxa"/>
                </w:tcPr>
                <w:p w14:paraId="654B1588" w14:textId="3F627B50" w:rsidR="005E3D07" w:rsidRPr="00362407" w:rsidRDefault="00BC67F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Cantiere</w:t>
                  </w:r>
                </w:p>
              </w:tc>
              <w:tc>
                <w:tcPr>
                  <w:tcW w:w="709" w:type="dxa"/>
                </w:tcPr>
                <w:p w14:paraId="0C85F56D" w14:textId="77777777" w:rsidR="005E3D07" w:rsidRPr="00362407" w:rsidRDefault="005E3D07" w:rsidP="00EC58C7">
                  <w:pPr>
                    <w:rPr>
                      <w:sz w:val="26"/>
                      <w:szCs w:val="26"/>
                    </w:rPr>
                  </w:pPr>
                  <w:r w:rsidRPr="00362407">
                    <w:rPr>
                      <w:sz w:val="26"/>
                      <w:szCs w:val="26"/>
                    </w:rPr>
                    <w:t>E</w:t>
                  </w:r>
                </w:p>
              </w:tc>
              <w:tc>
                <w:tcPr>
                  <w:tcW w:w="1417" w:type="dxa"/>
                </w:tcPr>
                <w:p w14:paraId="0A25031C" w14:textId="60574962" w:rsidR="005E3D07" w:rsidRPr="00362407" w:rsidRDefault="00BC67F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 L</w:t>
                  </w:r>
                </w:p>
              </w:tc>
            </w:tr>
          </w:tbl>
          <w:p w14:paraId="7649A582" w14:textId="6547C07C" w:rsidR="005F0EF3" w:rsidRDefault="005F0EF3" w:rsidP="00EC58C7">
            <w:pPr>
              <w:rPr>
                <w:b/>
                <w:bCs/>
                <w:sz w:val="26"/>
                <w:szCs w:val="26"/>
              </w:rPr>
            </w:pPr>
          </w:p>
          <w:p w14:paraId="0CB0358F" w14:textId="77777777" w:rsidR="005F0EF3" w:rsidRDefault="005F0EF3" w:rsidP="00EC58C7">
            <w:pPr>
              <w:rPr>
                <w:b/>
                <w:bCs/>
                <w:sz w:val="26"/>
                <w:szCs w:val="26"/>
              </w:rPr>
            </w:pPr>
          </w:p>
          <w:p w14:paraId="77B5231C" w14:textId="77777777" w:rsidR="005E3D07" w:rsidRDefault="005E3D07" w:rsidP="00EC58C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8" w:type="dxa"/>
          </w:tcPr>
          <w:p w14:paraId="7B10EFF7" w14:textId="77777777" w:rsidR="005E3D07" w:rsidRDefault="005E3D07" w:rsidP="00EC58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Memoria = 0 byte</w:t>
            </w:r>
          </w:p>
          <w:p w14:paraId="53D2CE3D" w14:textId="77777777" w:rsidR="005E3D07" w:rsidRDefault="005E3D07" w:rsidP="00EC58C7">
            <w:pPr>
              <w:rPr>
                <w:sz w:val="26"/>
                <w:szCs w:val="26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875"/>
              <w:gridCol w:w="709"/>
              <w:gridCol w:w="1417"/>
            </w:tblGrid>
            <w:tr w:rsidR="005F0EF3" w14:paraId="383B1727" w14:textId="77777777" w:rsidTr="00EC58C7">
              <w:tc>
                <w:tcPr>
                  <w:tcW w:w="1875" w:type="dxa"/>
                </w:tcPr>
                <w:p w14:paraId="211E2C57" w14:textId="77777777" w:rsidR="005F0EF3" w:rsidRPr="00362407" w:rsidRDefault="005F0EF3" w:rsidP="005F0EF3">
                  <w:pPr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Concetto</w:t>
                  </w:r>
                </w:p>
              </w:tc>
              <w:tc>
                <w:tcPr>
                  <w:tcW w:w="709" w:type="dxa"/>
                </w:tcPr>
                <w:p w14:paraId="1D97CC6A" w14:textId="77777777" w:rsidR="005F0EF3" w:rsidRPr="00362407" w:rsidRDefault="005F0EF3" w:rsidP="005F0EF3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Tipo</w:t>
                  </w:r>
                </w:p>
              </w:tc>
              <w:tc>
                <w:tcPr>
                  <w:tcW w:w="1417" w:type="dxa"/>
                </w:tcPr>
                <w:p w14:paraId="6389CAEF" w14:textId="77777777" w:rsidR="005F0EF3" w:rsidRPr="00362407" w:rsidRDefault="005F0EF3" w:rsidP="005F0EF3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Modalità</w:t>
                  </w:r>
                </w:p>
              </w:tc>
            </w:tr>
            <w:tr w:rsidR="005F0EF3" w14:paraId="44D7D325" w14:textId="77777777" w:rsidTr="00EC58C7">
              <w:tc>
                <w:tcPr>
                  <w:tcW w:w="1875" w:type="dxa"/>
                </w:tcPr>
                <w:p w14:paraId="4DF41553" w14:textId="77777777" w:rsidR="005F0EF3" w:rsidRPr="00362407" w:rsidRDefault="005F0EF3" w:rsidP="005F0EF3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Cantiere</w:t>
                  </w:r>
                </w:p>
              </w:tc>
              <w:tc>
                <w:tcPr>
                  <w:tcW w:w="709" w:type="dxa"/>
                </w:tcPr>
                <w:p w14:paraId="27E2E90C" w14:textId="77777777" w:rsidR="005F0EF3" w:rsidRPr="00362407" w:rsidRDefault="005F0EF3" w:rsidP="005F0EF3">
                  <w:pPr>
                    <w:rPr>
                      <w:sz w:val="26"/>
                      <w:szCs w:val="26"/>
                    </w:rPr>
                  </w:pPr>
                  <w:r w:rsidRPr="00362407">
                    <w:rPr>
                      <w:sz w:val="26"/>
                      <w:szCs w:val="26"/>
                    </w:rPr>
                    <w:t>E</w:t>
                  </w:r>
                </w:p>
              </w:tc>
              <w:tc>
                <w:tcPr>
                  <w:tcW w:w="1417" w:type="dxa"/>
                </w:tcPr>
                <w:p w14:paraId="4713274F" w14:textId="77777777" w:rsidR="005F0EF3" w:rsidRPr="00362407" w:rsidRDefault="005F0EF3" w:rsidP="005F0EF3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 L</w:t>
                  </w:r>
                </w:p>
              </w:tc>
            </w:tr>
            <w:tr w:rsidR="005F0EF3" w14:paraId="6DC4D708" w14:textId="77777777" w:rsidTr="00EC58C7">
              <w:tc>
                <w:tcPr>
                  <w:tcW w:w="1875" w:type="dxa"/>
                </w:tcPr>
                <w:p w14:paraId="26CC1D4A" w14:textId="77777777" w:rsidR="005F0EF3" w:rsidRDefault="005F0EF3" w:rsidP="005F0EF3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HA PERSONALE</w:t>
                  </w:r>
                </w:p>
              </w:tc>
              <w:tc>
                <w:tcPr>
                  <w:tcW w:w="709" w:type="dxa"/>
                </w:tcPr>
                <w:p w14:paraId="7F8C7A78" w14:textId="77777777" w:rsidR="005F0EF3" w:rsidRPr="00362407" w:rsidRDefault="005F0EF3" w:rsidP="005F0EF3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</w:t>
                  </w:r>
                </w:p>
              </w:tc>
              <w:tc>
                <w:tcPr>
                  <w:tcW w:w="1417" w:type="dxa"/>
                </w:tcPr>
                <w:p w14:paraId="4B433E96" w14:textId="77777777" w:rsidR="005F0EF3" w:rsidRDefault="005F0EF3" w:rsidP="005F0EF3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10*5=50 L</w:t>
                  </w:r>
                </w:p>
              </w:tc>
            </w:tr>
          </w:tbl>
          <w:p w14:paraId="4AF86E07" w14:textId="77777777" w:rsidR="005E3D07" w:rsidRDefault="005E3D07" w:rsidP="00EC58C7">
            <w:pPr>
              <w:rPr>
                <w:b/>
                <w:bCs/>
                <w:sz w:val="26"/>
                <w:szCs w:val="26"/>
              </w:rPr>
            </w:pPr>
          </w:p>
        </w:tc>
      </w:tr>
      <w:tr w:rsidR="005E3D07" w14:paraId="0AEAE0C8" w14:textId="77777777" w:rsidTr="00EC58C7">
        <w:tc>
          <w:tcPr>
            <w:tcW w:w="4508" w:type="dxa"/>
          </w:tcPr>
          <w:p w14:paraId="5631BD0D" w14:textId="2BBD53D5" w:rsidR="005E3D07" w:rsidRDefault="005F0EF3" w:rsidP="00EC58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5E3D07">
              <w:rPr>
                <w:sz w:val="26"/>
                <w:szCs w:val="26"/>
              </w:rPr>
              <w:t xml:space="preserve"> operazioni*2</w:t>
            </w:r>
            <w:r w:rsidR="00A65191">
              <w:rPr>
                <w:sz w:val="26"/>
                <w:szCs w:val="26"/>
              </w:rPr>
              <w:t xml:space="preserve"> </w:t>
            </w:r>
            <w:r w:rsidR="005E3D07">
              <w:rPr>
                <w:sz w:val="26"/>
                <w:szCs w:val="26"/>
              </w:rPr>
              <w:t xml:space="preserve">= </w:t>
            </w:r>
            <w:r>
              <w:rPr>
                <w:sz w:val="26"/>
                <w:szCs w:val="26"/>
              </w:rPr>
              <w:t>10</w:t>
            </w:r>
            <w:r w:rsidR="005E3D07">
              <w:rPr>
                <w:sz w:val="26"/>
                <w:szCs w:val="26"/>
              </w:rPr>
              <w:t xml:space="preserve"> operazioni</w:t>
            </w:r>
            <w:r w:rsidR="00A65191">
              <w:rPr>
                <w:sz w:val="26"/>
                <w:szCs w:val="26"/>
              </w:rPr>
              <w:t xml:space="preserve"> al mese</w:t>
            </w:r>
          </w:p>
        </w:tc>
        <w:tc>
          <w:tcPr>
            <w:tcW w:w="4508" w:type="dxa"/>
          </w:tcPr>
          <w:p w14:paraId="4D2E7928" w14:textId="6E23B47D" w:rsidR="005E3D07" w:rsidRDefault="005F0EF3" w:rsidP="00EC58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  <w:r w:rsidR="005E3D07">
              <w:rPr>
                <w:sz w:val="26"/>
                <w:szCs w:val="26"/>
              </w:rPr>
              <w:t xml:space="preserve"> operazioni*2</w:t>
            </w:r>
            <w:r w:rsidR="00A65191">
              <w:rPr>
                <w:sz w:val="26"/>
                <w:szCs w:val="26"/>
              </w:rPr>
              <w:t xml:space="preserve"> </w:t>
            </w:r>
            <w:r w:rsidR="005E3D07">
              <w:rPr>
                <w:sz w:val="26"/>
                <w:szCs w:val="26"/>
              </w:rPr>
              <w:t xml:space="preserve">= </w:t>
            </w:r>
            <w:r>
              <w:rPr>
                <w:sz w:val="26"/>
                <w:szCs w:val="26"/>
              </w:rPr>
              <w:t>110</w:t>
            </w:r>
            <w:r w:rsidR="005E3D07">
              <w:rPr>
                <w:sz w:val="26"/>
                <w:szCs w:val="26"/>
              </w:rPr>
              <w:t xml:space="preserve"> operazioni</w:t>
            </w:r>
            <w:r w:rsidR="00A65191">
              <w:rPr>
                <w:sz w:val="26"/>
                <w:szCs w:val="26"/>
              </w:rPr>
              <w:t xml:space="preserve"> al mese</w:t>
            </w:r>
          </w:p>
        </w:tc>
      </w:tr>
      <w:tr w:rsidR="005E3D07" w:rsidRPr="003A13BC" w14:paraId="0CB79AFA" w14:textId="77777777" w:rsidTr="00EC58C7">
        <w:tc>
          <w:tcPr>
            <w:tcW w:w="4508" w:type="dxa"/>
          </w:tcPr>
          <w:p w14:paraId="6FBE05B0" w14:textId="2E89726D" w:rsidR="005E3D07" w:rsidRPr="003A13BC" w:rsidRDefault="005E3D07" w:rsidP="00EC58C7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OP20</w:t>
            </w:r>
          </w:p>
        </w:tc>
        <w:tc>
          <w:tcPr>
            <w:tcW w:w="4508" w:type="dxa"/>
          </w:tcPr>
          <w:p w14:paraId="67ED1125" w14:textId="2794EBDD" w:rsidR="005E3D07" w:rsidRPr="003A13BC" w:rsidRDefault="005E3D07" w:rsidP="00EC58C7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OP20</w:t>
            </w:r>
          </w:p>
        </w:tc>
      </w:tr>
      <w:tr w:rsidR="005E3D07" w14:paraId="7F926B57" w14:textId="77777777" w:rsidTr="00EC58C7">
        <w:tc>
          <w:tcPr>
            <w:tcW w:w="4508" w:type="dxa"/>
          </w:tcPr>
          <w:p w14:paraId="7AC116D3" w14:textId="77777777" w:rsidR="005E3D07" w:rsidRDefault="005E3D07" w:rsidP="00EC58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Memoria = 1 byte*5 = 5 byte</w:t>
            </w:r>
          </w:p>
          <w:p w14:paraId="5C958AB8" w14:textId="77777777" w:rsidR="005E3D07" w:rsidRDefault="005E3D07" w:rsidP="00EC58C7">
            <w:pPr>
              <w:rPr>
                <w:sz w:val="26"/>
                <w:szCs w:val="26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875"/>
              <w:gridCol w:w="709"/>
              <w:gridCol w:w="1417"/>
            </w:tblGrid>
            <w:tr w:rsidR="005E3D07" w14:paraId="38B63366" w14:textId="77777777" w:rsidTr="00EC58C7">
              <w:tc>
                <w:tcPr>
                  <w:tcW w:w="1875" w:type="dxa"/>
                </w:tcPr>
                <w:p w14:paraId="6FF7AE9A" w14:textId="77777777" w:rsidR="005E3D07" w:rsidRPr="00362407" w:rsidRDefault="005E3D07" w:rsidP="00EC58C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Concetto</w:t>
                  </w:r>
                </w:p>
              </w:tc>
              <w:tc>
                <w:tcPr>
                  <w:tcW w:w="709" w:type="dxa"/>
                </w:tcPr>
                <w:p w14:paraId="0BF22A28" w14:textId="77777777" w:rsidR="005E3D07" w:rsidRPr="00362407" w:rsidRDefault="005E3D07" w:rsidP="00EC58C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Tipo</w:t>
                  </w:r>
                </w:p>
              </w:tc>
              <w:tc>
                <w:tcPr>
                  <w:tcW w:w="1417" w:type="dxa"/>
                </w:tcPr>
                <w:p w14:paraId="6447FCB2" w14:textId="77777777" w:rsidR="005E3D07" w:rsidRPr="00362407" w:rsidRDefault="005E3D07" w:rsidP="00EC58C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Modalità</w:t>
                  </w:r>
                </w:p>
              </w:tc>
            </w:tr>
            <w:tr w:rsidR="005E3D07" w14:paraId="34DCA401" w14:textId="77777777" w:rsidTr="00EC58C7">
              <w:tc>
                <w:tcPr>
                  <w:tcW w:w="1875" w:type="dxa"/>
                </w:tcPr>
                <w:p w14:paraId="40DE97C3" w14:textId="4AE9A217" w:rsidR="005E3D07" w:rsidRPr="00362407" w:rsidRDefault="00EA054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Personale</w:t>
                  </w:r>
                </w:p>
              </w:tc>
              <w:tc>
                <w:tcPr>
                  <w:tcW w:w="709" w:type="dxa"/>
                </w:tcPr>
                <w:p w14:paraId="3670E729" w14:textId="77777777" w:rsidR="005E3D07" w:rsidRPr="00362407" w:rsidRDefault="005E3D07" w:rsidP="00EC58C7">
                  <w:pPr>
                    <w:rPr>
                      <w:sz w:val="26"/>
                      <w:szCs w:val="26"/>
                    </w:rPr>
                  </w:pPr>
                  <w:r w:rsidRPr="00362407">
                    <w:rPr>
                      <w:sz w:val="26"/>
                      <w:szCs w:val="26"/>
                    </w:rPr>
                    <w:t>E</w:t>
                  </w:r>
                </w:p>
              </w:tc>
              <w:tc>
                <w:tcPr>
                  <w:tcW w:w="1417" w:type="dxa"/>
                </w:tcPr>
                <w:p w14:paraId="2460E923" w14:textId="1E846A8E" w:rsidR="005E3D07" w:rsidRPr="00362407" w:rsidRDefault="00EA054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30 L</w:t>
                  </w:r>
                </w:p>
              </w:tc>
            </w:tr>
            <w:tr w:rsidR="00EA0543" w14:paraId="14CB2A37" w14:textId="77777777" w:rsidTr="00EC58C7">
              <w:tc>
                <w:tcPr>
                  <w:tcW w:w="1875" w:type="dxa"/>
                </w:tcPr>
                <w:p w14:paraId="27B035E4" w14:textId="6CD37603" w:rsidR="00EA0543" w:rsidRDefault="00EA054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HA PERSONALE</w:t>
                  </w:r>
                </w:p>
              </w:tc>
              <w:tc>
                <w:tcPr>
                  <w:tcW w:w="709" w:type="dxa"/>
                </w:tcPr>
                <w:p w14:paraId="2E103F73" w14:textId="07633EA4" w:rsidR="00EA0543" w:rsidRPr="00362407" w:rsidRDefault="00EA054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</w:t>
                  </w:r>
                </w:p>
              </w:tc>
              <w:tc>
                <w:tcPr>
                  <w:tcW w:w="1417" w:type="dxa"/>
                </w:tcPr>
                <w:p w14:paraId="405EED87" w14:textId="21201E68" w:rsidR="00EA0543" w:rsidRDefault="00EA054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10*5=50 S</w:t>
                  </w:r>
                </w:p>
              </w:tc>
            </w:tr>
          </w:tbl>
          <w:p w14:paraId="0F8C8E5C" w14:textId="77777777" w:rsidR="005E3D07" w:rsidRDefault="005E3D07" w:rsidP="00EC58C7">
            <w:pPr>
              <w:rPr>
                <w:b/>
                <w:bCs/>
                <w:sz w:val="26"/>
                <w:szCs w:val="26"/>
              </w:rPr>
            </w:pPr>
          </w:p>
          <w:p w14:paraId="5064A786" w14:textId="77777777" w:rsidR="005E3D07" w:rsidRDefault="005E3D07" w:rsidP="00EC58C7">
            <w:pPr>
              <w:rPr>
                <w:b/>
                <w:bCs/>
                <w:sz w:val="26"/>
                <w:szCs w:val="26"/>
              </w:rPr>
            </w:pPr>
          </w:p>
          <w:p w14:paraId="605019E7" w14:textId="77777777" w:rsidR="00EA0543" w:rsidRDefault="00EA0543" w:rsidP="00EC58C7">
            <w:pPr>
              <w:rPr>
                <w:b/>
                <w:bCs/>
                <w:sz w:val="26"/>
                <w:szCs w:val="26"/>
              </w:rPr>
            </w:pPr>
          </w:p>
          <w:p w14:paraId="1E3E2AA7" w14:textId="407B96AC" w:rsidR="00EA0543" w:rsidRDefault="00EA0543" w:rsidP="00EC58C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8" w:type="dxa"/>
          </w:tcPr>
          <w:p w14:paraId="51F70A3B" w14:textId="77777777" w:rsidR="005E3D07" w:rsidRDefault="005E3D07" w:rsidP="00EC58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Memoria = 0 byte</w:t>
            </w:r>
          </w:p>
          <w:p w14:paraId="0D5050CE" w14:textId="77777777" w:rsidR="005E3D07" w:rsidRDefault="005E3D07" w:rsidP="00EC58C7">
            <w:pPr>
              <w:rPr>
                <w:sz w:val="26"/>
                <w:szCs w:val="26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875"/>
              <w:gridCol w:w="709"/>
              <w:gridCol w:w="1417"/>
            </w:tblGrid>
            <w:tr w:rsidR="005E3D07" w14:paraId="116DB1AC" w14:textId="77777777" w:rsidTr="00EC58C7">
              <w:tc>
                <w:tcPr>
                  <w:tcW w:w="1875" w:type="dxa"/>
                </w:tcPr>
                <w:p w14:paraId="5D389A5E" w14:textId="77777777" w:rsidR="005E3D07" w:rsidRPr="00362407" w:rsidRDefault="005E3D07" w:rsidP="00EC58C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Concetto</w:t>
                  </w:r>
                </w:p>
              </w:tc>
              <w:tc>
                <w:tcPr>
                  <w:tcW w:w="709" w:type="dxa"/>
                </w:tcPr>
                <w:p w14:paraId="5F86F671" w14:textId="77777777" w:rsidR="005E3D07" w:rsidRPr="00362407" w:rsidRDefault="005E3D07" w:rsidP="00EC58C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Tipo</w:t>
                  </w:r>
                </w:p>
              </w:tc>
              <w:tc>
                <w:tcPr>
                  <w:tcW w:w="1417" w:type="dxa"/>
                </w:tcPr>
                <w:p w14:paraId="57A93546" w14:textId="77777777" w:rsidR="005E3D07" w:rsidRPr="00362407" w:rsidRDefault="005E3D07" w:rsidP="00EC58C7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362407">
                    <w:rPr>
                      <w:b/>
                      <w:bCs/>
                      <w:sz w:val="26"/>
                      <w:szCs w:val="26"/>
                    </w:rPr>
                    <w:t>Modalità</w:t>
                  </w:r>
                </w:p>
              </w:tc>
            </w:tr>
            <w:tr w:rsidR="005E3D07" w14:paraId="5D2E941E" w14:textId="77777777" w:rsidTr="00EC58C7">
              <w:tc>
                <w:tcPr>
                  <w:tcW w:w="1875" w:type="dxa"/>
                </w:tcPr>
                <w:p w14:paraId="3845D4E6" w14:textId="7A47EDB8" w:rsidR="005E3D07" w:rsidRPr="00362407" w:rsidRDefault="00EA054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Personale</w:t>
                  </w:r>
                </w:p>
              </w:tc>
              <w:tc>
                <w:tcPr>
                  <w:tcW w:w="709" w:type="dxa"/>
                </w:tcPr>
                <w:p w14:paraId="6A0544FB" w14:textId="77777777" w:rsidR="005E3D07" w:rsidRPr="00362407" w:rsidRDefault="005E3D07" w:rsidP="00EC58C7">
                  <w:pPr>
                    <w:rPr>
                      <w:sz w:val="26"/>
                      <w:szCs w:val="26"/>
                    </w:rPr>
                  </w:pPr>
                  <w:r w:rsidRPr="00362407">
                    <w:rPr>
                      <w:sz w:val="26"/>
                      <w:szCs w:val="26"/>
                    </w:rPr>
                    <w:t>E</w:t>
                  </w:r>
                </w:p>
              </w:tc>
              <w:tc>
                <w:tcPr>
                  <w:tcW w:w="1417" w:type="dxa"/>
                </w:tcPr>
                <w:p w14:paraId="673451AF" w14:textId="4C0E877B" w:rsidR="005E3D07" w:rsidRPr="00362407" w:rsidRDefault="00EA054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30 L</w:t>
                  </w:r>
                </w:p>
              </w:tc>
            </w:tr>
            <w:tr w:rsidR="00EA0543" w14:paraId="56D874D6" w14:textId="77777777" w:rsidTr="00EC58C7">
              <w:tc>
                <w:tcPr>
                  <w:tcW w:w="1875" w:type="dxa"/>
                </w:tcPr>
                <w:p w14:paraId="6201C920" w14:textId="72AEBCF0" w:rsidR="00EA0543" w:rsidRDefault="00EA054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HA PERSONALE</w:t>
                  </w:r>
                </w:p>
              </w:tc>
              <w:tc>
                <w:tcPr>
                  <w:tcW w:w="709" w:type="dxa"/>
                </w:tcPr>
                <w:p w14:paraId="798DA969" w14:textId="349347D0" w:rsidR="00EA0543" w:rsidRPr="00362407" w:rsidRDefault="00EA054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</w:t>
                  </w:r>
                </w:p>
              </w:tc>
              <w:tc>
                <w:tcPr>
                  <w:tcW w:w="1417" w:type="dxa"/>
                </w:tcPr>
                <w:p w14:paraId="4AA92AB6" w14:textId="3B1DCB0E" w:rsidR="00EA0543" w:rsidRDefault="00EA054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10*5=50 S</w:t>
                  </w:r>
                </w:p>
              </w:tc>
            </w:tr>
            <w:tr w:rsidR="00EA0543" w14:paraId="243D3696" w14:textId="77777777" w:rsidTr="00EC58C7">
              <w:tc>
                <w:tcPr>
                  <w:tcW w:w="1875" w:type="dxa"/>
                </w:tcPr>
                <w:p w14:paraId="6E0E7753" w14:textId="1AF00209" w:rsidR="00EA0543" w:rsidRDefault="00EA054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Cantiere</w:t>
                  </w:r>
                </w:p>
              </w:tc>
              <w:tc>
                <w:tcPr>
                  <w:tcW w:w="709" w:type="dxa"/>
                </w:tcPr>
                <w:p w14:paraId="3C048CEF" w14:textId="048ADAE8" w:rsidR="00EA0543" w:rsidRDefault="00EA054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E</w:t>
                  </w:r>
                </w:p>
              </w:tc>
              <w:tc>
                <w:tcPr>
                  <w:tcW w:w="1417" w:type="dxa"/>
                </w:tcPr>
                <w:p w14:paraId="159F8851" w14:textId="12C59BE1" w:rsidR="00EA0543" w:rsidRDefault="00EA054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 L</w:t>
                  </w:r>
                </w:p>
              </w:tc>
            </w:tr>
            <w:tr w:rsidR="00EA0543" w14:paraId="2F92A2D4" w14:textId="77777777" w:rsidTr="00EC58C7">
              <w:tc>
                <w:tcPr>
                  <w:tcW w:w="1875" w:type="dxa"/>
                </w:tcPr>
                <w:p w14:paraId="62A02063" w14:textId="4CD7BED5" w:rsidR="00EA0543" w:rsidRDefault="00EA054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Cantiere</w:t>
                  </w:r>
                </w:p>
              </w:tc>
              <w:tc>
                <w:tcPr>
                  <w:tcW w:w="709" w:type="dxa"/>
                </w:tcPr>
                <w:p w14:paraId="3407622A" w14:textId="0BC0D8DC" w:rsidR="00EA0543" w:rsidRDefault="00EA054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</w:t>
                  </w:r>
                </w:p>
              </w:tc>
              <w:tc>
                <w:tcPr>
                  <w:tcW w:w="1417" w:type="dxa"/>
                </w:tcPr>
                <w:p w14:paraId="1A4DA3D3" w14:textId="271DF89A" w:rsidR="00EA0543" w:rsidRDefault="00EA0543" w:rsidP="00EC58C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 S</w:t>
                  </w:r>
                </w:p>
              </w:tc>
            </w:tr>
          </w:tbl>
          <w:p w14:paraId="5EF5322A" w14:textId="77777777" w:rsidR="005E3D07" w:rsidRDefault="005E3D07" w:rsidP="00EC58C7">
            <w:pPr>
              <w:rPr>
                <w:b/>
                <w:bCs/>
                <w:sz w:val="26"/>
                <w:szCs w:val="26"/>
              </w:rPr>
            </w:pPr>
          </w:p>
        </w:tc>
      </w:tr>
      <w:tr w:rsidR="005E3D07" w14:paraId="5AD44B67" w14:textId="77777777" w:rsidTr="00EC58C7">
        <w:tc>
          <w:tcPr>
            <w:tcW w:w="4508" w:type="dxa"/>
          </w:tcPr>
          <w:p w14:paraId="2F2CF300" w14:textId="14BFAF1C" w:rsidR="005E3D07" w:rsidRDefault="005E3D07" w:rsidP="00EC58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A65191">
              <w:rPr>
                <w:sz w:val="26"/>
                <w:szCs w:val="26"/>
              </w:rPr>
              <w:t xml:space="preserve">30 </w:t>
            </w:r>
            <w:r>
              <w:rPr>
                <w:sz w:val="26"/>
                <w:szCs w:val="26"/>
              </w:rPr>
              <w:t>operazioni*</w:t>
            </w:r>
            <w:r w:rsidR="00A65191">
              <w:rPr>
                <w:sz w:val="26"/>
                <w:szCs w:val="26"/>
              </w:rPr>
              <w:t xml:space="preserve">(2*30) </w:t>
            </w:r>
            <w:r>
              <w:rPr>
                <w:sz w:val="26"/>
                <w:szCs w:val="26"/>
              </w:rPr>
              <w:t xml:space="preserve">= </w:t>
            </w:r>
            <w:r w:rsidR="00A65191">
              <w:rPr>
                <w:sz w:val="26"/>
                <w:szCs w:val="26"/>
              </w:rPr>
              <w:t>7800</w:t>
            </w:r>
            <w:r>
              <w:rPr>
                <w:sz w:val="26"/>
                <w:szCs w:val="26"/>
              </w:rPr>
              <w:t xml:space="preserve"> operazioni</w:t>
            </w:r>
            <w:r w:rsidR="00A65191">
              <w:rPr>
                <w:sz w:val="26"/>
                <w:szCs w:val="26"/>
              </w:rPr>
              <w:t xml:space="preserve"> al mese</w:t>
            </w:r>
          </w:p>
        </w:tc>
        <w:tc>
          <w:tcPr>
            <w:tcW w:w="4508" w:type="dxa"/>
          </w:tcPr>
          <w:p w14:paraId="6A730D5B" w14:textId="0FB16784" w:rsidR="005E3D07" w:rsidRDefault="00A65191" w:rsidP="00EC58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145</w:t>
            </w:r>
            <w:r w:rsidR="005E3D07">
              <w:rPr>
                <w:sz w:val="26"/>
                <w:szCs w:val="26"/>
              </w:rPr>
              <w:t xml:space="preserve"> operazioni*</w:t>
            </w:r>
            <w:r>
              <w:rPr>
                <w:sz w:val="26"/>
                <w:szCs w:val="26"/>
              </w:rPr>
              <w:t>(</w:t>
            </w:r>
            <w:r w:rsidR="005E3D07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 xml:space="preserve">*30) </w:t>
            </w:r>
            <w:r w:rsidR="005E3D07">
              <w:rPr>
                <w:sz w:val="26"/>
                <w:szCs w:val="26"/>
              </w:rPr>
              <w:t xml:space="preserve">= </w:t>
            </w:r>
            <w:r>
              <w:rPr>
                <w:sz w:val="26"/>
                <w:szCs w:val="26"/>
              </w:rPr>
              <w:t>9240</w:t>
            </w:r>
            <w:r w:rsidR="005E3D07">
              <w:rPr>
                <w:sz w:val="26"/>
                <w:szCs w:val="26"/>
              </w:rPr>
              <w:t xml:space="preserve"> operazioni</w:t>
            </w:r>
            <w:r>
              <w:rPr>
                <w:sz w:val="26"/>
                <w:szCs w:val="26"/>
              </w:rPr>
              <w:t xml:space="preserve"> al mese</w:t>
            </w:r>
          </w:p>
        </w:tc>
      </w:tr>
    </w:tbl>
    <w:p w14:paraId="6D060BE2" w14:textId="77777777" w:rsidR="007E628F" w:rsidRDefault="007E628F" w:rsidP="009B6C7B">
      <w:pPr>
        <w:rPr>
          <w:sz w:val="26"/>
          <w:szCs w:val="26"/>
        </w:rPr>
      </w:pPr>
    </w:p>
    <w:p w14:paraId="6BBD646D" w14:textId="0228A9C8" w:rsidR="00A65191" w:rsidRPr="00A65191" w:rsidRDefault="00A65191" w:rsidP="009B6C7B">
      <w:pPr>
        <w:rPr>
          <w:sz w:val="26"/>
          <w:szCs w:val="26"/>
        </w:rPr>
      </w:pPr>
      <w:r>
        <w:rPr>
          <w:sz w:val="26"/>
          <w:szCs w:val="26"/>
        </w:rPr>
        <w:t xml:space="preserve">Si sceglie di mantenere il dato ridondante, in caso contrario sarebbero necessarie </w:t>
      </w:r>
      <w:r w:rsidR="007E628F">
        <w:rPr>
          <w:sz w:val="26"/>
          <w:szCs w:val="26"/>
        </w:rPr>
        <w:t>1495 operazioni in più.</w:t>
      </w:r>
    </w:p>
    <w:p w14:paraId="5B668F53" w14:textId="77777777" w:rsidR="00882F25" w:rsidRDefault="00882F25" w:rsidP="009B6C7B">
      <w:pPr>
        <w:rPr>
          <w:b/>
          <w:bCs/>
          <w:sz w:val="36"/>
          <w:szCs w:val="36"/>
          <w:u w:val="single"/>
        </w:rPr>
      </w:pPr>
    </w:p>
    <w:p w14:paraId="639EC7EC" w14:textId="77777777" w:rsidR="00882F25" w:rsidRDefault="00882F25" w:rsidP="009B6C7B">
      <w:pPr>
        <w:rPr>
          <w:b/>
          <w:bCs/>
          <w:sz w:val="36"/>
          <w:szCs w:val="36"/>
          <w:u w:val="single"/>
        </w:rPr>
      </w:pPr>
    </w:p>
    <w:p w14:paraId="0FBBF82D" w14:textId="77777777" w:rsidR="00882F25" w:rsidRDefault="00882F25" w:rsidP="009B6C7B">
      <w:pPr>
        <w:rPr>
          <w:b/>
          <w:bCs/>
          <w:sz w:val="36"/>
          <w:szCs w:val="36"/>
          <w:u w:val="single"/>
        </w:rPr>
      </w:pPr>
    </w:p>
    <w:p w14:paraId="0064CAA7" w14:textId="77777777" w:rsidR="00882F25" w:rsidRDefault="00882F25" w:rsidP="009B6C7B">
      <w:pPr>
        <w:rPr>
          <w:b/>
          <w:bCs/>
          <w:sz w:val="36"/>
          <w:szCs w:val="36"/>
          <w:u w:val="single"/>
        </w:rPr>
      </w:pPr>
    </w:p>
    <w:p w14:paraId="7D0127A2" w14:textId="77777777" w:rsidR="00882F25" w:rsidRDefault="00882F25" w:rsidP="009B6C7B">
      <w:pPr>
        <w:rPr>
          <w:b/>
          <w:bCs/>
          <w:sz w:val="36"/>
          <w:szCs w:val="36"/>
          <w:u w:val="single"/>
        </w:rPr>
      </w:pPr>
    </w:p>
    <w:p w14:paraId="2BB1FBF0" w14:textId="26B3F22D" w:rsidR="00882F25" w:rsidRDefault="00882F25" w:rsidP="009B6C7B">
      <w:pPr>
        <w:rPr>
          <w:b/>
          <w:bCs/>
          <w:sz w:val="36"/>
          <w:szCs w:val="36"/>
          <w:u w:val="single"/>
        </w:rPr>
      </w:pPr>
    </w:p>
    <w:p w14:paraId="605E6F27" w14:textId="77777777" w:rsidR="00D25796" w:rsidRDefault="00D25796" w:rsidP="009B6C7B">
      <w:pPr>
        <w:rPr>
          <w:b/>
          <w:bCs/>
          <w:sz w:val="36"/>
          <w:szCs w:val="36"/>
          <w:u w:val="single"/>
        </w:rPr>
      </w:pPr>
    </w:p>
    <w:p w14:paraId="78FCC1E5" w14:textId="612A37F7" w:rsidR="006377A8" w:rsidRDefault="006377A8" w:rsidP="009B6C7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Eliminazione gerarchie</w:t>
      </w:r>
    </w:p>
    <w:p w14:paraId="1AFE599C" w14:textId="5C5F38E0" w:rsidR="00964FC0" w:rsidRPr="00964FC0" w:rsidRDefault="00B4612C" w:rsidP="009B6C7B">
      <w:pPr>
        <w:rPr>
          <w:sz w:val="26"/>
          <w:szCs w:val="26"/>
        </w:rPr>
      </w:pPr>
      <w:r>
        <w:rPr>
          <w:sz w:val="26"/>
          <w:szCs w:val="26"/>
        </w:rPr>
        <w:t xml:space="preserve">Si è scelto di accorpare il padre nelle figlie in quanto il padre non ha nessuna relazione con altre entità, in caso contrario ciò avrebbe portato a creare x*y relazioni, dove x è il numero di relazioni del padre con altre entità e y è il numero delle sue figlie. Accorpando le figlie al padre ciò avrebbe portato a valori null e all’aggiunta di un nuovo attributo per la distinzione. Usando una soluzione mista si andrebbero a creare x nuove relazioni, dove x è il numero delle figlie. </w:t>
      </w:r>
    </w:p>
    <w:p w14:paraId="36811B40" w14:textId="3E955DAB" w:rsidR="006377A8" w:rsidRDefault="00E23328" w:rsidP="009B6C7B">
      <w:pPr>
        <w:rPr>
          <w:b/>
          <w:bCs/>
          <w:sz w:val="36"/>
          <w:szCs w:val="36"/>
          <w:u w:val="single"/>
        </w:rPr>
      </w:pP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DE354D" wp14:editId="2C7E59A0">
                <wp:simplePos x="0" y="0"/>
                <wp:positionH relativeFrom="column">
                  <wp:posOffset>2536190</wp:posOffset>
                </wp:positionH>
                <wp:positionV relativeFrom="paragraph">
                  <wp:posOffset>2341245</wp:posOffset>
                </wp:positionV>
                <wp:extent cx="1214120" cy="431800"/>
                <wp:effectExtent l="0" t="0" r="24130" b="25400"/>
                <wp:wrapNone/>
                <wp:docPr id="74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2F954" w14:textId="77777777" w:rsidR="008C7616" w:rsidRPr="000173CB" w:rsidRDefault="008C7616" w:rsidP="004E00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1" w:name="_Hlk30704532"/>
                            <w:bookmarkEnd w:id="1"/>
                            <w:r>
                              <w:rPr>
                                <w:sz w:val="24"/>
                                <w:szCs w:val="24"/>
                              </w:rPr>
                              <w:t>stipendio</w:t>
                            </w:r>
                          </w:p>
                          <w:p w14:paraId="1CF3E44F" w14:textId="77777777" w:rsidR="008C7616" w:rsidRDefault="008C7616" w:rsidP="004E0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E354D" id="Ovale 10" o:spid="_x0000_s1026" style="position:absolute;margin-left:199.7pt;margin-top:184.35pt;width:95.6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" fillcolor="white [3212]" strokecolor="black [3213]" strokeweight="1.5pt">
                <v:stroke joinstyle="miter"/>
                <v:textbox>
                  <w:txbxContent>
                    <w:p w14:paraId="3212F954" w14:textId="77777777" w:rsidR="008C7616" w:rsidRPr="000173CB" w:rsidRDefault="008C7616" w:rsidP="004E00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2" w:name="_Hlk30704532"/>
                      <w:bookmarkEnd w:id="2"/>
                      <w:r>
                        <w:rPr>
                          <w:sz w:val="24"/>
                          <w:szCs w:val="24"/>
                        </w:rPr>
                        <w:t>stipendio</w:t>
                      </w:r>
                    </w:p>
                    <w:p w14:paraId="1CF3E44F" w14:textId="77777777" w:rsidR="008C7616" w:rsidRDefault="008C7616" w:rsidP="004E0011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8F9DC" wp14:editId="170EC3E8">
                <wp:simplePos x="0" y="0"/>
                <wp:positionH relativeFrom="column">
                  <wp:posOffset>796925</wp:posOffset>
                </wp:positionH>
                <wp:positionV relativeFrom="paragraph">
                  <wp:posOffset>2275205</wp:posOffset>
                </wp:positionV>
                <wp:extent cx="1337310" cy="431800"/>
                <wp:effectExtent l="0" t="0" r="15240" b="25400"/>
                <wp:wrapNone/>
                <wp:docPr id="71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B2919" w14:textId="77777777" w:rsidR="008C7616" w:rsidRPr="000173CB" w:rsidRDefault="008C7616" w:rsidP="004E00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professione</w:t>
                            </w:r>
                          </w:p>
                          <w:p w14:paraId="07446785" w14:textId="77777777" w:rsidR="008C7616" w:rsidRDefault="008C7616" w:rsidP="004E0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8F9DC" id="_x0000_s1027" style="position:absolute;margin-left:62.75pt;margin-top:179.15pt;width:105.3pt;height:3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1F5B2919" w14:textId="77777777" w:rsidR="008C7616" w:rsidRPr="000173CB" w:rsidRDefault="008C7616" w:rsidP="004E00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professione</w:t>
                      </w:r>
                    </w:p>
                    <w:p w14:paraId="07446785" w14:textId="77777777" w:rsidR="008C7616" w:rsidRDefault="008C7616" w:rsidP="004E0011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128884" wp14:editId="2091DE6D">
                <wp:simplePos x="0" y="0"/>
                <wp:positionH relativeFrom="column">
                  <wp:posOffset>1795780</wp:posOffset>
                </wp:positionH>
                <wp:positionV relativeFrom="paragraph">
                  <wp:posOffset>2056765</wp:posOffset>
                </wp:positionV>
                <wp:extent cx="168275" cy="243840"/>
                <wp:effectExtent l="0" t="0" r="22225" b="2286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75" cy="2438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351DA" id="Connettore diritto 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pt,161.95pt" to="154.65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3320D0" wp14:editId="78744BEE">
                <wp:simplePos x="0" y="0"/>
                <wp:positionH relativeFrom="column">
                  <wp:posOffset>3139440</wp:posOffset>
                </wp:positionH>
                <wp:positionV relativeFrom="paragraph">
                  <wp:posOffset>1981200</wp:posOffset>
                </wp:positionV>
                <wp:extent cx="526415" cy="139700"/>
                <wp:effectExtent l="0" t="0" r="26035" b="31750"/>
                <wp:wrapNone/>
                <wp:docPr id="106" name="Connettore dirit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139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D6ACD" id="Connettore diritto 10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156pt" to="288.65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4A393" wp14:editId="7BB561C2">
                <wp:simplePos x="0" y="0"/>
                <wp:positionH relativeFrom="column">
                  <wp:posOffset>3138170</wp:posOffset>
                </wp:positionH>
                <wp:positionV relativeFrom="paragraph">
                  <wp:posOffset>1674495</wp:posOffset>
                </wp:positionV>
                <wp:extent cx="312420" cy="175260"/>
                <wp:effectExtent l="0" t="0" r="30480" b="34290"/>
                <wp:wrapNone/>
                <wp:docPr id="105" name="Connettore dirit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752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0FE6B" id="Connettore diritto 10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131.85pt" to="271.7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2C0DA" wp14:editId="13B757F1">
                <wp:simplePos x="0" y="0"/>
                <wp:positionH relativeFrom="column">
                  <wp:posOffset>3128645</wp:posOffset>
                </wp:positionH>
                <wp:positionV relativeFrom="paragraph">
                  <wp:posOffset>1265555</wp:posOffset>
                </wp:positionV>
                <wp:extent cx="489585" cy="412750"/>
                <wp:effectExtent l="0" t="0" r="24765" b="25400"/>
                <wp:wrapNone/>
                <wp:docPr id="104" name="Connettore dirit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" cy="412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78805" id="Connettore diritto 10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5pt,99.65pt" to="284.9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5A1581" wp14:editId="4068E8CA">
                <wp:simplePos x="0" y="0"/>
                <wp:positionH relativeFrom="column">
                  <wp:posOffset>2931795</wp:posOffset>
                </wp:positionH>
                <wp:positionV relativeFrom="paragraph">
                  <wp:posOffset>741680</wp:posOffset>
                </wp:positionV>
                <wp:extent cx="487680" cy="304800"/>
                <wp:effectExtent l="0" t="0" r="26670" b="19050"/>
                <wp:wrapNone/>
                <wp:docPr id="103" name="Connettore dirit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A667C" id="Connettore diritto 10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85pt,58.4pt" to="269.2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ED1082" wp14:editId="76DABBF0">
                <wp:simplePos x="0" y="0"/>
                <wp:positionH relativeFrom="column">
                  <wp:posOffset>2686050</wp:posOffset>
                </wp:positionH>
                <wp:positionV relativeFrom="paragraph">
                  <wp:posOffset>748030</wp:posOffset>
                </wp:positionV>
                <wp:extent cx="84455" cy="228600"/>
                <wp:effectExtent l="0" t="0" r="29845" b="19050"/>
                <wp:wrapNone/>
                <wp:docPr id="102" name="Connettore dirit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54C01" id="Connettore diritto 10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58.9pt" to="218.1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538F39" wp14:editId="1D2D8883">
                <wp:simplePos x="0" y="0"/>
                <wp:positionH relativeFrom="column">
                  <wp:posOffset>2186940</wp:posOffset>
                </wp:positionH>
                <wp:positionV relativeFrom="paragraph">
                  <wp:posOffset>942340</wp:posOffset>
                </wp:positionV>
                <wp:extent cx="51435" cy="76200"/>
                <wp:effectExtent l="0" t="0" r="24765" b="19050"/>
                <wp:wrapNone/>
                <wp:docPr id="101" name="Connettore dirit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76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65915" id="Connettore diritto 10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74.2pt" to="176.2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A2C09" wp14:editId="1EC24068">
                <wp:simplePos x="0" y="0"/>
                <wp:positionH relativeFrom="column">
                  <wp:posOffset>2533650</wp:posOffset>
                </wp:positionH>
                <wp:positionV relativeFrom="paragraph">
                  <wp:posOffset>1413510</wp:posOffset>
                </wp:positionV>
                <wp:extent cx="79375" cy="260985"/>
                <wp:effectExtent l="0" t="0" r="34925" b="24765"/>
                <wp:wrapNone/>
                <wp:docPr id="99" name="Connettore dirit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75" cy="260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5B011" id="Connettore diritto 9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11.3pt" to="205.75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6A1088" wp14:editId="13EDA43C">
                <wp:simplePos x="0" y="0"/>
                <wp:positionH relativeFrom="column">
                  <wp:posOffset>3633470</wp:posOffset>
                </wp:positionH>
                <wp:positionV relativeFrom="paragraph">
                  <wp:posOffset>1981200</wp:posOffset>
                </wp:positionV>
                <wp:extent cx="880110" cy="431800"/>
                <wp:effectExtent l="0" t="0" r="15240" b="25400"/>
                <wp:wrapNone/>
                <wp:docPr id="69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2279C" w14:textId="77777777" w:rsidR="008C7616" w:rsidRPr="000173CB" w:rsidRDefault="008C7616" w:rsidP="004E0011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CF</w:t>
                            </w:r>
                          </w:p>
                          <w:p w14:paraId="3E6649A3" w14:textId="77777777" w:rsidR="008C7616" w:rsidRDefault="008C7616" w:rsidP="004E0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A1088" id="_x0000_s1028" style="position:absolute;margin-left:286.1pt;margin-top:156pt;width:69.3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" fillcolor="white [3212]" strokecolor="black [3213]" strokeweight="1.5pt">
                <v:stroke joinstyle="miter"/>
                <v:textbox>
                  <w:txbxContent>
                    <w:p w14:paraId="2872279C" w14:textId="77777777" w:rsidR="008C7616" w:rsidRPr="000173CB" w:rsidRDefault="008C7616" w:rsidP="004E0011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CF</w:t>
                      </w:r>
                    </w:p>
                    <w:p w14:paraId="3E6649A3" w14:textId="77777777" w:rsidR="008C7616" w:rsidRDefault="008C7616" w:rsidP="004E0011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313AB" wp14:editId="16F36EC8">
                <wp:simplePos x="0" y="0"/>
                <wp:positionH relativeFrom="column">
                  <wp:posOffset>3449955</wp:posOffset>
                </wp:positionH>
                <wp:positionV relativeFrom="paragraph">
                  <wp:posOffset>1473200</wp:posOffset>
                </wp:positionV>
                <wp:extent cx="1117600" cy="431800"/>
                <wp:effectExtent l="0" t="0" r="25400" b="25400"/>
                <wp:wrapNone/>
                <wp:docPr id="62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889A3" w14:textId="77777777" w:rsidR="008C7616" w:rsidRDefault="008C7616" w:rsidP="004E0011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cognome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313AB" id="_x0000_s1029" style="position:absolute;margin-left:271.65pt;margin-top:116pt;width:88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" fillcolor="white [3212]" strokecolor="black [3213]" strokeweight="1.5pt">
                <v:stroke joinstyle="miter"/>
                <v:textbox>
                  <w:txbxContent>
                    <w:p w14:paraId="05D889A3" w14:textId="77777777" w:rsidR="008C7616" w:rsidRDefault="008C7616" w:rsidP="004E0011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cognome</w:t>
                      </w:r>
                    </w:p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370FB" wp14:editId="2AA1A994">
                <wp:simplePos x="0" y="0"/>
                <wp:positionH relativeFrom="column">
                  <wp:posOffset>3560445</wp:posOffset>
                </wp:positionH>
                <wp:positionV relativeFrom="paragraph">
                  <wp:posOffset>939800</wp:posOffset>
                </wp:positionV>
                <wp:extent cx="882650" cy="431800"/>
                <wp:effectExtent l="0" t="0" r="12700" b="25400"/>
                <wp:wrapNone/>
                <wp:docPr id="6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48772" w14:textId="77777777" w:rsidR="008C7616" w:rsidRPr="000173CB" w:rsidRDefault="008C7616" w:rsidP="004E00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  <w:p w14:paraId="473CE2E0" w14:textId="77777777" w:rsidR="008C7616" w:rsidRDefault="008C7616" w:rsidP="004E0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70FB" id="_x0000_s1030" style="position:absolute;margin-left:280.35pt;margin-top:74pt;width:69.5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31348772" w14:textId="77777777" w:rsidR="008C7616" w:rsidRPr="000173CB" w:rsidRDefault="008C7616" w:rsidP="004E00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nome</w:t>
                      </w:r>
                    </w:p>
                    <w:p w14:paraId="473CE2E0" w14:textId="77777777" w:rsidR="008C7616" w:rsidRDefault="008C7616" w:rsidP="004E0011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A8FD9" wp14:editId="3179D9B4">
                <wp:simplePos x="0" y="0"/>
                <wp:positionH relativeFrom="column">
                  <wp:posOffset>2369185</wp:posOffset>
                </wp:positionH>
                <wp:positionV relativeFrom="paragraph">
                  <wp:posOffset>309245</wp:posOffset>
                </wp:positionV>
                <wp:extent cx="882650" cy="431800"/>
                <wp:effectExtent l="0" t="0" r="12700" b="25400"/>
                <wp:wrapNone/>
                <wp:docPr id="47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2457F" w14:textId="77777777" w:rsidR="008C7616" w:rsidRPr="000173CB" w:rsidRDefault="008C7616" w:rsidP="004E00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città</w:t>
                            </w:r>
                          </w:p>
                          <w:p w14:paraId="68D0E6D6" w14:textId="77777777" w:rsidR="008C7616" w:rsidRDefault="008C7616" w:rsidP="004E0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A8FD9" id="_x0000_s1031" style="position:absolute;margin-left:186.55pt;margin-top:24.35pt;width:69.5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2722457F" w14:textId="77777777" w:rsidR="008C7616" w:rsidRPr="000173CB" w:rsidRDefault="008C7616" w:rsidP="004E00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città</w:t>
                      </w:r>
                    </w:p>
                    <w:p w14:paraId="68D0E6D6" w14:textId="77777777" w:rsidR="008C7616" w:rsidRDefault="008C7616" w:rsidP="004E0011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FCE54" wp14:editId="093E2E10">
                <wp:simplePos x="0" y="0"/>
                <wp:positionH relativeFrom="column">
                  <wp:posOffset>3368040</wp:posOffset>
                </wp:positionH>
                <wp:positionV relativeFrom="paragraph">
                  <wp:posOffset>421640</wp:posOffset>
                </wp:positionV>
                <wp:extent cx="882650" cy="431800"/>
                <wp:effectExtent l="0" t="0" r="12700" b="25400"/>
                <wp:wrapNone/>
                <wp:docPr id="46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BF8EB" w14:textId="77777777" w:rsidR="008C7616" w:rsidRPr="000173CB" w:rsidRDefault="008C7616" w:rsidP="004E00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CAP</w:t>
                            </w:r>
                          </w:p>
                          <w:p w14:paraId="5D692E4E" w14:textId="77777777" w:rsidR="008C7616" w:rsidRDefault="008C7616" w:rsidP="004E0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FCE54" id="_x0000_s1032" style="position:absolute;margin-left:265.2pt;margin-top:33.2pt;width:69.5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" fillcolor="white [3212]" strokecolor="black [3213]" strokeweight="1.5pt">
                <v:stroke joinstyle="miter"/>
                <v:textbox>
                  <w:txbxContent>
                    <w:p w14:paraId="425BF8EB" w14:textId="77777777" w:rsidR="008C7616" w:rsidRPr="000173CB" w:rsidRDefault="008C7616" w:rsidP="004E00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CAP</w:t>
                      </w:r>
                    </w:p>
                    <w:p w14:paraId="5D692E4E" w14:textId="77777777" w:rsidR="008C7616" w:rsidRDefault="008C7616" w:rsidP="004E0011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E33D9" wp14:editId="48C3591B">
                <wp:simplePos x="0" y="0"/>
                <wp:positionH relativeFrom="column">
                  <wp:posOffset>1463675</wp:posOffset>
                </wp:positionH>
                <wp:positionV relativeFrom="paragraph">
                  <wp:posOffset>558165</wp:posOffset>
                </wp:positionV>
                <wp:extent cx="882650" cy="431800"/>
                <wp:effectExtent l="0" t="0" r="12700" b="25400"/>
                <wp:wrapNone/>
                <wp:docPr id="45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26F31" w14:textId="77777777" w:rsidR="008C7616" w:rsidRPr="000173CB" w:rsidRDefault="008C7616" w:rsidP="004E00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via</w:t>
                            </w:r>
                          </w:p>
                          <w:p w14:paraId="09209760" w14:textId="77777777" w:rsidR="008C7616" w:rsidRDefault="008C7616" w:rsidP="004E0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E33D9" id="_x0000_s1033" style="position:absolute;margin-left:115.25pt;margin-top:43.95pt;width:69.5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68726F31" w14:textId="77777777" w:rsidR="008C7616" w:rsidRPr="000173CB" w:rsidRDefault="008C7616" w:rsidP="004E00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via</w:t>
                      </w:r>
                    </w:p>
                    <w:p w14:paraId="09209760" w14:textId="77777777" w:rsidR="008C7616" w:rsidRDefault="008C7616" w:rsidP="004E0011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003CF" wp14:editId="74750811">
                <wp:simplePos x="0" y="0"/>
                <wp:positionH relativeFrom="column">
                  <wp:posOffset>2033270</wp:posOffset>
                </wp:positionH>
                <wp:positionV relativeFrom="paragraph">
                  <wp:posOffset>977900</wp:posOffset>
                </wp:positionV>
                <wp:extent cx="1041400" cy="431800"/>
                <wp:effectExtent l="0" t="0" r="25400" b="25400"/>
                <wp:wrapNone/>
                <wp:docPr id="35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18044" w14:textId="77777777" w:rsidR="008C7616" w:rsidRPr="00F325F3" w:rsidRDefault="008C7616" w:rsidP="004E0011">
                            <w:pPr>
                              <w:jc w:val="center"/>
                            </w:pPr>
                            <w:r w:rsidRPr="00F325F3">
                              <w:rPr>
                                <w:sz w:val="24"/>
                                <w:szCs w:val="24"/>
                              </w:rPr>
                              <w:t>indirizzo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003CF" id="_x0000_s1034" style="position:absolute;margin-left:160.1pt;margin-top:77pt;width:82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" fillcolor="white [3212]" strokecolor="black [3213]" strokeweight="1.5pt">
                <v:stroke joinstyle="miter"/>
                <v:textbox>
                  <w:txbxContent>
                    <w:p w14:paraId="06118044" w14:textId="77777777" w:rsidR="008C7616" w:rsidRPr="00F325F3" w:rsidRDefault="008C7616" w:rsidP="004E0011">
                      <w:pPr>
                        <w:jc w:val="center"/>
                      </w:pPr>
                      <w:r w:rsidRPr="00F325F3">
                        <w:rPr>
                          <w:sz w:val="24"/>
                          <w:szCs w:val="24"/>
                        </w:rPr>
                        <w:t>indirizzo</w:t>
                      </w:r>
                    </w:p>
                  </w:txbxContent>
                </v:textbox>
              </v:oval>
            </w:pict>
          </mc:Fallback>
        </mc:AlternateContent>
      </w:r>
      <w:r w:rsidRPr="000173CB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98DFB" wp14:editId="765D4D8D">
                <wp:simplePos x="0" y="0"/>
                <wp:positionH relativeFrom="column">
                  <wp:posOffset>1967230</wp:posOffset>
                </wp:positionH>
                <wp:positionV relativeFrom="paragraph">
                  <wp:posOffset>1669415</wp:posOffset>
                </wp:positionV>
                <wp:extent cx="1174750" cy="446405"/>
                <wp:effectExtent l="19050" t="19050" r="25400" b="10795"/>
                <wp:wrapNone/>
                <wp:docPr id="72" name="Elabo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46405"/>
                        </a:xfrm>
                        <a:prstGeom prst="flowChartProcess">
                          <a:avLst/>
                        </a:prstGeom>
                        <a:noFill/>
                        <a:ln w="381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32391" w14:textId="77777777" w:rsidR="008C7616" w:rsidRPr="000173CB" w:rsidRDefault="008C7616" w:rsidP="006377A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98DFB" id="_x0000_t109" coordsize="21600,21600" o:spt="109" path="m,l,21600r21600,l21600,xe">
                <v:stroke joinstyle="miter"/>
                <v:path gradientshapeok="t" o:connecttype="rect"/>
              </v:shapetype>
              <v:shape id="Elaborazione 8" o:spid="_x0000_s1035" type="#_x0000_t109" style="position:absolute;margin-left:154.9pt;margin-top:131.45pt;width:92.5pt;height:3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" filled="f" strokecolor="black [3213]" strokeweight="3pt">
                <v:textbox>
                  <w:txbxContent>
                    <w:p w14:paraId="1B132391" w14:textId="77777777" w:rsidR="008C7616" w:rsidRPr="000173CB" w:rsidRDefault="008C7616" w:rsidP="006377A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Personale</w:t>
                      </w:r>
                    </w:p>
                  </w:txbxContent>
                </v:textbox>
              </v:shape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566C1E" wp14:editId="3272BA2E">
                <wp:simplePos x="0" y="0"/>
                <wp:positionH relativeFrom="column">
                  <wp:posOffset>2933700</wp:posOffset>
                </wp:positionH>
                <wp:positionV relativeFrom="paragraph">
                  <wp:posOffset>2118995</wp:posOffset>
                </wp:positionV>
                <wp:extent cx="0" cy="234950"/>
                <wp:effectExtent l="0" t="0" r="38100" b="3175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2966E" id="Connettore diritto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66.85pt" to="231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" strokecolor="black [3213]" strokeweight="1.5pt"/>
            </w:pict>
          </mc:Fallback>
        </mc:AlternateContent>
      </w:r>
    </w:p>
    <w:p w14:paraId="15A55416" w14:textId="6A992DF6" w:rsidR="006377A8" w:rsidRDefault="006377A8" w:rsidP="009B6C7B">
      <w:pPr>
        <w:rPr>
          <w:b/>
          <w:bCs/>
          <w:sz w:val="36"/>
          <w:szCs w:val="36"/>
          <w:u w:val="single"/>
        </w:rPr>
      </w:pPr>
    </w:p>
    <w:p w14:paraId="0839D42D" w14:textId="5DB63BC7" w:rsidR="006377A8" w:rsidRDefault="004E0011" w:rsidP="009B6C7B">
      <w:pPr>
        <w:rPr>
          <w:b/>
          <w:bCs/>
          <w:sz w:val="36"/>
          <w:szCs w:val="36"/>
          <w:u w:val="single"/>
        </w:rPr>
      </w:pPr>
      <w:r w:rsidRPr="000173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20FB72" wp14:editId="492BDDFB">
                <wp:simplePos x="0" y="0"/>
                <wp:positionH relativeFrom="column">
                  <wp:posOffset>802694</wp:posOffset>
                </wp:positionH>
                <wp:positionV relativeFrom="paragraph">
                  <wp:posOffset>272415</wp:posOffset>
                </wp:positionV>
                <wp:extent cx="1052701" cy="431800"/>
                <wp:effectExtent l="19050" t="19050" r="14605" b="25400"/>
                <wp:wrapNone/>
                <wp:docPr id="7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01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 cap="flat" cmpd="dbl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94701" w14:textId="77777777" w:rsidR="008C7616" w:rsidRPr="00FC512E" w:rsidRDefault="008C7616" w:rsidP="004E001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C512E">
                              <w:rPr>
                                <w:sz w:val="24"/>
                                <w:szCs w:val="24"/>
                                <w:u w:val="single"/>
                              </w:rP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0FB72" id="_x0000_s1036" style="position:absolute;margin-left:63.2pt;margin-top:21.45pt;width:82.9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" fillcolor="white [3212]" strokecolor="black [3213]" strokeweight="2.25pt">
                <v:stroke linestyle="thinThin" joinstyle="miter"/>
                <v:textbox>
                  <w:txbxContent>
                    <w:p w14:paraId="57C94701" w14:textId="77777777" w:rsidR="008C7616" w:rsidRPr="00FC512E" w:rsidRDefault="008C7616" w:rsidP="004E0011">
                      <w:pPr>
                        <w:jc w:val="center"/>
                        <w:rPr>
                          <w:u w:val="single"/>
                        </w:rPr>
                      </w:pPr>
                      <w:r w:rsidRPr="00FC512E">
                        <w:rPr>
                          <w:sz w:val="24"/>
                          <w:szCs w:val="24"/>
                          <w:u w:val="single"/>
                        </w:rPr>
                        <w:t>telefono</w:t>
                      </w:r>
                    </w:p>
                  </w:txbxContent>
                </v:textbox>
              </v:oval>
            </w:pict>
          </mc:Fallback>
        </mc:AlternateContent>
      </w:r>
    </w:p>
    <w:p w14:paraId="28161B00" w14:textId="6BDA6FF6" w:rsidR="006377A8" w:rsidRDefault="004E0011" w:rsidP="009B6C7B">
      <w:pPr>
        <w:rPr>
          <w:b/>
          <w:bCs/>
          <w:sz w:val="36"/>
          <w:szCs w:val="36"/>
          <w:u w:val="single"/>
        </w:rPr>
      </w:pP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F04132" wp14:editId="25D4B527">
                <wp:simplePos x="0" y="0"/>
                <wp:positionH relativeFrom="column">
                  <wp:posOffset>1812344</wp:posOffset>
                </wp:positionH>
                <wp:positionV relativeFrom="paragraph">
                  <wp:posOffset>126365</wp:posOffset>
                </wp:positionV>
                <wp:extent cx="151765" cy="309716"/>
                <wp:effectExtent l="0" t="0" r="19685" b="1460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765" cy="30971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A1564" id="Connettore diritto 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7pt,9.95pt" to="154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" strokecolor="black [3213]" strokeweight="1.5pt"/>
            </w:pict>
          </mc:Fallback>
        </mc:AlternateContent>
      </w:r>
    </w:p>
    <w:p w14:paraId="434330CA" w14:textId="753BCE9A" w:rsidR="006377A8" w:rsidRDefault="006377A8" w:rsidP="009B6C7B">
      <w:pPr>
        <w:rPr>
          <w:b/>
          <w:bCs/>
          <w:sz w:val="36"/>
          <w:szCs w:val="36"/>
          <w:u w:val="single"/>
        </w:rPr>
      </w:pPr>
    </w:p>
    <w:p w14:paraId="5E349FDC" w14:textId="106F75C0" w:rsidR="006377A8" w:rsidRDefault="006377A8" w:rsidP="009B6C7B">
      <w:pPr>
        <w:rPr>
          <w:b/>
          <w:bCs/>
          <w:sz w:val="36"/>
          <w:szCs w:val="36"/>
          <w:u w:val="single"/>
        </w:rPr>
      </w:pPr>
    </w:p>
    <w:p w14:paraId="66441F13" w14:textId="02ED230D" w:rsidR="004E0011" w:rsidRDefault="004E0011" w:rsidP="004E0011">
      <w:pPr>
        <w:rPr>
          <w:b/>
          <w:bCs/>
          <w:sz w:val="36"/>
          <w:szCs w:val="36"/>
          <w:u w:val="single"/>
        </w:rPr>
      </w:pPr>
    </w:p>
    <w:p w14:paraId="3B3DBADB" w14:textId="7BBC6950" w:rsidR="006377A8" w:rsidRDefault="006377A8" w:rsidP="009B6C7B">
      <w:pPr>
        <w:rPr>
          <w:b/>
          <w:bCs/>
          <w:sz w:val="36"/>
          <w:szCs w:val="36"/>
          <w:u w:val="single"/>
        </w:rPr>
      </w:pPr>
    </w:p>
    <w:p w14:paraId="1BEA1A3B" w14:textId="7D83A889" w:rsidR="006377A8" w:rsidRDefault="00E23328" w:rsidP="009B6C7B">
      <w:pPr>
        <w:rPr>
          <w:b/>
          <w:bCs/>
          <w:sz w:val="36"/>
          <w:szCs w:val="36"/>
          <w:u w:val="single"/>
        </w:rPr>
      </w:pP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FBB44E" wp14:editId="381187CB">
                <wp:simplePos x="0" y="0"/>
                <wp:positionH relativeFrom="column">
                  <wp:posOffset>1540510</wp:posOffset>
                </wp:positionH>
                <wp:positionV relativeFrom="paragraph">
                  <wp:posOffset>763270</wp:posOffset>
                </wp:positionV>
                <wp:extent cx="1041400" cy="431800"/>
                <wp:effectExtent l="0" t="0" r="25400" b="25400"/>
                <wp:wrapNone/>
                <wp:docPr id="33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06370" w14:textId="77777777" w:rsidR="008C7616" w:rsidRPr="00F325F3" w:rsidRDefault="008C7616" w:rsidP="004E0011">
                            <w:pPr>
                              <w:jc w:val="center"/>
                            </w:pPr>
                            <w:r w:rsidRPr="00F325F3">
                              <w:rPr>
                                <w:sz w:val="24"/>
                                <w:szCs w:val="24"/>
                              </w:rPr>
                              <w:t>indirizzo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BB44E" id="_x0000_s1037" style="position:absolute;margin-left:121.3pt;margin-top:60.1pt;width:82pt;height:3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" fillcolor="white [3212]" strokecolor="black [3213]" strokeweight="1.5pt">
                <v:stroke joinstyle="miter"/>
                <v:textbox>
                  <w:txbxContent>
                    <w:p w14:paraId="6B306370" w14:textId="77777777" w:rsidR="008C7616" w:rsidRPr="00F325F3" w:rsidRDefault="008C7616" w:rsidP="004E0011">
                      <w:pPr>
                        <w:jc w:val="center"/>
                      </w:pPr>
                      <w:r w:rsidRPr="00F325F3">
                        <w:rPr>
                          <w:sz w:val="24"/>
                          <w:szCs w:val="24"/>
                        </w:rPr>
                        <w:t>indirizzo</w:t>
                      </w:r>
                    </w:p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EC18C1" wp14:editId="139336E3">
                <wp:simplePos x="0" y="0"/>
                <wp:positionH relativeFrom="column">
                  <wp:posOffset>970915</wp:posOffset>
                </wp:positionH>
                <wp:positionV relativeFrom="paragraph">
                  <wp:posOffset>343535</wp:posOffset>
                </wp:positionV>
                <wp:extent cx="882650" cy="431800"/>
                <wp:effectExtent l="0" t="0" r="12700" b="25400"/>
                <wp:wrapNone/>
                <wp:docPr id="34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3BF24" w14:textId="77777777" w:rsidR="008C7616" w:rsidRPr="000173CB" w:rsidRDefault="008C7616" w:rsidP="004E00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via</w:t>
                            </w:r>
                          </w:p>
                          <w:p w14:paraId="1FA8A0DF" w14:textId="77777777" w:rsidR="008C7616" w:rsidRDefault="008C7616" w:rsidP="004E0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C18C1" id="_x0000_s1038" style="position:absolute;margin-left:76.45pt;margin-top:27.05pt;width:69.5pt;height: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3A63BF24" w14:textId="77777777" w:rsidR="008C7616" w:rsidRPr="000173CB" w:rsidRDefault="008C7616" w:rsidP="004E00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via</w:t>
                      </w:r>
                    </w:p>
                    <w:p w14:paraId="1FA8A0DF" w14:textId="77777777" w:rsidR="008C7616" w:rsidRDefault="008C7616" w:rsidP="004E0011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F1B172" wp14:editId="11AD6887">
                <wp:simplePos x="0" y="0"/>
                <wp:positionH relativeFrom="column">
                  <wp:posOffset>2875280</wp:posOffset>
                </wp:positionH>
                <wp:positionV relativeFrom="paragraph">
                  <wp:posOffset>207010</wp:posOffset>
                </wp:positionV>
                <wp:extent cx="882650" cy="431800"/>
                <wp:effectExtent l="0" t="0" r="12700" b="25400"/>
                <wp:wrapNone/>
                <wp:docPr id="36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047DB" w14:textId="77777777" w:rsidR="008C7616" w:rsidRPr="000173CB" w:rsidRDefault="008C7616" w:rsidP="004E00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CAP</w:t>
                            </w:r>
                          </w:p>
                          <w:p w14:paraId="0E4162EB" w14:textId="77777777" w:rsidR="008C7616" w:rsidRDefault="008C7616" w:rsidP="004E0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1B172" id="_x0000_s1039" style="position:absolute;margin-left:226.4pt;margin-top:16.3pt;width:69.5pt;height:3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233047DB" w14:textId="77777777" w:rsidR="008C7616" w:rsidRPr="000173CB" w:rsidRDefault="008C7616" w:rsidP="004E00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CAP</w:t>
                      </w:r>
                    </w:p>
                    <w:p w14:paraId="0E4162EB" w14:textId="77777777" w:rsidR="008C7616" w:rsidRDefault="008C7616" w:rsidP="004E0011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C6F9EC" wp14:editId="448FB026">
                <wp:simplePos x="0" y="0"/>
                <wp:positionH relativeFrom="column">
                  <wp:posOffset>1876425</wp:posOffset>
                </wp:positionH>
                <wp:positionV relativeFrom="paragraph">
                  <wp:posOffset>94615</wp:posOffset>
                </wp:positionV>
                <wp:extent cx="882650" cy="431800"/>
                <wp:effectExtent l="0" t="0" r="12700" b="25400"/>
                <wp:wrapNone/>
                <wp:docPr id="37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C9A59" w14:textId="77777777" w:rsidR="008C7616" w:rsidRPr="000173CB" w:rsidRDefault="008C7616" w:rsidP="004E00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città</w:t>
                            </w:r>
                          </w:p>
                          <w:p w14:paraId="303A4563" w14:textId="77777777" w:rsidR="008C7616" w:rsidRDefault="008C7616" w:rsidP="004E0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6F9EC" id="_x0000_s1040" style="position:absolute;margin-left:147.75pt;margin-top:7.45pt;width:69.5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7D7C9A59" w14:textId="77777777" w:rsidR="008C7616" w:rsidRPr="000173CB" w:rsidRDefault="008C7616" w:rsidP="004E00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città</w:t>
                      </w:r>
                    </w:p>
                    <w:p w14:paraId="303A4563" w14:textId="77777777" w:rsidR="008C7616" w:rsidRDefault="008C7616" w:rsidP="004E0011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B20530" wp14:editId="576588FB">
                <wp:simplePos x="0" y="0"/>
                <wp:positionH relativeFrom="column">
                  <wp:posOffset>3067685</wp:posOffset>
                </wp:positionH>
                <wp:positionV relativeFrom="paragraph">
                  <wp:posOffset>725170</wp:posOffset>
                </wp:positionV>
                <wp:extent cx="882650" cy="431800"/>
                <wp:effectExtent l="0" t="0" r="12700" b="25400"/>
                <wp:wrapNone/>
                <wp:docPr id="38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4C6F3" w14:textId="77777777" w:rsidR="008C7616" w:rsidRPr="000173CB" w:rsidRDefault="008C7616" w:rsidP="004E00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  <w:p w14:paraId="6ED125E7" w14:textId="77777777" w:rsidR="008C7616" w:rsidRDefault="008C7616" w:rsidP="004E0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20530" id="_x0000_s1041" style="position:absolute;margin-left:241.55pt;margin-top:57.1pt;width:69.5pt;height:3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" fillcolor="white [3212]" strokecolor="black [3213]" strokeweight="1.5pt">
                <v:stroke joinstyle="miter"/>
                <v:textbox>
                  <w:txbxContent>
                    <w:p w14:paraId="4684C6F3" w14:textId="77777777" w:rsidR="008C7616" w:rsidRPr="000173CB" w:rsidRDefault="008C7616" w:rsidP="004E00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nome</w:t>
                      </w:r>
                    </w:p>
                    <w:p w14:paraId="6ED125E7" w14:textId="77777777" w:rsidR="008C7616" w:rsidRDefault="008C7616" w:rsidP="004E0011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6DE70B" wp14:editId="6D44E397">
                <wp:simplePos x="0" y="0"/>
                <wp:positionH relativeFrom="column">
                  <wp:posOffset>2957195</wp:posOffset>
                </wp:positionH>
                <wp:positionV relativeFrom="paragraph">
                  <wp:posOffset>1258570</wp:posOffset>
                </wp:positionV>
                <wp:extent cx="1117600" cy="431800"/>
                <wp:effectExtent l="0" t="0" r="25400" b="25400"/>
                <wp:wrapNone/>
                <wp:docPr id="39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7EFA6" w14:textId="77777777" w:rsidR="008C7616" w:rsidRDefault="008C7616" w:rsidP="004E0011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cognome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DE70B" id="_x0000_s1042" style="position:absolute;margin-left:232.85pt;margin-top:99.1pt;width:88pt;height:3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" fillcolor="white [3212]" strokecolor="black [3213]" strokeweight="1.5pt">
                <v:stroke joinstyle="miter"/>
                <v:textbox>
                  <w:txbxContent>
                    <w:p w14:paraId="68A7EFA6" w14:textId="77777777" w:rsidR="008C7616" w:rsidRDefault="008C7616" w:rsidP="004E0011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cognome</w:t>
                      </w:r>
                    </w:p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DE73E7" wp14:editId="06DC12F7">
                <wp:simplePos x="0" y="0"/>
                <wp:positionH relativeFrom="column">
                  <wp:posOffset>3140710</wp:posOffset>
                </wp:positionH>
                <wp:positionV relativeFrom="paragraph">
                  <wp:posOffset>1766570</wp:posOffset>
                </wp:positionV>
                <wp:extent cx="880110" cy="431800"/>
                <wp:effectExtent l="0" t="0" r="15240" b="25400"/>
                <wp:wrapNone/>
                <wp:docPr id="4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1A054" w14:textId="77777777" w:rsidR="008C7616" w:rsidRPr="000173CB" w:rsidRDefault="008C7616" w:rsidP="004E0011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CF</w:t>
                            </w:r>
                          </w:p>
                          <w:p w14:paraId="0C907502" w14:textId="77777777" w:rsidR="008C7616" w:rsidRDefault="008C7616" w:rsidP="004E0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E73E7" id="_x0000_s1043" style="position:absolute;margin-left:247.3pt;margin-top:139.1pt;width:69.3pt;height:3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0DA1A054" w14:textId="77777777" w:rsidR="008C7616" w:rsidRPr="000173CB" w:rsidRDefault="008C7616" w:rsidP="004E0011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CF</w:t>
                      </w:r>
                    </w:p>
                    <w:p w14:paraId="0C907502" w14:textId="77777777" w:rsidR="008C7616" w:rsidRDefault="008C7616" w:rsidP="004E0011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FE6B12" wp14:editId="43D051FE">
                <wp:simplePos x="0" y="0"/>
                <wp:positionH relativeFrom="column">
                  <wp:posOffset>2040890</wp:posOffset>
                </wp:positionH>
                <wp:positionV relativeFrom="paragraph">
                  <wp:posOffset>1198880</wp:posOffset>
                </wp:positionV>
                <wp:extent cx="79375" cy="260985"/>
                <wp:effectExtent l="0" t="0" r="34925" b="24765"/>
                <wp:wrapNone/>
                <wp:docPr id="41" name="Connettore dirit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75" cy="260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6FEB2" id="Connettore diritto 4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pt,94.4pt" to="166.9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CBBF99" wp14:editId="29E642F5">
                <wp:simplePos x="0" y="0"/>
                <wp:positionH relativeFrom="column">
                  <wp:posOffset>1694180</wp:posOffset>
                </wp:positionH>
                <wp:positionV relativeFrom="paragraph">
                  <wp:posOffset>727710</wp:posOffset>
                </wp:positionV>
                <wp:extent cx="51435" cy="76200"/>
                <wp:effectExtent l="0" t="0" r="24765" b="19050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76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62D14" id="Connettore diritto 4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pt,57.3pt" to="137.4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BE5394" wp14:editId="01A38800">
                <wp:simplePos x="0" y="0"/>
                <wp:positionH relativeFrom="column">
                  <wp:posOffset>2193290</wp:posOffset>
                </wp:positionH>
                <wp:positionV relativeFrom="paragraph">
                  <wp:posOffset>533400</wp:posOffset>
                </wp:positionV>
                <wp:extent cx="84455" cy="228600"/>
                <wp:effectExtent l="0" t="0" r="29845" b="19050"/>
                <wp:wrapNone/>
                <wp:docPr id="43" name="Connettore dirit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D57D2" id="Connettore diritto 4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pt,42pt" to="179.3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FB19ED" wp14:editId="79A5170D">
                <wp:simplePos x="0" y="0"/>
                <wp:positionH relativeFrom="column">
                  <wp:posOffset>2439035</wp:posOffset>
                </wp:positionH>
                <wp:positionV relativeFrom="paragraph">
                  <wp:posOffset>527050</wp:posOffset>
                </wp:positionV>
                <wp:extent cx="487680" cy="304800"/>
                <wp:effectExtent l="0" t="0" r="26670" b="1905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B943E" id="Connettore diritto 4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05pt,41.5pt" to="230.4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596EE6" wp14:editId="4D7250A0">
                <wp:simplePos x="0" y="0"/>
                <wp:positionH relativeFrom="column">
                  <wp:posOffset>2635885</wp:posOffset>
                </wp:positionH>
                <wp:positionV relativeFrom="paragraph">
                  <wp:posOffset>1050925</wp:posOffset>
                </wp:positionV>
                <wp:extent cx="489585" cy="412750"/>
                <wp:effectExtent l="0" t="0" r="24765" b="2540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" cy="412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15D53" id="Connettore diritto 4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5pt,82.75pt" to="246.1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5EDD4F" wp14:editId="358BD5BB">
                <wp:simplePos x="0" y="0"/>
                <wp:positionH relativeFrom="column">
                  <wp:posOffset>2645410</wp:posOffset>
                </wp:positionH>
                <wp:positionV relativeFrom="paragraph">
                  <wp:posOffset>1459865</wp:posOffset>
                </wp:positionV>
                <wp:extent cx="312420" cy="175260"/>
                <wp:effectExtent l="0" t="0" r="30480" b="3429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752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498B3" id="Connettore diritto 4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114.95pt" to="232.9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6A7799" wp14:editId="509324F9">
                <wp:simplePos x="0" y="0"/>
                <wp:positionH relativeFrom="column">
                  <wp:posOffset>2646680</wp:posOffset>
                </wp:positionH>
                <wp:positionV relativeFrom="paragraph">
                  <wp:posOffset>1766570</wp:posOffset>
                </wp:positionV>
                <wp:extent cx="526415" cy="139700"/>
                <wp:effectExtent l="0" t="0" r="26035" b="31750"/>
                <wp:wrapNone/>
                <wp:docPr id="50" name="Connettore dirit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139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EF6" id="Connettore diritto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pt,139.1pt" to="249.8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6B5443" wp14:editId="37FE4D95">
                <wp:simplePos x="0" y="0"/>
                <wp:positionH relativeFrom="column">
                  <wp:posOffset>2440940</wp:posOffset>
                </wp:positionH>
                <wp:positionV relativeFrom="paragraph">
                  <wp:posOffset>1904365</wp:posOffset>
                </wp:positionV>
                <wp:extent cx="0" cy="234950"/>
                <wp:effectExtent l="0" t="0" r="38100" b="31750"/>
                <wp:wrapNone/>
                <wp:docPr id="52" name="Connettore dirit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BCAB8" id="Connettore diritto 5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149.95pt" to="192.2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" strokecolor="black [3213]" strokeweight="1.5pt"/>
            </w:pict>
          </mc:Fallback>
        </mc:AlternateContent>
      </w:r>
      <w:r w:rsidRPr="000173CB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A02CC" wp14:editId="31F320E6">
                <wp:simplePos x="0" y="0"/>
                <wp:positionH relativeFrom="column">
                  <wp:posOffset>1468755</wp:posOffset>
                </wp:positionH>
                <wp:positionV relativeFrom="paragraph">
                  <wp:posOffset>1456055</wp:posOffset>
                </wp:positionV>
                <wp:extent cx="1174750" cy="446405"/>
                <wp:effectExtent l="19050" t="19050" r="25400" b="10795"/>
                <wp:wrapNone/>
                <wp:docPr id="73" name="Elabo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46405"/>
                        </a:xfrm>
                        <a:prstGeom prst="flowChartProcess">
                          <a:avLst/>
                        </a:prstGeom>
                        <a:noFill/>
                        <a:ln w="381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93B56" w14:textId="77777777" w:rsidR="008C7616" w:rsidRPr="000173CB" w:rsidRDefault="008C7616" w:rsidP="006377A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Cliente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02CC" id="_x0000_s1044" type="#_x0000_t109" style="position:absolute;margin-left:115.65pt;margin-top:114.65pt;width:92.5pt;height:3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" filled="f" strokecolor="black [3213]" strokeweight="3pt">
                <v:textbox>
                  <w:txbxContent>
                    <w:p w14:paraId="58E93B56" w14:textId="77777777" w:rsidR="008C7616" w:rsidRPr="000173CB" w:rsidRDefault="008C7616" w:rsidP="006377A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Pr="000173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6407C9" wp14:editId="5741F43D">
                <wp:simplePos x="0" y="0"/>
                <wp:positionH relativeFrom="column">
                  <wp:posOffset>1913255</wp:posOffset>
                </wp:positionH>
                <wp:positionV relativeFrom="paragraph">
                  <wp:posOffset>2145665</wp:posOffset>
                </wp:positionV>
                <wp:extent cx="1041400" cy="431800"/>
                <wp:effectExtent l="0" t="0" r="25400" b="25400"/>
                <wp:wrapNone/>
                <wp:docPr id="14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7E9BB" w14:textId="77777777" w:rsidR="008C7616" w:rsidRPr="00FC512E" w:rsidRDefault="008C7616" w:rsidP="00E2332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C512E">
                              <w:rPr>
                                <w:sz w:val="24"/>
                                <w:szCs w:val="24"/>
                                <w:u w:val="single"/>
                              </w:rP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407C9" id="_x0000_s1045" style="position:absolute;margin-left:150.65pt;margin-top:168.95pt;width:82pt;height:3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" fillcolor="white [3212]" strokecolor="black [3213]" strokeweight="1.5pt">
                <v:stroke joinstyle="miter"/>
                <v:textbox>
                  <w:txbxContent>
                    <w:p w14:paraId="03C7E9BB" w14:textId="77777777" w:rsidR="008C7616" w:rsidRPr="00FC512E" w:rsidRDefault="008C7616" w:rsidP="00E23328">
                      <w:pPr>
                        <w:jc w:val="center"/>
                        <w:rPr>
                          <w:u w:val="single"/>
                        </w:rPr>
                      </w:pPr>
                      <w:r w:rsidRPr="00FC512E">
                        <w:rPr>
                          <w:sz w:val="24"/>
                          <w:szCs w:val="24"/>
                          <w:u w:val="single"/>
                        </w:rPr>
                        <w:t>telefono</w:t>
                      </w:r>
                    </w:p>
                  </w:txbxContent>
                </v:textbox>
              </v:oval>
            </w:pict>
          </mc:Fallback>
        </mc:AlternateContent>
      </w:r>
    </w:p>
    <w:p w14:paraId="4E679B4F" w14:textId="77777777" w:rsidR="006377A8" w:rsidRDefault="006377A8" w:rsidP="009B6C7B">
      <w:pPr>
        <w:rPr>
          <w:b/>
          <w:bCs/>
          <w:sz w:val="36"/>
          <w:szCs w:val="36"/>
          <w:u w:val="single"/>
        </w:rPr>
      </w:pPr>
    </w:p>
    <w:p w14:paraId="5281FA74" w14:textId="77777777" w:rsidR="006377A8" w:rsidRDefault="006377A8" w:rsidP="009B6C7B">
      <w:pPr>
        <w:rPr>
          <w:b/>
          <w:bCs/>
          <w:sz w:val="36"/>
          <w:szCs w:val="36"/>
          <w:u w:val="single"/>
        </w:rPr>
      </w:pPr>
    </w:p>
    <w:p w14:paraId="384C884D" w14:textId="77777777" w:rsidR="006377A8" w:rsidRDefault="006377A8" w:rsidP="009B6C7B">
      <w:pPr>
        <w:rPr>
          <w:b/>
          <w:bCs/>
          <w:sz w:val="36"/>
          <w:szCs w:val="36"/>
          <w:u w:val="single"/>
        </w:rPr>
      </w:pPr>
    </w:p>
    <w:p w14:paraId="3CF10AFA" w14:textId="77777777" w:rsidR="006377A8" w:rsidRDefault="006377A8" w:rsidP="009B6C7B">
      <w:pPr>
        <w:rPr>
          <w:b/>
          <w:bCs/>
          <w:sz w:val="36"/>
          <w:szCs w:val="36"/>
          <w:u w:val="single"/>
        </w:rPr>
      </w:pPr>
    </w:p>
    <w:p w14:paraId="3AC9FEED" w14:textId="06410766" w:rsidR="006377A8" w:rsidRDefault="006377A8" w:rsidP="009B6C7B">
      <w:pPr>
        <w:rPr>
          <w:b/>
          <w:bCs/>
          <w:sz w:val="36"/>
          <w:szCs w:val="36"/>
          <w:u w:val="single"/>
        </w:rPr>
      </w:pPr>
    </w:p>
    <w:p w14:paraId="17AB3E45" w14:textId="77777777" w:rsidR="004B62ED" w:rsidRDefault="004B62ED" w:rsidP="009B6C7B">
      <w:pPr>
        <w:rPr>
          <w:b/>
          <w:bCs/>
          <w:sz w:val="36"/>
          <w:szCs w:val="36"/>
          <w:u w:val="single"/>
        </w:rPr>
      </w:pPr>
    </w:p>
    <w:p w14:paraId="735D23E8" w14:textId="4A897DC8" w:rsidR="004B62ED" w:rsidRDefault="004B62ED" w:rsidP="009B6C7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Partizionamento/accorpamento dei concetti</w:t>
      </w:r>
    </w:p>
    <w:p w14:paraId="4AAF3769" w14:textId="1F80A407" w:rsidR="004B62ED" w:rsidRDefault="004B62ED" w:rsidP="009B6C7B">
      <w:pPr>
        <w:rPr>
          <w:sz w:val="26"/>
          <w:szCs w:val="26"/>
        </w:rPr>
      </w:pPr>
      <w:r>
        <w:rPr>
          <w:sz w:val="26"/>
          <w:szCs w:val="26"/>
        </w:rPr>
        <w:t>Non è necessario nessun partizionamento o accorpamento.</w:t>
      </w:r>
    </w:p>
    <w:p w14:paraId="2521548C" w14:textId="4D52D730" w:rsidR="004B62ED" w:rsidRPr="009C5C0B" w:rsidRDefault="004B62ED" w:rsidP="009B6C7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Eliminazione di attributi multi-valore</w:t>
      </w:r>
    </w:p>
    <w:p w14:paraId="54851DD2" w14:textId="507CF054" w:rsidR="004B62ED" w:rsidRDefault="004B62ED" w:rsidP="009B6C7B">
      <w:pPr>
        <w:rPr>
          <w:sz w:val="26"/>
          <w:szCs w:val="26"/>
        </w:rPr>
      </w:pP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817129" wp14:editId="689D87BD">
                <wp:simplePos x="0" y="0"/>
                <wp:positionH relativeFrom="column">
                  <wp:posOffset>2355741</wp:posOffset>
                </wp:positionH>
                <wp:positionV relativeFrom="paragraph">
                  <wp:posOffset>2322733</wp:posOffset>
                </wp:positionV>
                <wp:extent cx="196635" cy="135998"/>
                <wp:effectExtent l="0" t="0" r="32385" b="35560"/>
                <wp:wrapNone/>
                <wp:docPr id="77" name="Connettore dirit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635" cy="13599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A802A" id="Connettore diritto 77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pt,182.9pt" to="201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E17779" wp14:editId="35A2F00C">
                <wp:simplePos x="0" y="0"/>
                <wp:positionH relativeFrom="column">
                  <wp:posOffset>3122908</wp:posOffset>
                </wp:positionH>
                <wp:positionV relativeFrom="paragraph">
                  <wp:posOffset>1633059</wp:posOffset>
                </wp:positionV>
                <wp:extent cx="0" cy="468500"/>
                <wp:effectExtent l="0" t="0" r="38100" b="27305"/>
                <wp:wrapNone/>
                <wp:docPr id="76" name="Connettore dirit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FC28C" id="Connettore diritto 7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pt,128.6pt" to="245.9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49905F" wp14:editId="62FFD9B6">
                <wp:simplePos x="0" y="0"/>
                <wp:positionH relativeFrom="column">
                  <wp:posOffset>3122478</wp:posOffset>
                </wp:positionH>
                <wp:positionV relativeFrom="paragraph">
                  <wp:posOffset>633417</wp:posOffset>
                </wp:positionV>
                <wp:extent cx="0" cy="355815"/>
                <wp:effectExtent l="0" t="0" r="38100" b="25400"/>
                <wp:wrapNone/>
                <wp:docPr id="75" name="Connettore dirit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B7B82" id="Connettore diritto 7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5pt,49.9pt" to="245.8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" strokecolor="black [3213]" strokeweight="1.5pt"/>
            </w:pict>
          </mc:Fallback>
        </mc:AlternateContent>
      </w:r>
      <w:r w:rsidRPr="000173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CFF994" wp14:editId="31CB21F6">
                <wp:simplePos x="0" y="0"/>
                <wp:positionH relativeFrom="column">
                  <wp:posOffset>1319875</wp:posOffset>
                </wp:positionH>
                <wp:positionV relativeFrom="paragraph">
                  <wp:posOffset>2230981</wp:posOffset>
                </wp:positionV>
                <wp:extent cx="1041400" cy="431800"/>
                <wp:effectExtent l="0" t="0" r="25400" b="25400"/>
                <wp:wrapNone/>
                <wp:docPr id="68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D6653" w14:textId="77777777" w:rsidR="008C7616" w:rsidRPr="008C7616" w:rsidRDefault="008C7616" w:rsidP="004B62E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C7616">
                              <w:rPr>
                                <w:sz w:val="24"/>
                                <w:szCs w:val="24"/>
                                <w:u w:val="single"/>
                              </w:rP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FF994" id="_x0000_s1046" style="position:absolute;margin-left:103.95pt;margin-top:175.65pt;width:82pt;height:3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565D6653" w14:textId="77777777" w:rsidR="008C7616" w:rsidRPr="008C7616" w:rsidRDefault="008C7616" w:rsidP="004B62ED">
                      <w:pPr>
                        <w:jc w:val="center"/>
                        <w:rPr>
                          <w:u w:val="single"/>
                        </w:rPr>
                      </w:pPr>
                      <w:r w:rsidRPr="008C7616">
                        <w:rPr>
                          <w:sz w:val="24"/>
                          <w:szCs w:val="24"/>
                          <w:u w:val="single"/>
                        </w:rPr>
                        <w:t>telefono</w:t>
                      </w:r>
                    </w:p>
                  </w:txbxContent>
                </v:textbox>
              </v:oval>
            </w:pict>
          </mc:Fallback>
        </mc:AlternateContent>
      </w:r>
      <w:r w:rsidRPr="000173CB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41AB0F" wp14:editId="62EB739C">
                <wp:simplePos x="0" y="0"/>
                <wp:positionH relativeFrom="column">
                  <wp:posOffset>2546253</wp:posOffset>
                </wp:positionH>
                <wp:positionV relativeFrom="paragraph">
                  <wp:posOffset>2098567</wp:posOffset>
                </wp:positionV>
                <wp:extent cx="1174750" cy="446405"/>
                <wp:effectExtent l="19050" t="19050" r="25400" b="10795"/>
                <wp:wrapNone/>
                <wp:docPr id="64" name="Elabo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46405"/>
                        </a:xfrm>
                        <a:prstGeom prst="flowChartProcess">
                          <a:avLst/>
                        </a:prstGeom>
                        <a:noFill/>
                        <a:ln w="381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45DE0" w14:textId="602A4F32" w:rsidR="008C7616" w:rsidRPr="000173CB" w:rsidRDefault="008C7616" w:rsidP="004B62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Telefono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AB0F" id="_x0000_s1047" type="#_x0000_t109" style="position:absolute;margin-left:200.5pt;margin-top:165.25pt;width:92.5pt;height:35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" filled="f" strokecolor="black [3213]" strokeweight="3pt">
                <v:textbox>
                  <w:txbxContent>
                    <w:p w14:paraId="1D645DE0" w14:textId="602A4F32" w:rsidR="008C7616" w:rsidRPr="000173CB" w:rsidRDefault="008C7616" w:rsidP="004B62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Telefono</w:t>
                      </w:r>
                    </w:p>
                  </w:txbxContent>
                </v:textbox>
              </v:shape>
            </w:pict>
          </mc:Fallback>
        </mc:AlternateContent>
      </w:r>
      <w:r w:rsidRPr="007067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3EA8D2" wp14:editId="0C9FA0E0">
                <wp:simplePos x="0" y="0"/>
                <wp:positionH relativeFrom="column">
                  <wp:posOffset>2549525</wp:posOffset>
                </wp:positionH>
                <wp:positionV relativeFrom="paragraph">
                  <wp:posOffset>989965</wp:posOffset>
                </wp:positionV>
                <wp:extent cx="1121410" cy="647700"/>
                <wp:effectExtent l="57150" t="38100" r="40640" b="38100"/>
                <wp:wrapNone/>
                <wp:docPr id="12" name="Decis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647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81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16D5A" w14:textId="77777777" w:rsidR="008C7616" w:rsidRPr="007067C6" w:rsidRDefault="008C7616" w:rsidP="004B62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EA8D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6" o:spid="_x0000_s1048" type="#_x0000_t110" style="position:absolute;margin-left:200.75pt;margin-top:77.95pt;width:88.3pt;height:5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" fillcolor="white [3212]" strokecolor="black [3213]" strokeweight="3pt">
                <v:textbox>
                  <w:txbxContent>
                    <w:p w14:paraId="64E16D5A" w14:textId="77777777" w:rsidR="008C7616" w:rsidRPr="007067C6" w:rsidRDefault="008C7616" w:rsidP="004B62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A1304F" wp14:editId="38073C0D">
                <wp:simplePos x="0" y="0"/>
                <wp:positionH relativeFrom="column">
                  <wp:posOffset>2641536</wp:posOffset>
                </wp:positionH>
                <wp:positionV relativeFrom="paragraph">
                  <wp:posOffset>1177031</wp:posOffset>
                </wp:positionV>
                <wp:extent cx="1032510" cy="34671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C6637" w14:textId="16C8CAB2" w:rsidR="008C7616" w:rsidRDefault="008C7616" w:rsidP="004B62ED">
                            <w:r>
                              <w:t>HA 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1304F" id="_x0000_t202" coordsize="21600,21600" o:spt="202" path="m,l,21600r21600,l21600,xe">
                <v:stroke joinstyle="miter"/>
                <v:path gradientshapeok="t" o:connecttype="rect"/>
              </v:shapetype>
              <v:shape id="Casella di testo 13" o:spid="_x0000_s1049" type="#_x0000_t202" style="position:absolute;margin-left:208pt;margin-top:92.7pt;width:81.3pt;height:27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" filled="f" stroked="f" strokeweight=".5pt">
                <v:textbox>
                  <w:txbxContent>
                    <w:p w14:paraId="6DAC6637" w14:textId="16C8CAB2" w:rsidR="008C7616" w:rsidRDefault="008C7616" w:rsidP="004B62ED">
                      <w:r>
                        <w:t>HA TELEFONO</w:t>
                      </w:r>
                    </w:p>
                  </w:txbxContent>
                </v:textbox>
              </v:shape>
            </w:pict>
          </mc:Fallback>
        </mc:AlternateContent>
      </w:r>
      <w:r w:rsidRPr="000173CB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BD95B3" wp14:editId="1B50B850">
                <wp:simplePos x="0" y="0"/>
                <wp:positionH relativeFrom="column">
                  <wp:posOffset>2556467</wp:posOffset>
                </wp:positionH>
                <wp:positionV relativeFrom="paragraph">
                  <wp:posOffset>188402</wp:posOffset>
                </wp:positionV>
                <wp:extent cx="1174750" cy="446405"/>
                <wp:effectExtent l="19050" t="19050" r="25400" b="10795"/>
                <wp:wrapNone/>
                <wp:docPr id="63" name="Elabo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46405"/>
                        </a:xfrm>
                        <a:prstGeom prst="flowChartProcess">
                          <a:avLst/>
                        </a:prstGeom>
                        <a:noFill/>
                        <a:ln w="381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B970E" w14:textId="77777777" w:rsidR="008C7616" w:rsidRPr="000173CB" w:rsidRDefault="008C7616" w:rsidP="004B62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95B3" id="_x0000_s1050" type="#_x0000_t109" style="position:absolute;margin-left:201.3pt;margin-top:14.85pt;width:92.5pt;height:35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" filled="f" strokecolor="black [3213]" strokeweight="3pt">
                <v:textbox>
                  <w:txbxContent>
                    <w:p w14:paraId="300B970E" w14:textId="77777777" w:rsidR="008C7616" w:rsidRPr="000173CB" w:rsidRDefault="008C7616" w:rsidP="004B62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Personale</w:t>
                      </w:r>
                    </w:p>
                  </w:txbxContent>
                </v:textbox>
              </v:shape>
            </w:pict>
          </mc:Fallback>
        </mc:AlternateContent>
      </w:r>
    </w:p>
    <w:p w14:paraId="641CB422" w14:textId="34207B9A" w:rsidR="009C5C0B" w:rsidRPr="009C5C0B" w:rsidRDefault="00AD2295" w:rsidP="009C5C0B">
      <w:pPr>
        <w:rPr>
          <w:sz w:val="26"/>
          <w:szCs w:val="26"/>
        </w:rPr>
      </w:pPr>
      <w:r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3CF1B1E" wp14:editId="38AD8A63">
                <wp:simplePos x="0" y="0"/>
                <wp:positionH relativeFrom="column">
                  <wp:posOffset>3104535</wp:posOffset>
                </wp:positionH>
                <wp:positionV relativeFrom="paragraph">
                  <wp:posOffset>350766</wp:posOffset>
                </wp:positionV>
                <wp:extent cx="609600" cy="346710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720CD" w14:textId="77777777" w:rsidR="008C7616" w:rsidRDefault="008C7616" w:rsidP="00AD2295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1B1E" id="Casella di testo 5" o:spid="_x0000_s1051" type="#_x0000_t202" style="position:absolute;margin-left:244.45pt;margin-top:27.6pt;width:48pt;height:27.3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" filled="f" stroked="f" strokeweight=".5pt">
                <v:textbox>
                  <w:txbxContent>
                    <w:p w14:paraId="7A5720CD" w14:textId="77777777" w:rsidR="008C7616" w:rsidRDefault="008C7616" w:rsidP="00AD2295">
                      <w: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</w:p>
    <w:p w14:paraId="76F5EF67" w14:textId="36E9BB2F" w:rsidR="009C5C0B" w:rsidRPr="009C5C0B" w:rsidRDefault="009C5C0B" w:rsidP="009C5C0B">
      <w:pPr>
        <w:rPr>
          <w:sz w:val="26"/>
          <w:szCs w:val="26"/>
        </w:rPr>
      </w:pPr>
    </w:p>
    <w:p w14:paraId="7598A9DA" w14:textId="185737EF" w:rsidR="009C5C0B" w:rsidRPr="009C5C0B" w:rsidRDefault="009C5C0B" w:rsidP="009C5C0B">
      <w:pPr>
        <w:rPr>
          <w:sz w:val="26"/>
          <w:szCs w:val="26"/>
        </w:rPr>
      </w:pPr>
    </w:p>
    <w:p w14:paraId="615B1A86" w14:textId="5D32936B" w:rsidR="009C5C0B" w:rsidRPr="009C5C0B" w:rsidRDefault="00AD2295" w:rsidP="009C5C0B">
      <w:pPr>
        <w:rPr>
          <w:sz w:val="26"/>
          <w:szCs w:val="26"/>
        </w:rPr>
      </w:pPr>
      <w:r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0A88DC8" wp14:editId="7D898567">
                <wp:simplePos x="0" y="0"/>
                <wp:positionH relativeFrom="column">
                  <wp:posOffset>3116805</wp:posOffset>
                </wp:positionH>
                <wp:positionV relativeFrom="paragraph">
                  <wp:posOffset>249965</wp:posOffset>
                </wp:positionV>
                <wp:extent cx="609600" cy="346710"/>
                <wp:effectExtent l="0" t="0" r="0" b="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9ABE8" w14:textId="2CD204BF" w:rsidR="008C7616" w:rsidRDefault="008C7616" w:rsidP="00AD2295">
                            <w:r>
                              <w:t>(1, 1)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8DC8" id="Casella di testo 55" o:spid="_x0000_s1052" type="#_x0000_t202" style="position:absolute;margin-left:245.4pt;margin-top:19.7pt;width:48pt;height:27.3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" filled="f" stroked="f" strokeweight=".5pt">
                <v:textbox>
                  <w:txbxContent>
                    <w:p w14:paraId="0129ABE8" w14:textId="2CD204BF" w:rsidR="008C7616" w:rsidRDefault="008C7616" w:rsidP="00AD2295">
                      <w: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</w:p>
    <w:p w14:paraId="742A08B5" w14:textId="0B9CFAC6" w:rsidR="009C5C0B" w:rsidRPr="00AD2295" w:rsidRDefault="009C5C0B" w:rsidP="009C5C0B">
      <w:pPr>
        <w:rPr>
          <w:sz w:val="26"/>
          <w:szCs w:val="26"/>
          <w:u w:val="single"/>
        </w:rPr>
      </w:pPr>
    </w:p>
    <w:p w14:paraId="204D2A84" w14:textId="4B64C05A" w:rsidR="009C5C0B" w:rsidRPr="009C5C0B" w:rsidRDefault="009C5C0B" w:rsidP="009C5C0B">
      <w:pPr>
        <w:rPr>
          <w:sz w:val="26"/>
          <w:szCs w:val="26"/>
        </w:rPr>
      </w:pPr>
    </w:p>
    <w:p w14:paraId="73341196" w14:textId="2F939FFA" w:rsidR="009C5C0B" w:rsidRPr="009C5C0B" w:rsidRDefault="009C5C0B" w:rsidP="009C5C0B">
      <w:pPr>
        <w:rPr>
          <w:sz w:val="26"/>
          <w:szCs w:val="26"/>
        </w:rPr>
      </w:pPr>
    </w:p>
    <w:p w14:paraId="50AB56A2" w14:textId="77777777" w:rsidR="009C5C0B" w:rsidRDefault="009C5C0B" w:rsidP="009C5C0B">
      <w:pPr>
        <w:rPr>
          <w:b/>
          <w:bCs/>
          <w:sz w:val="36"/>
          <w:szCs w:val="36"/>
          <w:u w:val="single"/>
        </w:rPr>
      </w:pPr>
    </w:p>
    <w:p w14:paraId="280B1C8B" w14:textId="77777777" w:rsidR="009C5C0B" w:rsidRDefault="009C5C0B" w:rsidP="009C5C0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Eliminazione di attributi composti</w:t>
      </w:r>
    </w:p>
    <w:p w14:paraId="191EDA69" w14:textId="67BC0B98" w:rsidR="009C5C0B" w:rsidRDefault="009C5C0B" w:rsidP="009C5C0B">
      <w:pPr>
        <w:rPr>
          <w:b/>
          <w:bCs/>
          <w:sz w:val="36"/>
          <w:szCs w:val="36"/>
          <w:u w:val="single"/>
        </w:rPr>
      </w:pP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0DF22E" wp14:editId="13C97742">
                <wp:simplePos x="0" y="0"/>
                <wp:positionH relativeFrom="column">
                  <wp:posOffset>3139440</wp:posOffset>
                </wp:positionH>
                <wp:positionV relativeFrom="paragraph">
                  <wp:posOffset>1981200</wp:posOffset>
                </wp:positionV>
                <wp:extent cx="526415" cy="139700"/>
                <wp:effectExtent l="0" t="0" r="26035" b="31750"/>
                <wp:wrapNone/>
                <wp:docPr id="81" name="Connettore dirit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139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6CC94" id="Connettore diritto 8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156pt" to="288.65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A66BD7" wp14:editId="2283CCE8">
                <wp:simplePos x="0" y="0"/>
                <wp:positionH relativeFrom="column">
                  <wp:posOffset>3138170</wp:posOffset>
                </wp:positionH>
                <wp:positionV relativeFrom="paragraph">
                  <wp:posOffset>1674495</wp:posOffset>
                </wp:positionV>
                <wp:extent cx="312420" cy="175260"/>
                <wp:effectExtent l="0" t="0" r="30480" b="34290"/>
                <wp:wrapNone/>
                <wp:docPr id="82" name="Connettore dirit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752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107BC" id="Connettore diritto 82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131.85pt" to="271.7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58A3CB" wp14:editId="24906F7A">
                <wp:simplePos x="0" y="0"/>
                <wp:positionH relativeFrom="column">
                  <wp:posOffset>3128645</wp:posOffset>
                </wp:positionH>
                <wp:positionV relativeFrom="paragraph">
                  <wp:posOffset>1265555</wp:posOffset>
                </wp:positionV>
                <wp:extent cx="489585" cy="412750"/>
                <wp:effectExtent l="0" t="0" r="24765" b="25400"/>
                <wp:wrapNone/>
                <wp:docPr id="83" name="Connettore dirit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" cy="412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E8355" id="Connettore diritto 83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5pt,99.65pt" to="284.9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C66F3B" wp14:editId="27E8B12D">
                <wp:simplePos x="0" y="0"/>
                <wp:positionH relativeFrom="column">
                  <wp:posOffset>3633470</wp:posOffset>
                </wp:positionH>
                <wp:positionV relativeFrom="paragraph">
                  <wp:posOffset>1981200</wp:posOffset>
                </wp:positionV>
                <wp:extent cx="880110" cy="431800"/>
                <wp:effectExtent l="0" t="0" r="15240" b="25400"/>
                <wp:wrapNone/>
                <wp:docPr id="88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FD93E" w14:textId="77777777" w:rsidR="008C7616" w:rsidRPr="000173CB" w:rsidRDefault="008C7616" w:rsidP="009C5C0B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CF</w:t>
                            </w:r>
                          </w:p>
                          <w:p w14:paraId="7CBDC536" w14:textId="77777777" w:rsidR="008C7616" w:rsidRDefault="008C7616" w:rsidP="009C5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66F3B" id="_x0000_s1053" style="position:absolute;margin-left:286.1pt;margin-top:156pt;width:69.3pt;height:3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" fillcolor="white [3212]" strokecolor="black [3213]" strokeweight="1.5pt">
                <v:stroke joinstyle="miter"/>
                <v:textbox>
                  <w:txbxContent>
                    <w:p w14:paraId="0D7FD93E" w14:textId="77777777" w:rsidR="008C7616" w:rsidRPr="000173CB" w:rsidRDefault="008C7616" w:rsidP="009C5C0B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CF</w:t>
                      </w:r>
                    </w:p>
                    <w:p w14:paraId="7CBDC536" w14:textId="77777777" w:rsidR="008C7616" w:rsidRDefault="008C7616" w:rsidP="009C5C0B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D0F0AE" wp14:editId="41AE2751">
                <wp:simplePos x="0" y="0"/>
                <wp:positionH relativeFrom="column">
                  <wp:posOffset>3449955</wp:posOffset>
                </wp:positionH>
                <wp:positionV relativeFrom="paragraph">
                  <wp:posOffset>1473200</wp:posOffset>
                </wp:positionV>
                <wp:extent cx="1117600" cy="431800"/>
                <wp:effectExtent l="0" t="0" r="25400" b="25400"/>
                <wp:wrapNone/>
                <wp:docPr id="89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A1C25" w14:textId="77777777" w:rsidR="008C7616" w:rsidRDefault="008C7616" w:rsidP="009C5C0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cognome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0F0AE" id="_x0000_s1054" style="position:absolute;margin-left:271.65pt;margin-top:116pt;width:88pt;height:3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160A1C25" w14:textId="77777777" w:rsidR="008C7616" w:rsidRDefault="008C7616" w:rsidP="009C5C0B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cognome</w:t>
                      </w:r>
                    </w:p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271BAD" wp14:editId="645DA01A">
                <wp:simplePos x="0" y="0"/>
                <wp:positionH relativeFrom="column">
                  <wp:posOffset>3560445</wp:posOffset>
                </wp:positionH>
                <wp:positionV relativeFrom="paragraph">
                  <wp:posOffset>939800</wp:posOffset>
                </wp:positionV>
                <wp:extent cx="882650" cy="431800"/>
                <wp:effectExtent l="0" t="0" r="12700" b="25400"/>
                <wp:wrapNone/>
                <wp:docPr id="9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49995" w14:textId="77777777" w:rsidR="008C7616" w:rsidRPr="000173CB" w:rsidRDefault="008C7616" w:rsidP="009C5C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  <w:p w14:paraId="2724D5A0" w14:textId="77777777" w:rsidR="008C7616" w:rsidRDefault="008C7616" w:rsidP="009C5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71BAD" id="_x0000_s1055" style="position:absolute;margin-left:280.35pt;margin-top:74pt;width:69.5pt;height:3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" fillcolor="white [3212]" strokecolor="black [3213]" strokeweight="1.5pt">
                <v:stroke joinstyle="miter"/>
                <v:textbox>
                  <w:txbxContent>
                    <w:p w14:paraId="50249995" w14:textId="77777777" w:rsidR="008C7616" w:rsidRPr="000173CB" w:rsidRDefault="008C7616" w:rsidP="009C5C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nome</w:t>
                      </w:r>
                    </w:p>
                    <w:p w14:paraId="2724D5A0" w14:textId="77777777" w:rsidR="008C7616" w:rsidRDefault="008C7616" w:rsidP="009C5C0B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D3E0A1" wp14:editId="395D82DD">
                <wp:simplePos x="0" y="0"/>
                <wp:positionH relativeFrom="column">
                  <wp:posOffset>2369185</wp:posOffset>
                </wp:positionH>
                <wp:positionV relativeFrom="paragraph">
                  <wp:posOffset>309245</wp:posOffset>
                </wp:positionV>
                <wp:extent cx="882650" cy="431800"/>
                <wp:effectExtent l="0" t="0" r="12700" b="25400"/>
                <wp:wrapNone/>
                <wp:docPr id="91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7B85E" w14:textId="77777777" w:rsidR="008C7616" w:rsidRPr="000173CB" w:rsidRDefault="008C7616" w:rsidP="009C5C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città</w:t>
                            </w:r>
                          </w:p>
                          <w:p w14:paraId="59D8CCEE" w14:textId="77777777" w:rsidR="008C7616" w:rsidRDefault="008C7616" w:rsidP="009C5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3E0A1" id="_x0000_s1056" style="position:absolute;margin-left:186.55pt;margin-top:24.35pt;width:69.5pt;height:3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4727B85E" w14:textId="77777777" w:rsidR="008C7616" w:rsidRPr="000173CB" w:rsidRDefault="008C7616" w:rsidP="009C5C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città</w:t>
                      </w:r>
                    </w:p>
                    <w:p w14:paraId="59D8CCEE" w14:textId="77777777" w:rsidR="008C7616" w:rsidRDefault="008C7616" w:rsidP="009C5C0B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723439" wp14:editId="5F4A43AD">
                <wp:simplePos x="0" y="0"/>
                <wp:positionH relativeFrom="column">
                  <wp:posOffset>3368040</wp:posOffset>
                </wp:positionH>
                <wp:positionV relativeFrom="paragraph">
                  <wp:posOffset>421640</wp:posOffset>
                </wp:positionV>
                <wp:extent cx="882650" cy="431800"/>
                <wp:effectExtent l="0" t="0" r="12700" b="25400"/>
                <wp:wrapNone/>
                <wp:docPr id="92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9A84E" w14:textId="77777777" w:rsidR="008C7616" w:rsidRPr="000173CB" w:rsidRDefault="008C7616" w:rsidP="009C5C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CAP</w:t>
                            </w:r>
                          </w:p>
                          <w:p w14:paraId="7EDA78FF" w14:textId="77777777" w:rsidR="008C7616" w:rsidRDefault="008C7616" w:rsidP="009C5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23439" id="_x0000_s1057" style="position:absolute;margin-left:265.2pt;margin-top:33.2pt;width:69.5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0199A84E" w14:textId="77777777" w:rsidR="008C7616" w:rsidRPr="000173CB" w:rsidRDefault="008C7616" w:rsidP="009C5C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CAP</w:t>
                      </w:r>
                    </w:p>
                    <w:p w14:paraId="7EDA78FF" w14:textId="77777777" w:rsidR="008C7616" w:rsidRDefault="008C7616" w:rsidP="009C5C0B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131CF0" wp14:editId="5B49FBE7">
                <wp:simplePos x="0" y="0"/>
                <wp:positionH relativeFrom="column">
                  <wp:posOffset>1463675</wp:posOffset>
                </wp:positionH>
                <wp:positionV relativeFrom="paragraph">
                  <wp:posOffset>558165</wp:posOffset>
                </wp:positionV>
                <wp:extent cx="882650" cy="431800"/>
                <wp:effectExtent l="0" t="0" r="12700" b="25400"/>
                <wp:wrapNone/>
                <wp:docPr id="93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49B7C" w14:textId="77777777" w:rsidR="008C7616" w:rsidRPr="000173CB" w:rsidRDefault="008C7616" w:rsidP="009C5C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via</w:t>
                            </w:r>
                          </w:p>
                          <w:p w14:paraId="574DA66F" w14:textId="77777777" w:rsidR="008C7616" w:rsidRDefault="008C7616" w:rsidP="009C5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31CF0" id="_x0000_s1058" style="position:absolute;margin-left:115.25pt;margin-top:43.95pt;width:69.5pt;height:3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" fillcolor="white [3212]" strokecolor="black [3213]" strokeweight="1.5pt">
                <v:stroke joinstyle="miter"/>
                <v:textbox>
                  <w:txbxContent>
                    <w:p w14:paraId="01849B7C" w14:textId="77777777" w:rsidR="008C7616" w:rsidRPr="000173CB" w:rsidRDefault="008C7616" w:rsidP="009C5C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via</w:t>
                      </w:r>
                    </w:p>
                    <w:p w14:paraId="574DA66F" w14:textId="77777777" w:rsidR="008C7616" w:rsidRDefault="008C7616" w:rsidP="009C5C0B"/>
                  </w:txbxContent>
                </v:textbox>
              </v:oval>
            </w:pict>
          </mc:Fallback>
        </mc:AlternateContent>
      </w:r>
      <w:r w:rsidRPr="000173CB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98F1B3" wp14:editId="7B84121B">
                <wp:simplePos x="0" y="0"/>
                <wp:positionH relativeFrom="column">
                  <wp:posOffset>1967230</wp:posOffset>
                </wp:positionH>
                <wp:positionV relativeFrom="paragraph">
                  <wp:posOffset>1669415</wp:posOffset>
                </wp:positionV>
                <wp:extent cx="1174750" cy="446405"/>
                <wp:effectExtent l="19050" t="19050" r="25400" b="10795"/>
                <wp:wrapNone/>
                <wp:docPr id="95" name="Elabo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46405"/>
                        </a:xfrm>
                        <a:prstGeom prst="flowChartProcess">
                          <a:avLst/>
                        </a:prstGeom>
                        <a:noFill/>
                        <a:ln w="381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0A0CC" w14:textId="77777777" w:rsidR="008C7616" w:rsidRPr="000173CB" w:rsidRDefault="008C7616" w:rsidP="009C5C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F1B3" id="_x0000_s1059" type="#_x0000_t109" style="position:absolute;margin-left:154.9pt;margin-top:131.45pt;width:92.5pt;height:35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" filled="f" strokecolor="black [3213]" strokeweight="3pt">
                <v:textbox>
                  <w:txbxContent>
                    <w:p w14:paraId="7180A0CC" w14:textId="77777777" w:rsidR="008C7616" w:rsidRPr="000173CB" w:rsidRDefault="008C7616" w:rsidP="009C5C0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Personale</w:t>
                      </w:r>
                    </w:p>
                  </w:txbxContent>
                </v:textbox>
              </v:shape>
            </w:pict>
          </mc:Fallback>
        </mc:AlternateContent>
      </w:r>
    </w:p>
    <w:p w14:paraId="4FADB181" w14:textId="291E8CF6" w:rsidR="009C5C0B" w:rsidRDefault="009C5C0B" w:rsidP="009C5C0B">
      <w:pPr>
        <w:rPr>
          <w:b/>
          <w:bCs/>
          <w:sz w:val="36"/>
          <w:szCs w:val="36"/>
          <w:u w:val="single"/>
        </w:rPr>
      </w:pP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114ECC" wp14:editId="3746253D">
                <wp:simplePos x="0" y="0"/>
                <wp:positionH relativeFrom="column">
                  <wp:posOffset>2773368</wp:posOffset>
                </wp:positionH>
                <wp:positionV relativeFrom="paragraph">
                  <wp:posOffset>291216</wp:posOffset>
                </wp:positionV>
                <wp:extent cx="643492" cy="939693"/>
                <wp:effectExtent l="0" t="0" r="23495" b="32385"/>
                <wp:wrapNone/>
                <wp:docPr id="84" name="Connettore dirit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92" cy="93969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9FA96" id="Connettore diritto 84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pt,22.95pt" to="269.0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CC070B" wp14:editId="73DD5390">
                <wp:simplePos x="0" y="0"/>
                <wp:positionH relativeFrom="column">
                  <wp:posOffset>2533974</wp:posOffset>
                </wp:positionH>
                <wp:positionV relativeFrom="paragraph">
                  <wp:posOffset>298966</wp:posOffset>
                </wp:positionV>
                <wp:extent cx="239438" cy="931943"/>
                <wp:effectExtent l="0" t="0" r="27305" b="20955"/>
                <wp:wrapNone/>
                <wp:docPr id="85" name="Connettore dirit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438" cy="9319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3A06D" id="Connettore diritto 85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5pt,23.55pt" to="218.4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" strokecolor="black [3213]" strokeweight="1.5pt"/>
            </w:pict>
          </mc:Fallback>
        </mc:AlternateContent>
      </w:r>
    </w:p>
    <w:p w14:paraId="557F8704" w14:textId="1CAF3FE3" w:rsidR="009C5C0B" w:rsidRDefault="009C5C0B" w:rsidP="009C5C0B">
      <w:pPr>
        <w:rPr>
          <w:b/>
          <w:bCs/>
          <w:sz w:val="36"/>
          <w:szCs w:val="36"/>
          <w:u w:val="single"/>
        </w:rPr>
      </w:pP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A9B73F" wp14:editId="0A32B17F">
                <wp:simplePos x="0" y="0"/>
                <wp:positionH relativeFrom="column">
                  <wp:posOffset>2185261</wp:posOffset>
                </wp:positionH>
                <wp:positionV relativeFrom="paragraph">
                  <wp:posOffset>45020</wp:posOffset>
                </wp:positionV>
                <wp:extent cx="92990" cy="731972"/>
                <wp:effectExtent l="0" t="0" r="21590" b="30480"/>
                <wp:wrapNone/>
                <wp:docPr id="86" name="Connettore dirit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90" cy="7319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CA044" id="Connettore diritto 8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05pt,3.55pt" to="179.3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" strokecolor="black [3213]" strokeweight="1.5pt"/>
            </w:pict>
          </mc:Fallback>
        </mc:AlternateContent>
      </w:r>
    </w:p>
    <w:p w14:paraId="186B8689" w14:textId="6F113E21" w:rsidR="009C5C0B" w:rsidRDefault="009C5C0B" w:rsidP="009C5C0B">
      <w:pPr>
        <w:rPr>
          <w:b/>
          <w:bCs/>
          <w:sz w:val="36"/>
          <w:szCs w:val="36"/>
          <w:u w:val="single"/>
        </w:rPr>
      </w:pPr>
    </w:p>
    <w:p w14:paraId="701506B1" w14:textId="043543E7" w:rsidR="009C5C0B" w:rsidRDefault="00424688" w:rsidP="009C5C0B">
      <w:pPr>
        <w:rPr>
          <w:b/>
          <w:bCs/>
          <w:sz w:val="36"/>
          <w:szCs w:val="36"/>
          <w:u w:val="single"/>
        </w:rPr>
      </w:pP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C60CF4" wp14:editId="580CCECC">
                <wp:simplePos x="0" y="0"/>
                <wp:positionH relativeFrom="column">
                  <wp:posOffset>2639291</wp:posOffset>
                </wp:positionH>
                <wp:positionV relativeFrom="paragraph">
                  <wp:posOffset>330200</wp:posOffset>
                </wp:positionV>
                <wp:extent cx="131734" cy="474518"/>
                <wp:effectExtent l="0" t="0" r="20955" b="20955"/>
                <wp:wrapNone/>
                <wp:docPr id="80" name="Connettore dirit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34" cy="4745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AE87C" id="Connettore diritto 8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pt,26pt" to="218.1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706CE4" wp14:editId="3F99F95D">
                <wp:simplePos x="0" y="0"/>
                <wp:positionH relativeFrom="column">
                  <wp:posOffset>2933700</wp:posOffset>
                </wp:positionH>
                <wp:positionV relativeFrom="paragraph">
                  <wp:posOffset>330200</wp:posOffset>
                </wp:positionV>
                <wp:extent cx="552450" cy="322118"/>
                <wp:effectExtent l="0" t="0" r="19050" b="20955"/>
                <wp:wrapNone/>
                <wp:docPr id="96" name="Connettore dirit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221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D47AE" id="Connettore diritto 9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6pt" to="274.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" strokecolor="black [3213]" strokeweight="1.5pt"/>
            </w:pict>
          </mc:Fallback>
        </mc:AlternateContent>
      </w:r>
    </w:p>
    <w:p w14:paraId="71AE94BB" w14:textId="6917B4C0" w:rsidR="009C5C0B" w:rsidRDefault="00152514" w:rsidP="009C5C0B">
      <w:pPr>
        <w:rPr>
          <w:b/>
          <w:bCs/>
          <w:sz w:val="36"/>
          <w:szCs w:val="36"/>
          <w:u w:val="single"/>
        </w:rPr>
      </w:pP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CE8F1B" wp14:editId="1A1719C6">
                <wp:simplePos x="0" y="0"/>
                <wp:positionH relativeFrom="column">
                  <wp:posOffset>1730375</wp:posOffset>
                </wp:positionH>
                <wp:positionV relativeFrom="paragraph">
                  <wp:posOffset>340360</wp:posOffset>
                </wp:positionV>
                <wp:extent cx="1337310" cy="431800"/>
                <wp:effectExtent l="0" t="0" r="15240" b="25400"/>
                <wp:wrapNone/>
                <wp:docPr id="79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A9A21" w14:textId="77777777" w:rsidR="008C7616" w:rsidRPr="000173CB" w:rsidRDefault="008C7616" w:rsidP="009C5C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professione</w:t>
                            </w:r>
                          </w:p>
                          <w:p w14:paraId="0387CD91" w14:textId="77777777" w:rsidR="008C7616" w:rsidRDefault="008C7616" w:rsidP="009C5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E8F1B" id="_x0000_s1060" style="position:absolute;margin-left:136.25pt;margin-top:26.8pt;width:105.3pt;height:3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" fillcolor="white [3212]" strokecolor="black [3213]" strokeweight="1.5pt">
                <v:stroke joinstyle="miter"/>
                <v:textbox>
                  <w:txbxContent>
                    <w:p w14:paraId="7CCA9A21" w14:textId="77777777" w:rsidR="008C7616" w:rsidRPr="000173CB" w:rsidRDefault="008C7616" w:rsidP="009C5C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professione</w:t>
                      </w:r>
                    </w:p>
                    <w:p w14:paraId="0387CD91" w14:textId="77777777" w:rsidR="008C7616" w:rsidRDefault="008C7616" w:rsidP="009C5C0B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8C62DA" wp14:editId="115994E6">
                <wp:simplePos x="0" y="0"/>
                <wp:positionH relativeFrom="column">
                  <wp:posOffset>3107690</wp:posOffset>
                </wp:positionH>
                <wp:positionV relativeFrom="paragraph">
                  <wp:posOffset>184150</wp:posOffset>
                </wp:positionV>
                <wp:extent cx="1214120" cy="431800"/>
                <wp:effectExtent l="0" t="0" r="24130" b="25400"/>
                <wp:wrapNone/>
                <wp:docPr id="78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22E16" w14:textId="77777777" w:rsidR="008C7616" w:rsidRPr="000173CB" w:rsidRDefault="008C7616" w:rsidP="009C5C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stipendio</w:t>
                            </w:r>
                          </w:p>
                          <w:p w14:paraId="640EE14D" w14:textId="77777777" w:rsidR="008C7616" w:rsidRDefault="008C7616" w:rsidP="009C5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C62DA" id="_x0000_s1061" style="position:absolute;margin-left:244.7pt;margin-top:14.5pt;width:95.6pt;height:3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34E22E16" w14:textId="77777777" w:rsidR="008C7616" w:rsidRPr="000173CB" w:rsidRDefault="008C7616" w:rsidP="009C5C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stipendio</w:t>
                      </w:r>
                    </w:p>
                    <w:p w14:paraId="640EE14D" w14:textId="77777777" w:rsidR="008C7616" w:rsidRDefault="008C7616" w:rsidP="009C5C0B"/>
                  </w:txbxContent>
                </v:textbox>
              </v:oval>
            </w:pict>
          </mc:Fallback>
        </mc:AlternateContent>
      </w:r>
    </w:p>
    <w:p w14:paraId="518CC172" w14:textId="77777777" w:rsidR="009C5C0B" w:rsidRDefault="009C5C0B" w:rsidP="009C5C0B">
      <w:pPr>
        <w:rPr>
          <w:b/>
          <w:bCs/>
          <w:sz w:val="36"/>
          <w:szCs w:val="36"/>
          <w:u w:val="single"/>
        </w:rPr>
      </w:pPr>
    </w:p>
    <w:p w14:paraId="1FE60177" w14:textId="4FDF7392" w:rsidR="009C5C0B" w:rsidRDefault="009C5C0B" w:rsidP="009C5C0B">
      <w:pPr>
        <w:rPr>
          <w:b/>
          <w:bCs/>
          <w:sz w:val="36"/>
          <w:szCs w:val="36"/>
          <w:u w:val="single"/>
        </w:rPr>
      </w:pPr>
    </w:p>
    <w:p w14:paraId="4A617943" w14:textId="77777777" w:rsidR="009C5C0B" w:rsidRDefault="009C5C0B" w:rsidP="009C5C0B">
      <w:pPr>
        <w:rPr>
          <w:b/>
          <w:bCs/>
          <w:sz w:val="36"/>
          <w:szCs w:val="36"/>
          <w:u w:val="single"/>
        </w:rPr>
      </w:pPr>
    </w:p>
    <w:p w14:paraId="55D2FDE8" w14:textId="005AED70" w:rsidR="009C5C0B" w:rsidRDefault="009C5C0B" w:rsidP="009C5C0B">
      <w:pPr>
        <w:rPr>
          <w:b/>
          <w:bCs/>
          <w:sz w:val="36"/>
          <w:szCs w:val="36"/>
          <w:u w:val="single"/>
        </w:rPr>
      </w:pP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5E50EA" wp14:editId="2253A73A">
                <wp:simplePos x="0" y="0"/>
                <wp:positionH relativeFrom="column">
                  <wp:posOffset>970915</wp:posOffset>
                </wp:positionH>
                <wp:positionV relativeFrom="paragraph">
                  <wp:posOffset>343535</wp:posOffset>
                </wp:positionV>
                <wp:extent cx="882650" cy="431800"/>
                <wp:effectExtent l="0" t="0" r="12700" b="25400"/>
                <wp:wrapNone/>
                <wp:docPr id="108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82908" w14:textId="77777777" w:rsidR="008C7616" w:rsidRPr="000173CB" w:rsidRDefault="008C7616" w:rsidP="009C5C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via</w:t>
                            </w:r>
                          </w:p>
                          <w:p w14:paraId="7BAAD3C5" w14:textId="77777777" w:rsidR="008C7616" w:rsidRDefault="008C7616" w:rsidP="009C5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E50EA" id="_x0000_s1062" style="position:absolute;margin-left:76.45pt;margin-top:27.05pt;width:69.5pt;height:3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" fillcolor="white [3212]" strokecolor="black [3213]" strokeweight="1.5pt">
                <v:stroke joinstyle="miter"/>
                <v:textbox>
                  <w:txbxContent>
                    <w:p w14:paraId="2CD82908" w14:textId="77777777" w:rsidR="008C7616" w:rsidRPr="000173CB" w:rsidRDefault="008C7616" w:rsidP="009C5C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via</w:t>
                      </w:r>
                    </w:p>
                    <w:p w14:paraId="7BAAD3C5" w14:textId="77777777" w:rsidR="008C7616" w:rsidRDefault="008C7616" w:rsidP="009C5C0B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1B4EC9" wp14:editId="01AA469F">
                <wp:simplePos x="0" y="0"/>
                <wp:positionH relativeFrom="column">
                  <wp:posOffset>2875280</wp:posOffset>
                </wp:positionH>
                <wp:positionV relativeFrom="paragraph">
                  <wp:posOffset>207010</wp:posOffset>
                </wp:positionV>
                <wp:extent cx="882650" cy="431800"/>
                <wp:effectExtent l="0" t="0" r="12700" b="25400"/>
                <wp:wrapNone/>
                <wp:docPr id="109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EAB9" w14:textId="77777777" w:rsidR="008C7616" w:rsidRPr="000173CB" w:rsidRDefault="008C7616" w:rsidP="009C5C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CAP</w:t>
                            </w:r>
                          </w:p>
                          <w:p w14:paraId="5A969AF7" w14:textId="77777777" w:rsidR="008C7616" w:rsidRDefault="008C7616" w:rsidP="009C5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B4EC9" id="_x0000_s1063" style="position:absolute;margin-left:226.4pt;margin-top:16.3pt;width:69.5pt;height:3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6E01EAB9" w14:textId="77777777" w:rsidR="008C7616" w:rsidRPr="000173CB" w:rsidRDefault="008C7616" w:rsidP="009C5C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CAP</w:t>
                      </w:r>
                    </w:p>
                    <w:p w14:paraId="5A969AF7" w14:textId="77777777" w:rsidR="008C7616" w:rsidRDefault="008C7616" w:rsidP="009C5C0B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63EDD1" wp14:editId="20A763A4">
                <wp:simplePos x="0" y="0"/>
                <wp:positionH relativeFrom="column">
                  <wp:posOffset>1876425</wp:posOffset>
                </wp:positionH>
                <wp:positionV relativeFrom="paragraph">
                  <wp:posOffset>94615</wp:posOffset>
                </wp:positionV>
                <wp:extent cx="882650" cy="431800"/>
                <wp:effectExtent l="0" t="0" r="12700" b="25400"/>
                <wp:wrapNone/>
                <wp:docPr id="1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DDC67" w14:textId="77777777" w:rsidR="008C7616" w:rsidRPr="000173CB" w:rsidRDefault="008C7616" w:rsidP="009C5C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città</w:t>
                            </w:r>
                          </w:p>
                          <w:p w14:paraId="098D18A3" w14:textId="77777777" w:rsidR="008C7616" w:rsidRDefault="008C7616" w:rsidP="009C5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3EDD1" id="_x0000_s1064" style="position:absolute;margin-left:147.75pt;margin-top:7.45pt;width:69.5pt;height:3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" fillcolor="white [3212]" strokecolor="black [3213]" strokeweight="1.5pt">
                <v:stroke joinstyle="miter"/>
                <v:textbox>
                  <w:txbxContent>
                    <w:p w14:paraId="19CDDC67" w14:textId="77777777" w:rsidR="008C7616" w:rsidRPr="000173CB" w:rsidRDefault="008C7616" w:rsidP="009C5C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città</w:t>
                      </w:r>
                    </w:p>
                    <w:p w14:paraId="098D18A3" w14:textId="77777777" w:rsidR="008C7616" w:rsidRDefault="008C7616" w:rsidP="009C5C0B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A63B35" wp14:editId="143A35AD">
                <wp:simplePos x="0" y="0"/>
                <wp:positionH relativeFrom="column">
                  <wp:posOffset>3067685</wp:posOffset>
                </wp:positionH>
                <wp:positionV relativeFrom="paragraph">
                  <wp:posOffset>725170</wp:posOffset>
                </wp:positionV>
                <wp:extent cx="882650" cy="431800"/>
                <wp:effectExtent l="0" t="0" r="12700" b="25400"/>
                <wp:wrapNone/>
                <wp:docPr id="111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11577" w14:textId="77777777" w:rsidR="008C7616" w:rsidRPr="000173CB" w:rsidRDefault="008C7616" w:rsidP="009C5C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  <w:p w14:paraId="6911286E" w14:textId="77777777" w:rsidR="008C7616" w:rsidRDefault="008C7616" w:rsidP="009C5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63B35" id="_x0000_s1065" style="position:absolute;margin-left:241.55pt;margin-top:57.1pt;width:69.5pt;height:3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" fillcolor="white [3212]" strokecolor="black [3213]" strokeweight="1.5pt">
                <v:stroke joinstyle="miter"/>
                <v:textbox>
                  <w:txbxContent>
                    <w:p w14:paraId="0F311577" w14:textId="77777777" w:rsidR="008C7616" w:rsidRPr="000173CB" w:rsidRDefault="008C7616" w:rsidP="009C5C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nome</w:t>
                      </w:r>
                    </w:p>
                    <w:p w14:paraId="6911286E" w14:textId="77777777" w:rsidR="008C7616" w:rsidRDefault="008C7616" w:rsidP="009C5C0B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29E406" wp14:editId="1A1D7A2C">
                <wp:simplePos x="0" y="0"/>
                <wp:positionH relativeFrom="column">
                  <wp:posOffset>2957195</wp:posOffset>
                </wp:positionH>
                <wp:positionV relativeFrom="paragraph">
                  <wp:posOffset>1258570</wp:posOffset>
                </wp:positionV>
                <wp:extent cx="1117600" cy="431800"/>
                <wp:effectExtent l="0" t="0" r="25400" b="25400"/>
                <wp:wrapNone/>
                <wp:docPr id="112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6E4D8" w14:textId="77777777" w:rsidR="008C7616" w:rsidRDefault="008C7616" w:rsidP="009C5C0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cognome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9E406" id="_x0000_s1066" style="position:absolute;margin-left:232.85pt;margin-top:99.1pt;width:88pt;height:3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" fillcolor="white [3212]" strokecolor="black [3213]" strokeweight="1.5pt">
                <v:stroke joinstyle="miter"/>
                <v:textbox>
                  <w:txbxContent>
                    <w:p w14:paraId="5476E4D8" w14:textId="77777777" w:rsidR="008C7616" w:rsidRDefault="008C7616" w:rsidP="009C5C0B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cognome</w:t>
                      </w:r>
                    </w:p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E4A21A" wp14:editId="192BC186">
                <wp:simplePos x="0" y="0"/>
                <wp:positionH relativeFrom="column">
                  <wp:posOffset>3140710</wp:posOffset>
                </wp:positionH>
                <wp:positionV relativeFrom="paragraph">
                  <wp:posOffset>1766570</wp:posOffset>
                </wp:positionV>
                <wp:extent cx="880110" cy="431800"/>
                <wp:effectExtent l="0" t="0" r="15240" b="25400"/>
                <wp:wrapNone/>
                <wp:docPr id="113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0E131" w14:textId="77777777" w:rsidR="008C7616" w:rsidRPr="000173CB" w:rsidRDefault="008C7616" w:rsidP="009C5C0B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CF</w:t>
                            </w:r>
                          </w:p>
                          <w:p w14:paraId="3C1C0C50" w14:textId="77777777" w:rsidR="008C7616" w:rsidRDefault="008C7616" w:rsidP="009C5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4A21A" id="_x0000_s1067" style="position:absolute;margin-left:247.3pt;margin-top:139.1pt;width:69.3pt;height:3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" fillcolor="white [3212]" strokecolor="black [3213]" strokeweight="1.5pt">
                <v:stroke joinstyle="miter"/>
                <v:textbox>
                  <w:txbxContent>
                    <w:p w14:paraId="6790E131" w14:textId="77777777" w:rsidR="008C7616" w:rsidRPr="000173CB" w:rsidRDefault="008C7616" w:rsidP="009C5C0B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CF</w:t>
                      </w:r>
                    </w:p>
                    <w:p w14:paraId="3C1C0C50" w14:textId="77777777" w:rsidR="008C7616" w:rsidRDefault="008C7616" w:rsidP="009C5C0B"/>
                  </w:txbxContent>
                </v:textbox>
              </v:oval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5E709D" wp14:editId="07695F7D">
                <wp:simplePos x="0" y="0"/>
                <wp:positionH relativeFrom="column">
                  <wp:posOffset>2635885</wp:posOffset>
                </wp:positionH>
                <wp:positionV relativeFrom="paragraph">
                  <wp:posOffset>1050925</wp:posOffset>
                </wp:positionV>
                <wp:extent cx="489585" cy="412750"/>
                <wp:effectExtent l="0" t="0" r="24765" b="25400"/>
                <wp:wrapNone/>
                <wp:docPr id="118" name="Connettore dirit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" cy="412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5674E" id="Connettore diritto 118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5pt,82.75pt" to="246.1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1BA947" wp14:editId="4939C782">
                <wp:simplePos x="0" y="0"/>
                <wp:positionH relativeFrom="column">
                  <wp:posOffset>2645410</wp:posOffset>
                </wp:positionH>
                <wp:positionV relativeFrom="paragraph">
                  <wp:posOffset>1459865</wp:posOffset>
                </wp:positionV>
                <wp:extent cx="312420" cy="175260"/>
                <wp:effectExtent l="0" t="0" r="30480" b="34290"/>
                <wp:wrapNone/>
                <wp:docPr id="119" name="Connettore dirit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752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D922E" id="Connettore diritto 11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114.95pt" to="232.9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8A7A157" wp14:editId="61E55BA6">
                <wp:simplePos x="0" y="0"/>
                <wp:positionH relativeFrom="column">
                  <wp:posOffset>2646680</wp:posOffset>
                </wp:positionH>
                <wp:positionV relativeFrom="paragraph">
                  <wp:posOffset>1766570</wp:posOffset>
                </wp:positionV>
                <wp:extent cx="526415" cy="139700"/>
                <wp:effectExtent l="0" t="0" r="26035" b="31750"/>
                <wp:wrapNone/>
                <wp:docPr id="120" name="Connettore dirit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139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CFCFD" id="Connettore diritto 12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pt,139.1pt" to="249.8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F9CF5D" wp14:editId="2894F762">
                <wp:simplePos x="0" y="0"/>
                <wp:positionH relativeFrom="column">
                  <wp:posOffset>2440940</wp:posOffset>
                </wp:positionH>
                <wp:positionV relativeFrom="paragraph">
                  <wp:posOffset>1904365</wp:posOffset>
                </wp:positionV>
                <wp:extent cx="0" cy="234950"/>
                <wp:effectExtent l="0" t="0" r="38100" b="31750"/>
                <wp:wrapNone/>
                <wp:docPr id="121" name="Connettore dirit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9E460" id="Connettore diritto 12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149.95pt" to="192.2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" strokecolor="black [3213]" strokeweight="1.5pt"/>
            </w:pict>
          </mc:Fallback>
        </mc:AlternateContent>
      </w:r>
      <w:r w:rsidRPr="000173CB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E320D9" wp14:editId="25701228">
                <wp:simplePos x="0" y="0"/>
                <wp:positionH relativeFrom="column">
                  <wp:posOffset>1468755</wp:posOffset>
                </wp:positionH>
                <wp:positionV relativeFrom="paragraph">
                  <wp:posOffset>1456055</wp:posOffset>
                </wp:positionV>
                <wp:extent cx="1174750" cy="446405"/>
                <wp:effectExtent l="19050" t="19050" r="25400" b="10795"/>
                <wp:wrapNone/>
                <wp:docPr id="122" name="Elabo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46405"/>
                        </a:xfrm>
                        <a:prstGeom prst="flowChartProcess">
                          <a:avLst/>
                        </a:prstGeom>
                        <a:noFill/>
                        <a:ln w="381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9CC57" w14:textId="77777777" w:rsidR="008C7616" w:rsidRPr="000173CB" w:rsidRDefault="008C7616" w:rsidP="009C5C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Cliente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320D9" id="_x0000_s1068" type="#_x0000_t109" style="position:absolute;margin-left:115.65pt;margin-top:114.65pt;width:92.5pt;height:35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" filled="f" strokecolor="black [3213]" strokeweight="3pt">
                <v:textbox>
                  <w:txbxContent>
                    <w:p w14:paraId="7C39CC57" w14:textId="77777777" w:rsidR="008C7616" w:rsidRPr="000173CB" w:rsidRDefault="008C7616" w:rsidP="009C5C0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Pr="000173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753C9B" wp14:editId="47A2E95D">
                <wp:simplePos x="0" y="0"/>
                <wp:positionH relativeFrom="column">
                  <wp:posOffset>1913255</wp:posOffset>
                </wp:positionH>
                <wp:positionV relativeFrom="paragraph">
                  <wp:posOffset>2145665</wp:posOffset>
                </wp:positionV>
                <wp:extent cx="1041400" cy="431800"/>
                <wp:effectExtent l="0" t="0" r="25400" b="25400"/>
                <wp:wrapNone/>
                <wp:docPr id="123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344B6" w14:textId="77777777" w:rsidR="008C7616" w:rsidRPr="00FC512E" w:rsidRDefault="008C7616" w:rsidP="009C5C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C512E">
                              <w:rPr>
                                <w:sz w:val="24"/>
                                <w:szCs w:val="24"/>
                                <w:u w:val="single"/>
                              </w:rP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53C9B" id="_x0000_s1069" style="position:absolute;margin-left:150.65pt;margin-top:168.95pt;width:82pt;height:3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377344B6" w14:textId="77777777" w:rsidR="008C7616" w:rsidRPr="00FC512E" w:rsidRDefault="008C7616" w:rsidP="009C5C0B">
                      <w:pPr>
                        <w:jc w:val="center"/>
                        <w:rPr>
                          <w:u w:val="single"/>
                        </w:rPr>
                      </w:pPr>
                      <w:r w:rsidRPr="00FC512E">
                        <w:rPr>
                          <w:sz w:val="24"/>
                          <w:szCs w:val="24"/>
                          <w:u w:val="single"/>
                        </w:rPr>
                        <w:t>telefono</w:t>
                      </w:r>
                    </w:p>
                  </w:txbxContent>
                </v:textbox>
              </v:oval>
            </w:pict>
          </mc:Fallback>
        </mc:AlternateContent>
      </w:r>
    </w:p>
    <w:p w14:paraId="1A6398A8" w14:textId="3B538043" w:rsidR="009C5C0B" w:rsidRDefault="009C5C0B" w:rsidP="009C5C0B">
      <w:pPr>
        <w:rPr>
          <w:b/>
          <w:bCs/>
          <w:sz w:val="36"/>
          <w:szCs w:val="36"/>
          <w:u w:val="single"/>
        </w:rPr>
      </w:pP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33031A" wp14:editId="7D18A884">
                <wp:simplePos x="0" y="0"/>
                <wp:positionH relativeFrom="column">
                  <wp:posOffset>2276916</wp:posOffset>
                </wp:positionH>
                <wp:positionV relativeFrom="paragraph">
                  <wp:posOffset>78966</wp:posOffset>
                </wp:positionV>
                <wp:extent cx="651747" cy="929898"/>
                <wp:effectExtent l="0" t="0" r="34290" b="22860"/>
                <wp:wrapNone/>
                <wp:docPr id="117" name="Connettore dirit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747" cy="92989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1EF16" id="Connettore diritto 117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pt,6.2pt" to="230.6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6AD258" wp14:editId="1878A132">
                <wp:simplePos x="0" y="0"/>
                <wp:positionH relativeFrom="column">
                  <wp:posOffset>2045776</wp:posOffset>
                </wp:positionH>
                <wp:positionV relativeFrom="paragraph">
                  <wp:posOffset>86715</wp:posOffset>
                </wp:positionV>
                <wp:extent cx="231689" cy="917952"/>
                <wp:effectExtent l="0" t="0" r="35560" b="15875"/>
                <wp:wrapNone/>
                <wp:docPr id="116" name="Connettore dirit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89" cy="91795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65532" id="Connettore diritto 116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1pt,6.85pt" to="179.3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" strokecolor="black [3213]" strokeweight="1.5pt"/>
            </w:pict>
          </mc:Fallback>
        </mc:AlternateContent>
      </w:r>
      <w:r w:rsidRPr="004E001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077EEA" wp14:editId="6437D93C">
                <wp:simplePos x="0" y="0"/>
                <wp:positionH relativeFrom="column">
                  <wp:posOffset>1697064</wp:posOffset>
                </wp:positionH>
                <wp:positionV relativeFrom="paragraph">
                  <wp:posOffset>280444</wp:posOffset>
                </wp:positionV>
                <wp:extent cx="154230" cy="738214"/>
                <wp:effectExtent l="0" t="0" r="36830" b="24130"/>
                <wp:wrapNone/>
                <wp:docPr id="115" name="Connettore dirit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30" cy="73821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40B68" id="Connettore diritto 115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22.1pt" to="145.8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" strokecolor="black [3213]" strokeweight="1.5pt"/>
            </w:pict>
          </mc:Fallback>
        </mc:AlternateContent>
      </w:r>
    </w:p>
    <w:p w14:paraId="79E423AB" w14:textId="77777777" w:rsidR="009C5C0B" w:rsidRDefault="009C5C0B" w:rsidP="009C5C0B">
      <w:pPr>
        <w:rPr>
          <w:b/>
          <w:bCs/>
          <w:sz w:val="36"/>
          <w:szCs w:val="36"/>
          <w:u w:val="single"/>
        </w:rPr>
      </w:pPr>
    </w:p>
    <w:p w14:paraId="403951A1" w14:textId="77777777" w:rsidR="009C5C0B" w:rsidRDefault="009C5C0B" w:rsidP="009C5C0B">
      <w:pPr>
        <w:rPr>
          <w:b/>
          <w:bCs/>
          <w:sz w:val="36"/>
          <w:szCs w:val="36"/>
          <w:u w:val="single"/>
        </w:rPr>
      </w:pPr>
    </w:p>
    <w:p w14:paraId="71FD66BA" w14:textId="77777777" w:rsidR="009C5C0B" w:rsidRDefault="009C5C0B" w:rsidP="009C5C0B">
      <w:pPr>
        <w:rPr>
          <w:b/>
          <w:bCs/>
          <w:sz w:val="36"/>
          <w:szCs w:val="36"/>
          <w:u w:val="single"/>
        </w:rPr>
      </w:pPr>
    </w:p>
    <w:p w14:paraId="215AD439" w14:textId="4741538B" w:rsidR="009C5C0B" w:rsidRDefault="009C5C0B" w:rsidP="009C5C0B">
      <w:pPr>
        <w:rPr>
          <w:b/>
          <w:bCs/>
          <w:sz w:val="36"/>
          <w:szCs w:val="36"/>
          <w:u w:val="single"/>
        </w:rPr>
      </w:pPr>
    </w:p>
    <w:p w14:paraId="5B144D31" w14:textId="294D063A" w:rsidR="009C5C0B" w:rsidRDefault="009C5C0B" w:rsidP="009C5C0B">
      <w:pPr>
        <w:rPr>
          <w:sz w:val="26"/>
          <w:szCs w:val="26"/>
        </w:rPr>
      </w:pPr>
      <w:r w:rsidRPr="009C5C0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E9A09C" wp14:editId="7F27102A">
                <wp:simplePos x="0" y="0"/>
                <wp:positionH relativeFrom="column">
                  <wp:posOffset>2479729</wp:posOffset>
                </wp:positionH>
                <wp:positionV relativeFrom="paragraph">
                  <wp:posOffset>1140460</wp:posOffset>
                </wp:positionV>
                <wp:extent cx="678234" cy="131736"/>
                <wp:effectExtent l="0" t="0" r="26670" b="20955"/>
                <wp:wrapNone/>
                <wp:docPr id="128" name="Connettore dirit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234" cy="1317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7488B" id="Connettore diritto 128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5pt,89.8pt" to="248.6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" strokecolor="black [3213]" strokeweight="1.5pt"/>
            </w:pict>
          </mc:Fallback>
        </mc:AlternateContent>
      </w:r>
      <w:r w:rsidRPr="009C5C0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5C8F29" wp14:editId="5EF2D4C5">
                <wp:simplePos x="0" y="0"/>
                <wp:positionH relativeFrom="column">
                  <wp:posOffset>2479018</wp:posOffset>
                </wp:positionH>
                <wp:positionV relativeFrom="paragraph">
                  <wp:posOffset>1341120</wp:posOffset>
                </wp:positionV>
                <wp:extent cx="1105643" cy="516416"/>
                <wp:effectExtent l="0" t="0" r="37465" b="36195"/>
                <wp:wrapNone/>
                <wp:docPr id="130" name="Connettore dirit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643" cy="51641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74AF5" id="Connettore diritto 13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pt,105.6pt" to="282.2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" strokecolor="black [3213]" strokeweight="1.5pt"/>
            </w:pict>
          </mc:Fallback>
        </mc:AlternateContent>
      </w:r>
      <w:r w:rsidRPr="009C5C0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6953D1" wp14:editId="526C624C">
                <wp:simplePos x="0" y="0"/>
                <wp:positionH relativeFrom="column">
                  <wp:posOffset>2394487</wp:posOffset>
                </wp:positionH>
                <wp:positionV relativeFrom="paragraph">
                  <wp:posOffset>1520675</wp:posOffset>
                </wp:positionV>
                <wp:extent cx="449451" cy="363156"/>
                <wp:effectExtent l="0" t="0" r="27305" b="37465"/>
                <wp:wrapNone/>
                <wp:docPr id="129" name="Connettore dirit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451" cy="3631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9B9EE" id="Connettore diritto 12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5pt,119.75pt" to="223.95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" strokecolor="black [3213]" strokeweight="1.5pt"/>
            </w:pict>
          </mc:Fallback>
        </mc:AlternateContent>
      </w:r>
      <w:r w:rsidRPr="009C5C0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7CCAE5" wp14:editId="0586D7D3">
                <wp:simplePos x="0" y="0"/>
                <wp:positionH relativeFrom="column">
                  <wp:posOffset>1166495</wp:posOffset>
                </wp:positionH>
                <wp:positionV relativeFrom="paragraph">
                  <wp:posOffset>1737995</wp:posOffset>
                </wp:positionV>
                <wp:extent cx="1041400" cy="431800"/>
                <wp:effectExtent l="0" t="0" r="25400" b="25400"/>
                <wp:wrapNone/>
                <wp:docPr id="124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54DB6" w14:textId="77777777" w:rsidR="008C7616" w:rsidRPr="00FC512E" w:rsidRDefault="008C7616" w:rsidP="009C5C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C512E">
                              <w:rPr>
                                <w:sz w:val="24"/>
                                <w:szCs w:val="24"/>
                                <w:u w:val="single"/>
                              </w:rP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CCAE5" id="_x0000_s1070" style="position:absolute;margin-left:91.85pt;margin-top:136.85pt;width:82pt;height:3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" fillcolor="white [3212]" strokecolor="black [3213]" strokeweight="1.5pt">
                <v:stroke joinstyle="miter"/>
                <v:textbox>
                  <w:txbxContent>
                    <w:p w14:paraId="07554DB6" w14:textId="77777777" w:rsidR="008C7616" w:rsidRPr="00FC512E" w:rsidRDefault="008C7616" w:rsidP="009C5C0B">
                      <w:pPr>
                        <w:jc w:val="center"/>
                        <w:rPr>
                          <w:u w:val="single"/>
                        </w:rPr>
                      </w:pPr>
                      <w:r w:rsidRPr="00FC512E">
                        <w:rPr>
                          <w:sz w:val="24"/>
                          <w:szCs w:val="24"/>
                          <w:u w:val="single"/>
                        </w:rPr>
                        <w:t>telefono</w:t>
                      </w:r>
                    </w:p>
                  </w:txbxContent>
                </v:textbox>
              </v:oval>
            </w:pict>
          </mc:Fallback>
        </mc:AlternateContent>
      </w:r>
      <w:r w:rsidRPr="009C5C0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F5968F" wp14:editId="2B76BEEA">
                <wp:simplePos x="0" y="0"/>
                <wp:positionH relativeFrom="column">
                  <wp:posOffset>3334385</wp:posOffset>
                </wp:positionH>
                <wp:positionV relativeFrom="paragraph">
                  <wp:posOffset>1838960</wp:posOffset>
                </wp:positionV>
                <wp:extent cx="882650" cy="431800"/>
                <wp:effectExtent l="0" t="0" r="12700" b="25400"/>
                <wp:wrapNone/>
                <wp:docPr id="125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2E1BB" w14:textId="77777777" w:rsidR="008C7616" w:rsidRPr="000173CB" w:rsidRDefault="008C7616" w:rsidP="009C5C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CAP</w:t>
                            </w:r>
                          </w:p>
                          <w:p w14:paraId="13EABFFE" w14:textId="77777777" w:rsidR="008C7616" w:rsidRDefault="008C7616" w:rsidP="009C5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5968F" id="_x0000_s1071" style="position:absolute;margin-left:262.55pt;margin-top:144.8pt;width:69.5pt;height:3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" fillcolor="white [3212]" strokecolor="black [3213]" strokeweight="1.5pt">
                <v:stroke joinstyle="miter"/>
                <v:textbox>
                  <w:txbxContent>
                    <w:p w14:paraId="6E92E1BB" w14:textId="77777777" w:rsidR="008C7616" w:rsidRPr="000173CB" w:rsidRDefault="008C7616" w:rsidP="009C5C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CAP</w:t>
                      </w:r>
                    </w:p>
                    <w:p w14:paraId="13EABFFE" w14:textId="77777777" w:rsidR="008C7616" w:rsidRDefault="008C7616" w:rsidP="009C5C0B"/>
                  </w:txbxContent>
                </v:textbox>
              </v:oval>
            </w:pict>
          </mc:Fallback>
        </mc:AlternateContent>
      </w:r>
      <w:r w:rsidRPr="009C5C0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25362F" wp14:editId="5BA0B4C5">
                <wp:simplePos x="0" y="0"/>
                <wp:positionH relativeFrom="column">
                  <wp:posOffset>2317115</wp:posOffset>
                </wp:positionH>
                <wp:positionV relativeFrom="paragraph">
                  <wp:posOffset>1883410</wp:posOffset>
                </wp:positionV>
                <wp:extent cx="882650" cy="431800"/>
                <wp:effectExtent l="0" t="0" r="12700" b="25400"/>
                <wp:wrapNone/>
                <wp:docPr id="67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9AE0E" w14:textId="77777777" w:rsidR="008C7616" w:rsidRPr="000173CB" w:rsidRDefault="008C7616" w:rsidP="009C5C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via</w:t>
                            </w:r>
                          </w:p>
                          <w:p w14:paraId="5FA70DA6" w14:textId="77777777" w:rsidR="008C7616" w:rsidRDefault="008C7616" w:rsidP="009C5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5362F" id="_x0000_s1072" style="position:absolute;margin-left:182.45pt;margin-top:148.3pt;width:69.5pt;height:3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0249AE0E" w14:textId="77777777" w:rsidR="008C7616" w:rsidRPr="000173CB" w:rsidRDefault="008C7616" w:rsidP="009C5C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via</w:t>
                      </w:r>
                    </w:p>
                    <w:p w14:paraId="5FA70DA6" w14:textId="77777777" w:rsidR="008C7616" w:rsidRDefault="008C7616" w:rsidP="009C5C0B"/>
                  </w:txbxContent>
                </v:textbox>
              </v:oval>
            </w:pict>
          </mc:Fallback>
        </mc:AlternateContent>
      </w:r>
      <w:r w:rsidRPr="009C5C0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AD01C7" wp14:editId="59E8A5F1">
                <wp:simplePos x="0" y="0"/>
                <wp:positionH relativeFrom="column">
                  <wp:posOffset>2722245</wp:posOffset>
                </wp:positionH>
                <wp:positionV relativeFrom="paragraph">
                  <wp:posOffset>706755</wp:posOffset>
                </wp:positionV>
                <wp:extent cx="882650" cy="431800"/>
                <wp:effectExtent l="0" t="0" r="12700" b="25400"/>
                <wp:wrapNone/>
                <wp:docPr id="126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F2EC2" w14:textId="77777777" w:rsidR="008C7616" w:rsidRPr="000173CB" w:rsidRDefault="008C7616" w:rsidP="009C5C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città</w:t>
                            </w:r>
                          </w:p>
                          <w:p w14:paraId="76B19EB7" w14:textId="77777777" w:rsidR="008C7616" w:rsidRDefault="008C7616" w:rsidP="009C5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D01C7" id="_x0000_s1073" style="position:absolute;margin-left:214.35pt;margin-top:55.65pt;width:69.5pt;height:3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" fillcolor="white [3212]" strokecolor="black [3213]" strokeweight="1.5pt">
                <v:stroke joinstyle="miter"/>
                <v:textbox>
                  <w:txbxContent>
                    <w:p w14:paraId="36FF2EC2" w14:textId="77777777" w:rsidR="008C7616" w:rsidRPr="000173CB" w:rsidRDefault="008C7616" w:rsidP="009C5C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città</w:t>
                      </w:r>
                    </w:p>
                    <w:p w14:paraId="76B19EB7" w14:textId="77777777" w:rsidR="008C7616" w:rsidRDefault="008C7616" w:rsidP="009C5C0B"/>
                  </w:txbxContent>
                </v:textbox>
              </v:oval>
            </w:pict>
          </mc:Fallback>
        </mc:AlternateContent>
      </w:r>
      <w:r w:rsidRPr="009C5C0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61C459" wp14:editId="0EC40B78">
                <wp:simplePos x="0" y="0"/>
                <wp:positionH relativeFrom="column">
                  <wp:posOffset>1701165</wp:posOffset>
                </wp:positionH>
                <wp:positionV relativeFrom="paragraph">
                  <wp:posOffset>1497965</wp:posOffset>
                </wp:positionV>
                <wp:extent cx="0" cy="238760"/>
                <wp:effectExtent l="0" t="0" r="38100" b="27940"/>
                <wp:wrapNone/>
                <wp:docPr id="94" name="Connettore dirit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1ED94" id="Connettore diritto 94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117.95pt" to="133.9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" strokecolor="black [3213]" strokeweight="1.5pt"/>
            </w:pict>
          </mc:Fallback>
        </mc:AlternateContent>
      </w:r>
      <w:r w:rsidRPr="009C5C0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EE6530" wp14:editId="164C9733">
                <wp:simplePos x="0" y="0"/>
                <wp:positionH relativeFrom="column">
                  <wp:posOffset>1316430</wp:posOffset>
                </wp:positionH>
                <wp:positionV relativeFrom="paragraph">
                  <wp:posOffset>1071073</wp:posOffset>
                </wp:positionV>
                <wp:extent cx="1165860" cy="446405"/>
                <wp:effectExtent l="19050" t="19050" r="15240" b="10795"/>
                <wp:wrapNone/>
                <wp:docPr id="29" name="Elabo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46405"/>
                        </a:xfrm>
                        <a:prstGeom prst="flowChartProcess">
                          <a:avLst/>
                        </a:prstGeom>
                        <a:noFill/>
                        <a:ln w="381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A5D2D" w14:textId="77777777" w:rsidR="008C7616" w:rsidRPr="000173CB" w:rsidRDefault="008C7616" w:rsidP="009C5C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Magazzino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6530" id="_x0000_s1074" type="#_x0000_t109" style="position:absolute;margin-left:103.65pt;margin-top:84.35pt;width:91.8pt;height:35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" filled="f" strokecolor="black [3213]" strokeweight="3pt">
                <v:textbox>
                  <w:txbxContent>
                    <w:p w14:paraId="0E7A5D2D" w14:textId="77777777" w:rsidR="008C7616" w:rsidRPr="000173CB" w:rsidRDefault="008C7616" w:rsidP="009C5C0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Magazzino</w:t>
                      </w:r>
                    </w:p>
                  </w:txbxContent>
                </v:textbox>
              </v:shape>
            </w:pict>
          </mc:Fallback>
        </mc:AlternateContent>
      </w:r>
    </w:p>
    <w:p w14:paraId="0AF4AB80" w14:textId="67640B77" w:rsidR="0096039F" w:rsidRPr="0096039F" w:rsidRDefault="0096039F" w:rsidP="0096039F">
      <w:pPr>
        <w:rPr>
          <w:sz w:val="26"/>
          <w:szCs w:val="26"/>
        </w:rPr>
      </w:pPr>
    </w:p>
    <w:p w14:paraId="0418B664" w14:textId="4319CBDB" w:rsidR="0096039F" w:rsidRPr="0096039F" w:rsidRDefault="0096039F" w:rsidP="0096039F">
      <w:pPr>
        <w:rPr>
          <w:sz w:val="26"/>
          <w:szCs w:val="26"/>
        </w:rPr>
      </w:pPr>
    </w:p>
    <w:p w14:paraId="4FAE6CDF" w14:textId="71937875" w:rsidR="0096039F" w:rsidRPr="0096039F" w:rsidRDefault="0096039F" w:rsidP="0096039F">
      <w:pPr>
        <w:rPr>
          <w:sz w:val="26"/>
          <w:szCs w:val="26"/>
        </w:rPr>
      </w:pPr>
    </w:p>
    <w:p w14:paraId="41810B5A" w14:textId="0E9D5670" w:rsidR="0096039F" w:rsidRPr="0096039F" w:rsidRDefault="0096039F" w:rsidP="0096039F">
      <w:pPr>
        <w:rPr>
          <w:sz w:val="26"/>
          <w:szCs w:val="26"/>
        </w:rPr>
      </w:pPr>
    </w:p>
    <w:p w14:paraId="4509B8E4" w14:textId="2106D121" w:rsidR="0096039F" w:rsidRPr="0096039F" w:rsidRDefault="0096039F" w:rsidP="0096039F">
      <w:pPr>
        <w:rPr>
          <w:sz w:val="26"/>
          <w:szCs w:val="26"/>
        </w:rPr>
      </w:pPr>
    </w:p>
    <w:p w14:paraId="1D91B1B6" w14:textId="795B5AF8" w:rsidR="0096039F" w:rsidRDefault="0096039F" w:rsidP="0096039F">
      <w:pPr>
        <w:rPr>
          <w:sz w:val="26"/>
          <w:szCs w:val="26"/>
        </w:rPr>
      </w:pPr>
    </w:p>
    <w:p w14:paraId="33B1C0F1" w14:textId="77777777" w:rsidR="0096039F" w:rsidRDefault="0096039F" w:rsidP="0096039F">
      <w:pPr>
        <w:rPr>
          <w:b/>
          <w:bCs/>
          <w:sz w:val="36"/>
          <w:szCs w:val="36"/>
          <w:u w:val="single"/>
        </w:rPr>
      </w:pPr>
    </w:p>
    <w:p w14:paraId="4FD5B4A1" w14:textId="15F231B2" w:rsidR="0096039F" w:rsidRDefault="0096039F" w:rsidP="0096039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Scelta degli identificatori principali</w:t>
      </w:r>
    </w:p>
    <w:p w14:paraId="0ED04693" w14:textId="77B2E3B8" w:rsidR="00CE1468" w:rsidRDefault="004D575C" w:rsidP="0096039F">
      <w:pPr>
        <w:rPr>
          <w:sz w:val="26"/>
          <w:szCs w:val="26"/>
        </w:rPr>
        <w:sectPr w:rsidR="00CE1468" w:rsidSect="00882F25">
          <w:headerReference w:type="default" r:id="rId10"/>
          <w:headerReference w:type="first" r:id="rId11"/>
          <w:type w:val="continuous"/>
          <w:pgSz w:w="11906" w:h="16838"/>
          <w:pgMar w:top="1440" w:right="1440" w:bottom="1440" w:left="1440" w:header="720" w:footer="720" w:gutter="0"/>
          <w:cols w:sep="1" w:space="709"/>
          <w:docGrid w:linePitch="360"/>
        </w:sectPr>
      </w:pPr>
      <w:r>
        <w:rPr>
          <w:sz w:val="26"/>
          <w:szCs w:val="26"/>
        </w:rPr>
        <w:t xml:space="preserve">Per le entità Cliente, Fornitore e Magazzino si sceglie di utilizzare come identificatore principale l’attributo </w:t>
      </w:r>
      <w:r w:rsidR="004D5CFC">
        <w:rPr>
          <w:i/>
          <w:iCs/>
          <w:sz w:val="26"/>
          <w:szCs w:val="26"/>
        </w:rPr>
        <w:t>telefono</w:t>
      </w:r>
      <w:r>
        <w:rPr>
          <w:sz w:val="26"/>
          <w:szCs w:val="26"/>
        </w:rPr>
        <w:t xml:space="preserve">, in quanto essendo composto solo da numeri e di lunghezza minore rispetto agli altri potenziali attributi chiave, richiede meno memoria per la memorizzazione. Dopo l’eliminazione degli attributi composti, l’entità Personale ha perso l’attributo </w:t>
      </w:r>
      <w:r>
        <w:rPr>
          <w:i/>
          <w:iCs/>
          <w:sz w:val="26"/>
          <w:szCs w:val="26"/>
        </w:rPr>
        <w:t>telefono</w:t>
      </w:r>
      <w:r>
        <w:rPr>
          <w:sz w:val="26"/>
          <w:szCs w:val="26"/>
        </w:rPr>
        <w:t xml:space="preserve"> e quindi il suo identificatore principale</w:t>
      </w:r>
    </w:p>
    <w:p w14:paraId="5B347971" w14:textId="20E5460F" w:rsidR="009A7641" w:rsidRPr="009A7641" w:rsidRDefault="009908D4" w:rsidP="009A7641">
      <w:pPr>
        <w:spacing w:after="160" w:line="259" w:lineRule="auto"/>
        <w:rPr>
          <w:rFonts w:ascii="Calibri" w:eastAsia="Calibri" w:hAnsi="Calibri" w:cs="Times New Roman"/>
          <w:b/>
          <w:bCs/>
          <w:sz w:val="36"/>
          <w:szCs w:val="36"/>
          <w:u w:val="single"/>
        </w:rPr>
      </w:pPr>
      <w:r w:rsidRPr="009A7641">
        <w:rPr>
          <w:rFonts w:ascii="Calibri" w:eastAsia="Calibri" w:hAnsi="Calibri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64F779" wp14:editId="789D0BD3">
                <wp:simplePos x="0" y="0"/>
                <wp:positionH relativeFrom="column">
                  <wp:posOffset>4112895</wp:posOffset>
                </wp:positionH>
                <wp:positionV relativeFrom="paragraph">
                  <wp:posOffset>-50800</wp:posOffset>
                </wp:positionV>
                <wp:extent cx="815340" cy="457200"/>
                <wp:effectExtent l="0" t="0" r="22860" b="19050"/>
                <wp:wrapNone/>
                <wp:docPr id="4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591D31B9" w14:textId="77777777" w:rsidR="008C7616" w:rsidRPr="001A3925" w:rsidRDefault="008C7616" w:rsidP="009A7641">
                            <w:pPr>
                              <w:jc w:val="center"/>
                            </w:pPr>
                            <w:r w:rsidRPr="001A3925">
                              <w:rPr>
                                <w:sz w:val="24"/>
                                <w:szCs w:val="24"/>
                              </w:rPr>
                              <w:t>stato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4F779" id="_x0000_s1075" style="position:absolute;margin-left:323.85pt;margin-top:-4pt;width:64.2pt;height:3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" fillcolor="window" strokecolor="windowText" strokeweight="1.5pt">
                <v:stroke joinstyle="miter"/>
                <v:textbox>
                  <w:txbxContent>
                    <w:p w14:paraId="591D31B9" w14:textId="77777777" w:rsidR="008C7616" w:rsidRPr="001A3925" w:rsidRDefault="008C7616" w:rsidP="009A7641">
                      <w:pPr>
                        <w:jc w:val="center"/>
                      </w:pPr>
                      <w:r w:rsidRPr="001A3925">
                        <w:rPr>
                          <w:sz w:val="24"/>
                          <w:szCs w:val="24"/>
                        </w:rPr>
                        <w:t>stato</w:t>
                      </w:r>
                    </w:p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AC1D33" wp14:editId="76107E56">
                <wp:simplePos x="0" y="0"/>
                <wp:positionH relativeFrom="column">
                  <wp:posOffset>4122911</wp:posOffset>
                </wp:positionH>
                <wp:positionV relativeFrom="paragraph">
                  <wp:posOffset>326779</wp:posOffset>
                </wp:positionV>
                <wp:extent cx="67658" cy="78044"/>
                <wp:effectExtent l="0" t="0" r="27940" b="36830"/>
                <wp:wrapNone/>
                <wp:docPr id="486" name="Connettore diritt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58" cy="7804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9403B" id="Connettore diritto 486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5pt,25.75pt" to="33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3AA023" wp14:editId="3D566D37">
                <wp:simplePos x="0" y="0"/>
                <wp:positionH relativeFrom="column">
                  <wp:posOffset>7378065</wp:posOffset>
                </wp:positionH>
                <wp:positionV relativeFrom="paragraph">
                  <wp:posOffset>345228</wp:posOffset>
                </wp:positionV>
                <wp:extent cx="1041400" cy="431800"/>
                <wp:effectExtent l="0" t="0" r="25400" b="25400"/>
                <wp:wrapNone/>
                <wp:docPr id="16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31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500971A7" w14:textId="77777777" w:rsidR="008C7616" w:rsidRPr="00FC512E" w:rsidRDefault="008C7616" w:rsidP="009A76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C512E">
                              <w:rPr>
                                <w:sz w:val="24"/>
                                <w:szCs w:val="24"/>
                                <w:u w:val="single"/>
                              </w:rP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AA023" id="_x0000_s1076" style="position:absolute;margin-left:580.95pt;margin-top:27.2pt;width:82pt;height:3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" fillcolor="window" strokecolor="windowText" strokeweight="1.5pt">
                <v:stroke joinstyle="miter"/>
                <v:textbox>
                  <w:txbxContent>
                    <w:p w14:paraId="500971A7" w14:textId="77777777" w:rsidR="008C7616" w:rsidRPr="00FC512E" w:rsidRDefault="008C7616" w:rsidP="009A7641">
                      <w:pPr>
                        <w:jc w:val="center"/>
                        <w:rPr>
                          <w:u w:val="single"/>
                        </w:rPr>
                      </w:pPr>
                      <w:r w:rsidRPr="00FC512E">
                        <w:rPr>
                          <w:sz w:val="24"/>
                          <w:szCs w:val="24"/>
                          <w:u w:val="single"/>
                        </w:rPr>
                        <w:t>telefono</w:t>
                      </w:r>
                    </w:p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7462FB" wp14:editId="2359C393">
                <wp:simplePos x="0" y="0"/>
                <wp:positionH relativeFrom="column">
                  <wp:posOffset>5934287</wp:posOffset>
                </wp:positionH>
                <wp:positionV relativeFrom="paragraph">
                  <wp:posOffset>347768</wp:posOffset>
                </wp:positionV>
                <wp:extent cx="1174750" cy="446405"/>
                <wp:effectExtent l="19050" t="19050" r="25400" b="10795"/>
                <wp:wrapNone/>
                <wp:docPr id="10" name="Elabo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46405"/>
                        </a:xfrm>
                        <a:prstGeom prst="flowChartProcess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59FFA4" w14:textId="77777777" w:rsidR="008C7616" w:rsidRPr="009A7641" w:rsidRDefault="008C7616" w:rsidP="009A7641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7641">
                              <w:rPr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Ente locale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62FB" id="_x0000_s1077" type="#_x0000_t109" style="position:absolute;margin-left:467.25pt;margin-top:27.4pt;width:92.5pt;height:35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" filled="f" strokecolor="windowText" strokeweight="3pt">
                <v:textbox>
                  <w:txbxContent>
                    <w:p w14:paraId="1559FFA4" w14:textId="77777777" w:rsidR="008C7616" w:rsidRPr="009A7641" w:rsidRDefault="008C7616" w:rsidP="009A7641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A7641">
                        <w:rPr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Ente locale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9172D1" wp14:editId="45B09C98">
                <wp:simplePos x="0" y="0"/>
                <wp:positionH relativeFrom="column">
                  <wp:posOffset>3083348</wp:posOffset>
                </wp:positionH>
                <wp:positionV relativeFrom="paragraph">
                  <wp:posOffset>404072</wp:posOffset>
                </wp:positionV>
                <wp:extent cx="1030605" cy="446617"/>
                <wp:effectExtent l="19050" t="19050" r="17145" b="10795"/>
                <wp:wrapNone/>
                <wp:docPr id="487" name="Elaborazio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446617"/>
                        </a:xfrm>
                        <a:prstGeom prst="flowChartProcess">
                          <a:avLst/>
                        </a:prstGeom>
                        <a:noFill/>
                        <a:ln w="38100" cap="flat" cmpd="dbl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B1069A" w14:textId="77777777" w:rsidR="008C7616" w:rsidRPr="009A7641" w:rsidRDefault="008C7616" w:rsidP="009A7641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A7641">
                              <w:rPr>
                                <w:color w:val="000000"/>
                                <w:sz w:val="32"/>
                                <w:szCs w:val="32"/>
                              </w:rPr>
                              <w:t>Permesso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72D1" id="Elaborazione 5" o:spid="_x0000_s1078" type="#_x0000_t109" style="position:absolute;margin-left:242.8pt;margin-top:31.8pt;width:81.15pt;height:35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" filled="f" strokecolor="windowText" strokeweight="3pt">
                <v:stroke linestyle="thinThin"/>
                <v:textbox>
                  <w:txbxContent>
                    <w:p w14:paraId="38B1069A" w14:textId="77777777" w:rsidR="008C7616" w:rsidRPr="009A7641" w:rsidRDefault="008C7616" w:rsidP="009A7641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</w:rPr>
                      </w:pPr>
                      <w:r w:rsidRPr="009A7641">
                        <w:rPr>
                          <w:color w:val="000000"/>
                          <w:sz w:val="32"/>
                          <w:szCs w:val="32"/>
                        </w:rPr>
                        <w:t>Permesso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586AD1" wp14:editId="23745AEC">
                <wp:simplePos x="0" y="0"/>
                <wp:positionH relativeFrom="column">
                  <wp:posOffset>-593090</wp:posOffset>
                </wp:positionH>
                <wp:positionV relativeFrom="paragraph">
                  <wp:posOffset>922020</wp:posOffset>
                </wp:positionV>
                <wp:extent cx="930910" cy="431800"/>
                <wp:effectExtent l="0" t="0" r="21590" b="25400"/>
                <wp:wrapNone/>
                <wp:docPr id="2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431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7A571B7B" w14:textId="77777777" w:rsidR="008C7616" w:rsidRDefault="008C7616" w:rsidP="009A7641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località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86AD1" id="_x0000_s1079" style="position:absolute;margin-left:-46.7pt;margin-top:72.6pt;width:73.3pt;height:3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" fillcolor="window" strokecolor="windowText" strokeweight="1.5pt">
                <v:stroke joinstyle="miter"/>
                <v:textbox>
                  <w:txbxContent>
                    <w:p w14:paraId="7A571B7B" w14:textId="77777777" w:rsidR="008C7616" w:rsidRDefault="008C7616" w:rsidP="009A7641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località</w:t>
                      </w:r>
                    </w:p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69E5A9" wp14:editId="41D0D232">
                <wp:simplePos x="0" y="0"/>
                <wp:positionH relativeFrom="column">
                  <wp:posOffset>518160</wp:posOffset>
                </wp:positionH>
                <wp:positionV relativeFrom="paragraph">
                  <wp:posOffset>1017905</wp:posOffset>
                </wp:positionV>
                <wp:extent cx="1022350" cy="446405"/>
                <wp:effectExtent l="19050" t="19050" r="25400" b="10795"/>
                <wp:wrapNone/>
                <wp:docPr id="9" name="Elaborazion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3B22A5-D08C-459E-AFAF-9B87A3BBAF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46405"/>
                        </a:xfrm>
                        <a:prstGeom prst="flowChartProcess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C64035" w14:textId="77777777" w:rsidR="008C7616" w:rsidRPr="009A7641" w:rsidRDefault="008C7616" w:rsidP="009A7641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7641">
                              <w:rPr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Cantiere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9E5A9" id="_x0000_s1080" type="#_x0000_t109" style="position:absolute;margin-left:40.8pt;margin-top:80.15pt;width:80.5pt;height:35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" filled="f" strokecolor="windowText" strokeweight="3pt">
                <v:textbox>
                  <w:txbxContent>
                    <w:p w14:paraId="7AC64035" w14:textId="77777777" w:rsidR="008C7616" w:rsidRPr="009A7641" w:rsidRDefault="008C7616" w:rsidP="009A7641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A7641">
                        <w:rPr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Cantiere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1384D2" wp14:editId="031CA66E">
                <wp:simplePos x="0" y="0"/>
                <wp:positionH relativeFrom="column">
                  <wp:posOffset>-43180</wp:posOffset>
                </wp:positionH>
                <wp:positionV relativeFrom="paragraph">
                  <wp:posOffset>405130</wp:posOffset>
                </wp:positionV>
                <wp:extent cx="880110" cy="431800"/>
                <wp:effectExtent l="0" t="0" r="15240" b="25400"/>
                <wp:wrapNone/>
                <wp:docPr id="11" name="Ova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477B23-F49F-4A5D-919C-ADE99077F9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431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229A1B48" w14:textId="77777777" w:rsidR="008C7616" w:rsidRPr="000173CB" w:rsidRDefault="008C7616" w:rsidP="009A7641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c</w:t>
                            </w:r>
                            <w:r w:rsidRPr="000173CB">
                              <w:rPr>
                                <w:sz w:val="24"/>
                                <w:szCs w:val="24"/>
                                <w:u w:val="single"/>
                              </w:rPr>
                              <w:t>odice</w:t>
                            </w:r>
                          </w:p>
                          <w:p w14:paraId="0D154D89" w14:textId="77777777" w:rsidR="008C7616" w:rsidRDefault="008C7616" w:rsidP="009A7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384D2" id="_x0000_s1081" style="position:absolute;margin-left:-3.4pt;margin-top:31.9pt;width:69.3pt;height:3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" fillcolor="window" strokecolor="windowText" strokeweight="1.5pt">
                <v:stroke joinstyle="miter"/>
                <v:textbox>
                  <w:txbxContent>
                    <w:p w14:paraId="229A1B48" w14:textId="77777777" w:rsidR="008C7616" w:rsidRPr="000173CB" w:rsidRDefault="008C7616" w:rsidP="009A7641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c</w:t>
                      </w:r>
                      <w:r w:rsidRPr="000173CB">
                        <w:rPr>
                          <w:sz w:val="24"/>
                          <w:szCs w:val="24"/>
                          <w:u w:val="single"/>
                        </w:rPr>
                        <w:t>odice</w:t>
                      </w:r>
                    </w:p>
                    <w:p w14:paraId="0D154D89" w14:textId="77777777" w:rsidR="008C7616" w:rsidRDefault="008C7616" w:rsidP="009A7641"/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DA0E51" wp14:editId="7581A0A4">
                <wp:simplePos x="0" y="0"/>
                <wp:positionH relativeFrom="column">
                  <wp:posOffset>1057910</wp:posOffset>
                </wp:positionH>
                <wp:positionV relativeFrom="paragraph">
                  <wp:posOffset>346710</wp:posOffset>
                </wp:positionV>
                <wp:extent cx="1320800" cy="490855"/>
                <wp:effectExtent l="0" t="0" r="12700" b="23495"/>
                <wp:wrapNone/>
                <wp:docPr id="488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908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054C32FA" w14:textId="77777777" w:rsidR="008C7616" w:rsidRPr="00524426" w:rsidRDefault="008C7616" w:rsidP="009A7641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399C">
                              <w:rPr>
                                <w:sz w:val="24"/>
                                <w:szCs w:val="24"/>
                              </w:rPr>
                              <w:t>#personale</w:t>
                            </w:r>
                          </w:p>
                          <w:p w14:paraId="574C48C2" w14:textId="77777777" w:rsidR="008C7616" w:rsidRDefault="008C7616" w:rsidP="009A7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A0E51" id="_x0000_s1082" style="position:absolute;margin-left:83.3pt;margin-top:27.3pt;width:104pt;height:38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" fillcolor="window" strokecolor="windowText" strokeweight="1.5pt">
                <v:stroke joinstyle="miter"/>
                <v:textbox>
                  <w:txbxContent>
                    <w:p w14:paraId="054C32FA" w14:textId="77777777" w:rsidR="008C7616" w:rsidRPr="00524426" w:rsidRDefault="008C7616" w:rsidP="009A7641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5399C">
                        <w:rPr>
                          <w:sz w:val="24"/>
                          <w:szCs w:val="24"/>
                        </w:rPr>
                        <w:t>#personale</w:t>
                      </w:r>
                    </w:p>
                    <w:p w14:paraId="574C48C2" w14:textId="77777777" w:rsidR="008C7616" w:rsidRDefault="008C7616" w:rsidP="009A7641"/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A37325" wp14:editId="38E3E436">
                <wp:simplePos x="0" y="0"/>
                <wp:positionH relativeFrom="column">
                  <wp:posOffset>-364490</wp:posOffset>
                </wp:positionH>
                <wp:positionV relativeFrom="paragraph">
                  <wp:posOffset>1549400</wp:posOffset>
                </wp:positionV>
                <wp:extent cx="882650" cy="431800"/>
                <wp:effectExtent l="0" t="0" r="12700" b="25400"/>
                <wp:wrapNone/>
                <wp:docPr id="1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24900D33" w14:textId="77777777" w:rsidR="008C7616" w:rsidRPr="000173CB" w:rsidRDefault="008C7616" w:rsidP="009A7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0173CB">
                              <w:rPr>
                                <w:sz w:val="24"/>
                                <w:szCs w:val="24"/>
                              </w:rPr>
                              <w:t>alore</w:t>
                            </w:r>
                          </w:p>
                          <w:p w14:paraId="45572562" w14:textId="77777777" w:rsidR="008C7616" w:rsidRDefault="008C7616" w:rsidP="009A7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37325" id="_x0000_s1083" style="position:absolute;margin-left:-28.7pt;margin-top:122pt;width:69.5pt;height:3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" fillcolor="window" strokecolor="windowText" strokeweight="1.5pt">
                <v:stroke joinstyle="miter"/>
                <v:textbox>
                  <w:txbxContent>
                    <w:p w14:paraId="24900D33" w14:textId="77777777" w:rsidR="008C7616" w:rsidRPr="000173CB" w:rsidRDefault="008C7616" w:rsidP="009A7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</w:t>
                      </w:r>
                      <w:r w:rsidRPr="000173CB">
                        <w:rPr>
                          <w:sz w:val="24"/>
                          <w:szCs w:val="24"/>
                        </w:rPr>
                        <w:t>alore</w:t>
                      </w:r>
                    </w:p>
                    <w:p w14:paraId="45572562" w14:textId="77777777" w:rsidR="008C7616" w:rsidRDefault="008C7616" w:rsidP="009A7641"/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b/>
          <w:bCs/>
          <w:sz w:val="36"/>
          <w:szCs w:val="36"/>
          <w:u w:val="single"/>
        </w:rPr>
        <w:t xml:space="preserve">Schema </w:t>
      </w:r>
      <w:r w:rsidR="00EC58C7">
        <w:rPr>
          <w:rFonts w:ascii="Calibri" w:eastAsia="Calibri" w:hAnsi="Calibri" w:cs="Times New Roman"/>
          <w:b/>
          <w:bCs/>
          <w:sz w:val="36"/>
          <w:szCs w:val="36"/>
          <w:u w:val="single"/>
        </w:rPr>
        <w:t>concettuale ristrutturato</w:t>
      </w:r>
    </w:p>
    <w:p w14:paraId="0723DD83" w14:textId="2040B0CA" w:rsidR="009A7641" w:rsidRPr="009A7641" w:rsidRDefault="009C14FA" w:rsidP="009A7641">
      <w:pPr>
        <w:spacing w:after="160" w:line="259" w:lineRule="auto"/>
        <w:rPr>
          <w:rFonts w:ascii="Calibri" w:eastAsia="Calibri" w:hAnsi="Calibri" w:cs="Times New Roman"/>
          <w:b/>
          <w:bCs/>
          <w:sz w:val="36"/>
          <w:szCs w:val="36"/>
          <w:u w:val="single"/>
        </w:rPr>
      </w:pPr>
      <w:r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7358254" wp14:editId="4ADB176F">
                <wp:simplePos x="0" y="0"/>
                <wp:positionH relativeFrom="column">
                  <wp:posOffset>8489950</wp:posOffset>
                </wp:positionH>
                <wp:positionV relativeFrom="paragraph">
                  <wp:posOffset>204614</wp:posOffset>
                </wp:positionV>
                <wp:extent cx="882650" cy="431800"/>
                <wp:effectExtent l="0" t="0" r="12700" b="25400"/>
                <wp:wrapNone/>
                <wp:docPr id="577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42143" w14:textId="77777777" w:rsidR="008C7616" w:rsidRPr="000173CB" w:rsidRDefault="008C7616" w:rsidP="004246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CAP</w:t>
                            </w:r>
                          </w:p>
                          <w:p w14:paraId="383CB173" w14:textId="77777777" w:rsidR="008C7616" w:rsidRDefault="008C7616" w:rsidP="00424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58254" id="_x0000_s1084" style="position:absolute;margin-left:668.5pt;margin-top:16.1pt;width:69.5pt;height:34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" fillcolor="white [3212]" strokecolor="black [3213]" strokeweight="1.5pt">
                <v:stroke joinstyle="miter"/>
                <v:textbox>
                  <w:txbxContent>
                    <w:p w14:paraId="0DC42143" w14:textId="77777777" w:rsidR="008C7616" w:rsidRPr="000173CB" w:rsidRDefault="008C7616" w:rsidP="004246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CAP</w:t>
                      </w:r>
                    </w:p>
                    <w:p w14:paraId="383CB173" w14:textId="77777777" w:rsidR="008C7616" w:rsidRDefault="008C7616" w:rsidP="00424688"/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1F18A6F" wp14:editId="37969DF4">
                <wp:simplePos x="0" y="0"/>
                <wp:positionH relativeFrom="column">
                  <wp:posOffset>1753235</wp:posOffset>
                </wp:positionH>
                <wp:positionV relativeFrom="paragraph">
                  <wp:posOffset>378966</wp:posOffset>
                </wp:positionV>
                <wp:extent cx="795655" cy="346710"/>
                <wp:effectExtent l="0" t="0" r="0" b="0"/>
                <wp:wrapNone/>
                <wp:docPr id="489" name="Casella di test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201DC" w14:textId="77777777" w:rsidR="008C7616" w:rsidRDefault="008C7616" w:rsidP="009A7641">
                            <w:r>
                              <w:t>(0, 1)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18A6F" id="Casella di testo 489" o:spid="_x0000_s1085" type="#_x0000_t202" style="position:absolute;margin-left:138.05pt;margin-top:29.85pt;width:62.65pt;height:27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" filled="f" stroked="f" strokeweight=".5pt">
                <v:textbox>
                  <w:txbxContent>
                    <w:p w14:paraId="3B4201DC" w14:textId="77777777" w:rsidR="008C7616" w:rsidRDefault="008C7616" w:rsidP="009A7641">
                      <w:r>
                        <w:t>(0, 1)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659502D" wp14:editId="28367907">
                <wp:simplePos x="0" y="0"/>
                <wp:positionH relativeFrom="column">
                  <wp:posOffset>2601466</wp:posOffset>
                </wp:positionH>
                <wp:positionV relativeFrom="paragraph">
                  <wp:posOffset>250825</wp:posOffset>
                </wp:positionV>
                <wp:extent cx="795655" cy="346710"/>
                <wp:effectExtent l="0" t="0" r="0" b="0"/>
                <wp:wrapNone/>
                <wp:docPr id="490" name="Casella di test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E25EB" w14:textId="77777777" w:rsidR="008C7616" w:rsidRDefault="008C7616" w:rsidP="009A7641">
                            <w:r>
                              <w:t>(1, 1)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502D" id="Casella di testo 490" o:spid="_x0000_s1086" type="#_x0000_t202" style="position:absolute;margin-left:204.85pt;margin-top:19.75pt;width:62.65pt;height:27.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" filled="f" stroked="f" strokeweight=".5pt">
                <v:textbox>
                  <w:txbxContent>
                    <w:p w14:paraId="6E4E25EB" w14:textId="77777777" w:rsidR="008C7616" w:rsidRDefault="008C7616" w:rsidP="009A7641">
                      <w: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8508FF8" wp14:editId="4CCDBDC9">
                <wp:simplePos x="0" y="0"/>
                <wp:positionH relativeFrom="column">
                  <wp:posOffset>6176169</wp:posOffset>
                </wp:positionH>
                <wp:positionV relativeFrom="paragraph">
                  <wp:posOffset>393775</wp:posOffset>
                </wp:positionV>
                <wp:extent cx="257223" cy="438918"/>
                <wp:effectExtent l="0" t="0" r="28575" b="37465"/>
                <wp:wrapNone/>
                <wp:docPr id="133" name="Connettore dirit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223" cy="438918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E8D47" id="Connettore diritto 133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3pt,31pt" to="506.5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E91F319" wp14:editId="0BF6A35C">
                <wp:simplePos x="0" y="0"/>
                <wp:positionH relativeFrom="column">
                  <wp:posOffset>468630</wp:posOffset>
                </wp:positionH>
                <wp:positionV relativeFrom="paragraph">
                  <wp:posOffset>2273935</wp:posOffset>
                </wp:positionV>
                <wp:extent cx="105410" cy="107315"/>
                <wp:effectExtent l="0" t="0" r="27940" b="26035"/>
                <wp:wrapNone/>
                <wp:docPr id="491" name="Connettore diritto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" cy="10731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9D2C8" id="Connettore diritto 491" o:spid="_x0000_s1026" style="position:absolute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pt,179.05pt" to="45.2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C299D62" wp14:editId="26E80CAC">
                <wp:simplePos x="0" y="0"/>
                <wp:positionH relativeFrom="column">
                  <wp:posOffset>7110222</wp:posOffset>
                </wp:positionH>
                <wp:positionV relativeFrom="paragraph">
                  <wp:posOffset>130175</wp:posOffset>
                </wp:positionV>
                <wp:extent cx="268224" cy="16510"/>
                <wp:effectExtent l="0" t="0" r="17780" b="21590"/>
                <wp:wrapNone/>
                <wp:docPr id="492" name="Connettore diritt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224" cy="165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B4360" id="Connettore diritto 492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85pt,10.25pt" to="580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98624C" wp14:editId="6CCAF6CB">
                <wp:simplePos x="0" y="0"/>
                <wp:positionH relativeFrom="column">
                  <wp:posOffset>748029</wp:posOffset>
                </wp:positionH>
                <wp:positionV relativeFrom="paragraph">
                  <wp:posOffset>356235</wp:posOffset>
                </wp:positionV>
                <wp:extent cx="268605" cy="257810"/>
                <wp:effectExtent l="0" t="0" r="17145" b="27940"/>
                <wp:wrapNone/>
                <wp:docPr id="494" name="Connettore diritt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605" cy="2578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7F4A9" id="Connettore diritto 494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28.05pt" to="80.0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AE9753" wp14:editId="3ABC88F4">
                <wp:simplePos x="0" y="0"/>
                <wp:positionH relativeFrom="column">
                  <wp:posOffset>2193714</wp:posOffset>
                </wp:positionH>
                <wp:positionV relativeFrom="paragraph">
                  <wp:posOffset>342053</wp:posOffset>
                </wp:positionV>
                <wp:extent cx="638810" cy="495300"/>
                <wp:effectExtent l="38100" t="38100" r="46990" b="38100"/>
                <wp:wrapNone/>
                <wp:docPr id="495" name="Decis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4953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dbl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47118FC6" w14:textId="77777777" w:rsidR="008C7616" w:rsidRPr="007067C6" w:rsidRDefault="008C7616" w:rsidP="009A76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9753" id="_x0000_s1087" type="#_x0000_t110" style="position:absolute;margin-left:172.75pt;margin-top:26.95pt;width:50.3pt;height:3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" fillcolor="window" strokecolor="windowText" strokeweight="3pt">
                <v:stroke linestyle="thinThin"/>
                <v:textbox>
                  <w:txbxContent>
                    <w:p w14:paraId="47118FC6" w14:textId="77777777" w:rsidR="008C7616" w:rsidRPr="007067C6" w:rsidRDefault="008C7616" w:rsidP="009A76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F5AEEE" w14:textId="7AABE8EC" w:rsidR="009A7641" w:rsidRPr="009A7641" w:rsidRDefault="009C14FA" w:rsidP="009A7641">
      <w:pPr>
        <w:spacing w:after="160" w:line="259" w:lineRule="auto"/>
        <w:rPr>
          <w:rFonts w:ascii="Calibri" w:eastAsia="Calibri" w:hAnsi="Calibri" w:cs="Times New Roman"/>
          <w:sz w:val="36"/>
          <w:szCs w:val="36"/>
        </w:rPr>
      </w:pPr>
      <w:r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4BACE37" wp14:editId="22F923AB">
                <wp:simplePos x="0" y="0"/>
                <wp:positionH relativeFrom="column">
                  <wp:posOffset>8306440</wp:posOffset>
                </wp:positionH>
                <wp:positionV relativeFrom="paragraph">
                  <wp:posOffset>190958</wp:posOffset>
                </wp:positionV>
                <wp:extent cx="335472" cy="720159"/>
                <wp:effectExtent l="0" t="0" r="26670" b="22860"/>
                <wp:wrapNone/>
                <wp:docPr id="584" name="Connettore diritt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472" cy="72015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09073" id="Connettore diritto 584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4.05pt,15.05pt" to="680.4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" strokecolor="black [3213]" strokeweight="1.5pt"/>
            </w:pict>
          </mc:Fallback>
        </mc:AlternateContent>
      </w:r>
      <w:r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EA039A8" wp14:editId="7B3B53AA">
                <wp:simplePos x="0" y="0"/>
                <wp:positionH relativeFrom="column">
                  <wp:posOffset>7911465</wp:posOffset>
                </wp:positionH>
                <wp:positionV relativeFrom="paragraph">
                  <wp:posOffset>1358265</wp:posOffset>
                </wp:positionV>
                <wp:extent cx="53975" cy="190500"/>
                <wp:effectExtent l="0" t="0" r="22225" b="19050"/>
                <wp:wrapNone/>
                <wp:docPr id="591" name="Connettore diritt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B16D8" id="Connettore diritto 591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2.95pt,106.95pt" to="627.2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" strokecolor="black [3213]" strokeweight="1.5pt"/>
            </w:pict>
          </mc:Fallback>
        </mc:AlternateContent>
      </w:r>
      <w:r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0B462CF" wp14:editId="5E656C9B">
                <wp:simplePos x="0" y="0"/>
                <wp:positionH relativeFrom="column">
                  <wp:posOffset>7442200</wp:posOffset>
                </wp:positionH>
                <wp:positionV relativeFrom="paragraph">
                  <wp:posOffset>671830</wp:posOffset>
                </wp:positionV>
                <wp:extent cx="28575" cy="238125"/>
                <wp:effectExtent l="0" t="0" r="28575" b="28575"/>
                <wp:wrapNone/>
                <wp:docPr id="582" name="Connettore diritto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38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28EE" id="Connettore diritto 582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pt,52.9pt" to="588.2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" strokecolor="black [3213]" strokeweight="1.5pt"/>
            </w:pict>
          </mc:Fallback>
        </mc:AlternateContent>
      </w:r>
      <w:r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F2E2A33" wp14:editId="2D631BC5">
                <wp:simplePos x="0" y="0"/>
                <wp:positionH relativeFrom="column">
                  <wp:posOffset>7729220</wp:posOffset>
                </wp:positionH>
                <wp:positionV relativeFrom="paragraph">
                  <wp:posOffset>501650</wp:posOffset>
                </wp:positionV>
                <wp:extent cx="148590" cy="413385"/>
                <wp:effectExtent l="0" t="0" r="22860" b="24765"/>
                <wp:wrapNone/>
                <wp:docPr id="583" name="Connettore diritt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" cy="4133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2F0C1" id="Connettore diritto 583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6pt,39.5pt" to="620.3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" strokecolor="black [3213]" strokeweight="1.5pt"/>
            </w:pict>
          </mc:Fallback>
        </mc:AlternateContent>
      </w:r>
      <w:r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4637596" wp14:editId="23CDE8A7">
                <wp:simplePos x="0" y="0"/>
                <wp:positionH relativeFrom="column">
                  <wp:posOffset>8323580</wp:posOffset>
                </wp:positionH>
                <wp:positionV relativeFrom="paragraph">
                  <wp:posOffset>562610</wp:posOffset>
                </wp:positionV>
                <wp:extent cx="416560" cy="351790"/>
                <wp:effectExtent l="0" t="0" r="21590" b="29210"/>
                <wp:wrapNone/>
                <wp:docPr id="585" name="Connettore diritto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560" cy="3517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784C6" id="Connettore diritto 585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5.4pt,44.3pt" to="688.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" strokecolor="black [3213]" strokeweight="1.5pt"/>
            </w:pict>
          </mc:Fallback>
        </mc:AlternateContent>
      </w:r>
      <w:r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0473337" wp14:editId="1E5E541F">
                <wp:simplePos x="0" y="0"/>
                <wp:positionH relativeFrom="column">
                  <wp:posOffset>6727190</wp:posOffset>
                </wp:positionH>
                <wp:positionV relativeFrom="paragraph">
                  <wp:posOffset>276225</wp:posOffset>
                </wp:positionV>
                <wp:extent cx="882650" cy="431800"/>
                <wp:effectExtent l="0" t="0" r="12700" b="25400"/>
                <wp:wrapNone/>
                <wp:docPr id="576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60E2C" w14:textId="77777777" w:rsidR="008C7616" w:rsidRPr="000173CB" w:rsidRDefault="008C7616" w:rsidP="004246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via</w:t>
                            </w:r>
                          </w:p>
                          <w:p w14:paraId="457AA977" w14:textId="77777777" w:rsidR="008C7616" w:rsidRDefault="008C7616" w:rsidP="00424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73337" id="_x0000_s1088" style="position:absolute;margin-left:529.7pt;margin-top:21.75pt;width:69.5pt;height:3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" fillcolor="white [3212]" strokecolor="black [3213]" strokeweight="1.5pt">
                <v:stroke joinstyle="miter"/>
                <v:textbox>
                  <w:txbxContent>
                    <w:p w14:paraId="68A60E2C" w14:textId="77777777" w:rsidR="008C7616" w:rsidRPr="000173CB" w:rsidRDefault="008C7616" w:rsidP="004246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via</w:t>
                      </w:r>
                    </w:p>
                    <w:p w14:paraId="457AA977" w14:textId="77777777" w:rsidR="008C7616" w:rsidRDefault="008C7616" w:rsidP="00424688"/>
                  </w:txbxContent>
                </v:textbox>
              </v:oval>
            </w:pict>
          </mc:Fallback>
        </mc:AlternateContent>
      </w:r>
      <w:r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D99E8E8" wp14:editId="50D88B21">
                <wp:simplePos x="0" y="0"/>
                <wp:positionH relativeFrom="column">
                  <wp:posOffset>7609205</wp:posOffset>
                </wp:positionH>
                <wp:positionV relativeFrom="paragraph">
                  <wp:posOffset>91440</wp:posOffset>
                </wp:positionV>
                <wp:extent cx="882650" cy="431800"/>
                <wp:effectExtent l="0" t="0" r="12700" b="25400"/>
                <wp:wrapNone/>
                <wp:docPr id="578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065C4" w14:textId="77777777" w:rsidR="008C7616" w:rsidRPr="000173CB" w:rsidRDefault="008C7616" w:rsidP="004246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città</w:t>
                            </w:r>
                          </w:p>
                          <w:p w14:paraId="71FCD3A3" w14:textId="77777777" w:rsidR="008C7616" w:rsidRDefault="008C7616" w:rsidP="00424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9E8E8" id="_x0000_s1089" style="position:absolute;margin-left:599.15pt;margin-top:7.2pt;width:69.5pt;height:34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" fillcolor="white [3212]" strokecolor="black [3213]" strokeweight="1.5pt">
                <v:stroke joinstyle="miter"/>
                <v:textbox>
                  <w:txbxContent>
                    <w:p w14:paraId="0B7065C4" w14:textId="77777777" w:rsidR="008C7616" w:rsidRPr="000173CB" w:rsidRDefault="008C7616" w:rsidP="004246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città</w:t>
                      </w:r>
                    </w:p>
                    <w:p w14:paraId="71FCD3A3" w14:textId="77777777" w:rsidR="008C7616" w:rsidRDefault="008C7616" w:rsidP="00424688"/>
                  </w:txbxContent>
                </v:textbox>
              </v:oval>
            </w:pict>
          </mc:Fallback>
        </mc:AlternateContent>
      </w:r>
      <w:r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6C818C7" wp14:editId="2533D754">
                <wp:simplePos x="0" y="0"/>
                <wp:positionH relativeFrom="column">
                  <wp:posOffset>8713470</wp:posOffset>
                </wp:positionH>
                <wp:positionV relativeFrom="paragraph">
                  <wp:posOffset>266700</wp:posOffset>
                </wp:positionV>
                <wp:extent cx="882650" cy="431800"/>
                <wp:effectExtent l="0" t="0" r="12700" b="25400"/>
                <wp:wrapNone/>
                <wp:docPr id="579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00057" w14:textId="77777777" w:rsidR="008C7616" w:rsidRPr="000173CB" w:rsidRDefault="008C7616" w:rsidP="004246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  <w:p w14:paraId="1729C148" w14:textId="77777777" w:rsidR="008C7616" w:rsidRDefault="008C7616" w:rsidP="00424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818C7" id="_x0000_s1090" style="position:absolute;margin-left:686.1pt;margin-top:21pt;width:69.5pt;height:3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" fillcolor="white [3212]" strokecolor="black [3213]" strokeweight="1.5pt">
                <v:stroke joinstyle="miter"/>
                <v:textbox>
                  <w:txbxContent>
                    <w:p w14:paraId="0B500057" w14:textId="77777777" w:rsidR="008C7616" w:rsidRPr="000173CB" w:rsidRDefault="008C7616" w:rsidP="004246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nome</w:t>
                      </w:r>
                    </w:p>
                    <w:p w14:paraId="1729C148" w14:textId="77777777" w:rsidR="008C7616" w:rsidRDefault="008C7616" w:rsidP="00424688"/>
                  </w:txbxContent>
                </v:textbox>
              </v:oval>
            </w:pict>
          </mc:Fallback>
        </mc:AlternateContent>
      </w:r>
      <w:r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A35B5E5" wp14:editId="18066E4A">
                <wp:simplePos x="0" y="0"/>
                <wp:positionH relativeFrom="column">
                  <wp:posOffset>8334375</wp:posOffset>
                </wp:positionH>
                <wp:positionV relativeFrom="paragraph">
                  <wp:posOffset>1218565</wp:posOffset>
                </wp:positionV>
                <wp:extent cx="526415" cy="139700"/>
                <wp:effectExtent l="0" t="0" r="26035" b="31750"/>
                <wp:wrapNone/>
                <wp:docPr id="587" name="Connettore diritto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139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3A38F" id="Connettore diritto 587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95.95pt" to="697.7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" strokecolor="black [3213]" strokeweight="1.5pt"/>
            </w:pict>
          </mc:Fallback>
        </mc:AlternateContent>
      </w:r>
      <w:r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CBFD380" wp14:editId="074345AE">
                <wp:simplePos x="0" y="0"/>
                <wp:positionH relativeFrom="column">
                  <wp:posOffset>8333105</wp:posOffset>
                </wp:positionH>
                <wp:positionV relativeFrom="paragraph">
                  <wp:posOffset>911860</wp:posOffset>
                </wp:positionV>
                <wp:extent cx="312420" cy="175260"/>
                <wp:effectExtent l="0" t="0" r="30480" b="34290"/>
                <wp:wrapNone/>
                <wp:docPr id="586" name="Connettore diritt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752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3DCAF" id="Connettore diritto 586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15pt,71.8pt" to="680.7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" strokecolor="black [3213]" strokeweight="1.5pt"/>
            </w:pict>
          </mc:Fallback>
        </mc:AlternateContent>
      </w:r>
      <w:r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067FD13" wp14:editId="46F536E1">
                <wp:simplePos x="0" y="0"/>
                <wp:positionH relativeFrom="column">
                  <wp:posOffset>8828405</wp:posOffset>
                </wp:positionH>
                <wp:positionV relativeFrom="paragraph">
                  <wp:posOffset>1218565</wp:posOffset>
                </wp:positionV>
                <wp:extent cx="880110" cy="431800"/>
                <wp:effectExtent l="0" t="0" r="15240" b="25400"/>
                <wp:wrapNone/>
                <wp:docPr id="581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4AD3D" w14:textId="77777777" w:rsidR="008C7616" w:rsidRPr="000173CB" w:rsidRDefault="008C7616" w:rsidP="00424688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CF</w:t>
                            </w:r>
                          </w:p>
                          <w:p w14:paraId="72B6E05D" w14:textId="77777777" w:rsidR="008C7616" w:rsidRDefault="008C7616" w:rsidP="00424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7FD13" id="_x0000_s1091" style="position:absolute;margin-left:695.15pt;margin-top:95.95pt;width:69.3pt;height:34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" fillcolor="white [3212]" strokecolor="black [3213]" strokeweight="1.5pt">
                <v:stroke joinstyle="miter"/>
                <v:textbox>
                  <w:txbxContent>
                    <w:p w14:paraId="7144AD3D" w14:textId="77777777" w:rsidR="008C7616" w:rsidRPr="000173CB" w:rsidRDefault="008C7616" w:rsidP="00424688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CF</w:t>
                      </w:r>
                    </w:p>
                    <w:p w14:paraId="72B6E05D" w14:textId="77777777" w:rsidR="008C7616" w:rsidRDefault="008C7616" w:rsidP="00424688"/>
                  </w:txbxContent>
                </v:textbox>
              </v:oval>
            </w:pict>
          </mc:Fallback>
        </mc:AlternateContent>
      </w:r>
      <w:r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688172" wp14:editId="22C3595C">
                <wp:simplePos x="0" y="0"/>
                <wp:positionH relativeFrom="column">
                  <wp:posOffset>8644890</wp:posOffset>
                </wp:positionH>
                <wp:positionV relativeFrom="paragraph">
                  <wp:posOffset>710565</wp:posOffset>
                </wp:positionV>
                <wp:extent cx="1117600" cy="431800"/>
                <wp:effectExtent l="0" t="0" r="25400" b="25400"/>
                <wp:wrapNone/>
                <wp:docPr id="58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8990F" w14:textId="77777777" w:rsidR="008C7616" w:rsidRDefault="008C7616" w:rsidP="00424688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cognome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88172" id="_x0000_s1092" style="position:absolute;margin-left:680.7pt;margin-top:55.95pt;width:88pt;height:3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" fillcolor="white [3212]" strokecolor="black [3213]" strokeweight="1.5pt">
                <v:stroke joinstyle="miter"/>
                <v:textbox>
                  <w:txbxContent>
                    <w:p w14:paraId="37E8990F" w14:textId="77777777" w:rsidR="008C7616" w:rsidRDefault="008C7616" w:rsidP="00424688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cognome</w:t>
                      </w:r>
                    </w:p>
                  </w:txbxContent>
                </v:textbox>
              </v:oval>
            </w:pict>
          </mc:Fallback>
        </mc:AlternateContent>
      </w:r>
      <w:r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46D0220" wp14:editId="32BB4056">
                <wp:simplePos x="0" y="0"/>
                <wp:positionH relativeFrom="column">
                  <wp:posOffset>7162165</wp:posOffset>
                </wp:positionH>
                <wp:positionV relativeFrom="paragraph">
                  <wp:posOffset>925830</wp:posOffset>
                </wp:positionV>
                <wp:extent cx="1174750" cy="446405"/>
                <wp:effectExtent l="19050" t="19050" r="25400" b="10795"/>
                <wp:wrapNone/>
                <wp:docPr id="575" name="Elabo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46405"/>
                        </a:xfrm>
                        <a:prstGeom prst="flowChartProcess">
                          <a:avLst/>
                        </a:prstGeom>
                        <a:noFill/>
                        <a:ln w="381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C9F3F" w14:textId="77777777" w:rsidR="008C7616" w:rsidRPr="000173CB" w:rsidRDefault="008C7616" w:rsidP="0042468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D0220" id="_x0000_s1093" type="#_x0000_t109" style="position:absolute;margin-left:563.95pt;margin-top:72.9pt;width:92.5pt;height:35.1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" filled="f" strokecolor="black [3213]" strokeweight="3pt">
                <v:textbox>
                  <w:txbxContent>
                    <w:p w14:paraId="38EC9F3F" w14:textId="77777777" w:rsidR="008C7616" w:rsidRPr="000173CB" w:rsidRDefault="008C7616" w:rsidP="0042468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Personale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FA8D03A" wp14:editId="1F8CBD32">
                <wp:simplePos x="0" y="0"/>
                <wp:positionH relativeFrom="column">
                  <wp:posOffset>6169745</wp:posOffset>
                </wp:positionH>
                <wp:positionV relativeFrom="paragraph">
                  <wp:posOffset>223974</wp:posOffset>
                </wp:positionV>
                <wp:extent cx="795655" cy="346710"/>
                <wp:effectExtent l="0" t="0" r="0" b="0"/>
                <wp:wrapNone/>
                <wp:docPr id="136" name="Casella di tes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8857C" w14:textId="77777777" w:rsidR="008C7616" w:rsidRDefault="008C7616" w:rsidP="009A7641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D03A" id="Casella di testo 136" o:spid="_x0000_s1094" type="#_x0000_t202" style="position:absolute;margin-left:485.8pt;margin-top:17.65pt;width:62.65pt;height:27.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" filled="f" stroked="f" strokeweight=".5pt">
                <v:textbox>
                  <w:txbxContent>
                    <w:p w14:paraId="3BC8857C" w14:textId="77777777" w:rsidR="008C7616" w:rsidRDefault="008C7616" w:rsidP="009A7641">
                      <w: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4DEA8B0" wp14:editId="7542F8D5">
                <wp:simplePos x="0" y="0"/>
                <wp:positionH relativeFrom="column">
                  <wp:posOffset>2830648</wp:posOffset>
                </wp:positionH>
                <wp:positionV relativeFrom="paragraph">
                  <wp:posOffset>29604</wp:posOffset>
                </wp:positionV>
                <wp:extent cx="236193" cy="161365"/>
                <wp:effectExtent l="0" t="0" r="31115" b="29210"/>
                <wp:wrapNone/>
                <wp:docPr id="496" name="Connettore diritt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193" cy="16136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DB59A" id="Connettore diritto 496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9pt,2.35pt" to="241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6AF528" wp14:editId="25510322">
                <wp:simplePos x="0" y="0"/>
                <wp:positionH relativeFrom="column">
                  <wp:posOffset>4736724</wp:posOffset>
                </wp:positionH>
                <wp:positionV relativeFrom="paragraph">
                  <wp:posOffset>116194</wp:posOffset>
                </wp:positionV>
                <wp:extent cx="795655" cy="346710"/>
                <wp:effectExtent l="0" t="0" r="0" b="0"/>
                <wp:wrapNone/>
                <wp:docPr id="131" name="Casella di tes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5AB5C" w14:textId="77777777" w:rsidR="008C7616" w:rsidRDefault="008C7616" w:rsidP="009A7641">
                            <w:r>
                              <w:t>(1, 1)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F528" id="Casella di testo 131" o:spid="_x0000_s1095" type="#_x0000_t202" style="position:absolute;margin-left:372.95pt;margin-top:9.15pt;width:62.65pt;height:27.3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" filled="f" stroked="f" strokeweight=".5pt">
                <v:textbox>
                  <w:txbxContent>
                    <w:p w14:paraId="16B5AB5C" w14:textId="77777777" w:rsidR="008C7616" w:rsidRDefault="008C7616" w:rsidP="009A7641">
                      <w: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26BE85C" wp14:editId="2FF1FDA7">
                <wp:simplePos x="0" y="0"/>
                <wp:positionH relativeFrom="column">
                  <wp:posOffset>2881748</wp:posOffset>
                </wp:positionH>
                <wp:positionV relativeFrom="paragraph">
                  <wp:posOffset>383292</wp:posOffset>
                </wp:positionV>
                <wp:extent cx="795655" cy="346710"/>
                <wp:effectExtent l="0" t="0" r="0" b="0"/>
                <wp:wrapNone/>
                <wp:docPr id="159" name="Casella di tes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B9C92" w14:textId="77777777" w:rsidR="008C7616" w:rsidRDefault="008C7616" w:rsidP="009A7641">
                            <w:r>
                              <w:t>(0, 1)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BE85C" id="Casella di testo 159" o:spid="_x0000_s1096" type="#_x0000_t202" style="position:absolute;margin-left:226.9pt;margin-top:30.2pt;width:62.65pt;height:27.3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" filled="f" stroked="f" strokeweight=".5pt">
                <v:textbox>
                  <w:txbxContent>
                    <w:p w14:paraId="527B9C92" w14:textId="77777777" w:rsidR="008C7616" w:rsidRDefault="008C7616" w:rsidP="009A7641">
                      <w:r>
                        <w:t>(0, 1)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CDB2A59" wp14:editId="719CC263">
                <wp:simplePos x="0" y="0"/>
                <wp:positionH relativeFrom="column">
                  <wp:posOffset>3337560</wp:posOffset>
                </wp:positionH>
                <wp:positionV relativeFrom="paragraph">
                  <wp:posOffset>238760</wp:posOffset>
                </wp:positionV>
                <wp:extent cx="1301115" cy="791210"/>
                <wp:effectExtent l="38100" t="38100" r="13335" b="46990"/>
                <wp:wrapNone/>
                <wp:docPr id="497" name="Decis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79121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6B32770F" w14:textId="77777777" w:rsidR="008C7616" w:rsidRPr="007067C6" w:rsidRDefault="008C7616" w:rsidP="009A7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2A59" id="_x0000_s1097" type="#_x0000_t110" style="position:absolute;margin-left:262.8pt;margin-top:18.8pt;width:102.45pt;height:62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" fillcolor="window" strokecolor="windowText" strokeweight="3pt">
                <v:textbox>
                  <w:txbxContent>
                    <w:p w14:paraId="6B32770F" w14:textId="77777777" w:rsidR="008C7616" w:rsidRPr="007067C6" w:rsidRDefault="008C7616" w:rsidP="009A76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CD81B3" wp14:editId="25DA3E30">
                <wp:simplePos x="0" y="0"/>
                <wp:positionH relativeFrom="column">
                  <wp:posOffset>3337560</wp:posOffset>
                </wp:positionH>
                <wp:positionV relativeFrom="paragraph">
                  <wp:posOffset>319405</wp:posOffset>
                </wp:positionV>
                <wp:extent cx="1303655" cy="676910"/>
                <wp:effectExtent l="0" t="0" r="0" b="0"/>
                <wp:wrapNone/>
                <wp:docPr id="498" name="Casella di testo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67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E7B7B" w14:textId="77777777" w:rsidR="008C7616" w:rsidRDefault="008C7616" w:rsidP="009A7641">
                            <w:pPr>
                              <w:jc w:val="center"/>
                            </w:pPr>
                            <w:r>
                              <w:t>HA    RESPONSABILE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81B3" id="Casella di testo 498" o:spid="_x0000_s1098" type="#_x0000_t202" style="position:absolute;margin-left:262.8pt;margin-top:25.15pt;width:102.65pt;height:53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" filled="f" stroked="f" strokeweight=".5pt">
                <v:textbox>
                  <w:txbxContent>
                    <w:p w14:paraId="0A0E7B7B" w14:textId="77777777" w:rsidR="008C7616" w:rsidRDefault="008C7616" w:rsidP="009A7641">
                      <w:pPr>
                        <w:jc w:val="center"/>
                      </w:pPr>
                      <w:r>
                        <w:t>HA    RESPONSABILE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E500E05" wp14:editId="40907268">
                <wp:simplePos x="0" y="0"/>
                <wp:positionH relativeFrom="column">
                  <wp:posOffset>4112670</wp:posOffset>
                </wp:positionH>
                <wp:positionV relativeFrom="paragraph">
                  <wp:posOffset>53414</wp:posOffset>
                </wp:positionV>
                <wp:extent cx="950690" cy="386799"/>
                <wp:effectExtent l="0" t="0" r="20955" b="32385"/>
                <wp:wrapNone/>
                <wp:docPr id="132" name="Connettore dirit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0690" cy="38679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5EB3E" id="Connettore diritto 132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5pt,4.2pt" to="398.7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CD8D74" wp14:editId="0081D7C0">
                <wp:simplePos x="0" y="0"/>
                <wp:positionH relativeFrom="column">
                  <wp:posOffset>1344082</wp:posOffset>
                </wp:positionH>
                <wp:positionV relativeFrom="paragraph">
                  <wp:posOffset>30692</wp:posOffset>
                </wp:positionV>
                <wp:extent cx="219287" cy="179917"/>
                <wp:effectExtent l="0" t="0" r="28575" b="29845"/>
                <wp:wrapNone/>
                <wp:docPr id="499" name="Connettore diritto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287" cy="17991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C3989" id="Connettore diritto 499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2.4pt" to="123.1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4392C34" wp14:editId="103E9DAC">
                <wp:simplePos x="0" y="0"/>
                <wp:positionH relativeFrom="column">
                  <wp:posOffset>1537383</wp:posOffset>
                </wp:positionH>
                <wp:positionV relativeFrom="paragraph">
                  <wp:posOffset>190131</wp:posOffset>
                </wp:positionV>
                <wp:extent cx="641468" cy="262528"/>
                <wp:effectExtent l="0" t="0" r="25400" b="23495"/>
                <wp:wrapNone/>
                <wp:docPr id="500" name="Connettore diritto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468" cy="262528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F9614" id="Connettore diritto 500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14.95pt" to="171.5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C9F34C4" wp14:editId="4D337673">
                <wp:simplePos x="0" y="0"/>
                <wp:positionH relativeFrom="column">
                  <wp:posOffset>336550</wp:posOffset>
                </wp:positionH>
                <wp:positionV relativeFrom="paragraph">
                  <wp:posOffset>334645</wp:posOffset>
                </wp:positionV>
                <wp:extent cx="181610" cy="43180"/>
                <wp:effectExtent l="0" t="0" r="27940" b="33020"/>
                <wp:wrapNone/>
                <wp:docPr id="501" name="Connettore diritt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610" cy="431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38AE3" id="Connettore diritto 501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26.35pt" to="40.8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0641D0" wp14:editId="4A53EA23">
                <wp:simplePos x="0" y="0"/>
                <wp:positionH relativeFrom="column">
                  <wp:posOffset>2332779</wp:posOffset>
                </wp:positionH>
                <wp:positionV relativeFrom="paragraph">
                  <wp:posOffset>44873</wp:posOffset>
                </wp:positionV>
                <wp:extent cx="795655" cy="346710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C04C5" w14:textId="77777777" w:rsidR="008C7616" w:rsidRDefault="008C7616" w:rsidP="009A7641">
                            <w:r>
                              <w:t>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41D0" id="Casella di testo 15" o:spid="_x0000_s1099" type="#_x0000_t202" style="position:absolute;margin-left:183.7pt;margin-top:3.55pt;width:62.65pt;height:27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" filled="f" stroked="f" strokeweight=".5pt">
                <v:textbox>
                  <w:txbxContent>
                    <w:p w14:paraId="6A9C04C5" w14:textId="77777777" w:rsidR="008C7616" w:rsidRDefault="008C7616" w:rsidP="009A7641">
                      <w:r>
                        <w:t>HA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9E7C83" wp14:editId="104A2678">
                <wp:simplePos x="0" y="0"/>
                <wp:positionH relativeFrom="column">
                  <wp:posOffset>5178425</wp:posOffset>
                </wp:positionH>
                <wp:positionV relativeFrom="paragraph">
                  <wp:posOffset>297180</wp:posOffset>
                </wp:positionV>
                <wp:extent cx="1032510" cy="346710"/>
                <wp:effectExtent l="0" t="0" r="0" b="0"/>
                <wp:wrapNone/>
                <wp:docPr id="505" name="Casella di test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FE071" w14:textId="77777777" w:rsidR="008C7616" w:rsidRDefault="008C7616" w:rsidP="009A7641">
                            <w:r>
                              <w:t>È RILASCIATO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7C83" id="Casella di testo 505" o:spid="_x0000_s1100" type="#_x0000_t202" style="position:absolute;margin-left:407.75pt;margin-top:23.4pt;width:81.3pt;height:27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" filled="f" stroked="f" strokeweight=".5pt">
                <v:textbox>
                  <w:txbxContent>
                    <w:p w14:paraId="7E6FE071" w14:textId="77777777" w:rsidR="008C7616" w:rsidRDefault="008C7616" w:rsidP="009A7641">
                      <w:r>
                        <w:t>È RILASCIATO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218462" wp14:editId="07B296B3">
                <wp:simplePos x="0" y="0"/>
                <wp:positionH relativeFrom="column">
                  <wp:posOffset>5063278</wp:posOffset>
                </wp:positionH>
                <wp:positionV relativeFrom="paragraph">
                  <wp:posOffset>111972</wp:posOffset>
                </wp:positionV>
                <wp:extent cx="1121410" cy="647700"/>
                <wp:effectExtent l="57150" t="38100" r="40640" b="38100"/>
                <wp:wrapNone/>
                <wp:docPr id="506" name="Decis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6477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2502436B" w14:textId="77777777" w:rsidR="008C7616" w:rsidRPr="007067C6" w:rsidRDefault="008C7616" w:rsidP="009A7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18462" id="_x0000_s1101" type="#_x0000_t110" style="position:absolute;margin-left:398.7pt;margin-top:8.8pt;width:88.3pt;height:5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" fillcolor="window" strokecolor="windowText" strokeweight="3pt">
                <v:textbox>
                  <w:txbxContent>
                    <w:p w14:paraId="2502436B" w14:textId="77777777" w:rsidR="008C7616" w:rsidRPr="007067C6" w:rsidRDefault="008C7616" w:rsidP="009A76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D4486C0" w14:textId="2D393FBD" w:rsidR="009A7641" w:rsidRPr="009A7641" w:rsidRDefault="00AA6942" w:rsidP="009A7641">
      <w:pPr>
        <w:spacing w:after="160" w:line="259" w:lineRule="auto"/>
        <w:rPr>
          <w:rFonts w:ascii="Calibri" w:eastAsia="Calibri" w:hAnsi="Calibri" w:cs="Times New Roman"/>
          <w:sz w:val="36"/>
          <w:szCs w:val="36"/>
        </w:rPr>
      </w:pPr>
      <w:r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C2B02C4" wp14:editId="72E69240">
                <wp:simplePos x="0" y="0"/>
                <wp:positionH relativeFrom="column">
                  <wp:posOffset>4629873</wp:posOffset>
                </wp:positionH>
                <wp:positionV relativeFrom="paragraph">
                  <wp:posOffset>232096</wp:posOffset>
                </wp:positionV>
                <wp:extent cx="2533650" cy="421945"/>
                <wp:effectExtent l="0" t="0" r="19050" b="35560"/>
                <wp:wrapNone/>
                <wp:docPr id="156" name="Connettore dirit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3650" cy="42194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404BA" id="Connettore diritto 156" o:spid="_x0000_s1026" style="position:absolute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5pt,18.3pt" to="564.0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" strokecolor="windowText" strokeweight="1.5pt">
                <v:stroke joinstyle="miter"/>
              </v:line>
            </w:pict>
          </mc:Fallback>
        </mc:AlternateContent>
      </w:r>
      <w:r w:rsidR="00424688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84CD6C1" wp14:editId="44B1D56B">
                <wp:simplePos x="0" y="0"/>
                <wp:positionH relativeFrom="column">
                  <wp:posOffset>1537854</wp:posOffset>
                </wp:positionH>
                <wp:positionV relativeFrom="paragraph">
                  <wp:posOffset>225310</wp:posOffset>
                </wp:positionV>
                <wp:extent cx="2236123" cy="2149994"/>
                <wp:effectExtent l="0" t="0" r="31115" b="22225"/>
                <wp:wrapNone/>
                <wp:docPr id="507" name="Connettore diritto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123" cy="214999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EC685" id="Connettore diritto 507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pt,17.75pt" to="297.15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08F0ED3" wp14:editId="0638E83E">
                <wp:simplePos x="0" y="0"/>
                <wp:positionH relativeFrom="column">
                  <wp:posOffset>1033651</wp:posOffset>
                </wp:positionH>
                <wp:positionV relativeFrom="paragraph">
                  <wp:posOffset>308610</wp:posOffset>
                </wp:positionV>
                <wp:extent cx="795655" cy="346710"/>
                <wp:effectExtent l="0" t="0" r="0" b="0"/>
                <wp:wrapNone/>
                <wp:docPr id="140" name="Casella di tes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116CB" w14:textId="77777777" w:rsidR="008C7616" w:rsidRDefault="008C7616" w:rsidP="009A7641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0ED3" id="Casella di testo 140" o:spid="_x0000_s1102" type="#_x0000_t202" style="position:absolute;margin-left:81.4pt;margin-top:24.3pt;width:62.65pt;height:27.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" filled="f" stroked="f" strokeweight=".5pt">
                <v:textbox>
                  <w:txbxContent>
                    <w:p w14:paraId="62E116CB" w14:textId="77777777" w:rsidR="008C7616" w:rsidRDefault="008C7616" w:rsidP="009A7641">
                      <w: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1B420FB" wp14:editId="4717FD1E">
                <wp:simplePos x="0" y="0"/>
                <wp:positionH relativeFrom="column">
                  <wp:posOffset>4330410</wp:posOffset>
                </wp:positionH>
                <wp:positionV relativeFrom="paragraph">
                  <wp:posOffset>301883</wp:posOffset>
                </wp:positionV>
                <wp:extent cx="795655" cy="346710"/>
                <wp:effectExtent l="0" t="0" r="0" b="0"/>
                <wp:wrapNone/>
                <wp:docPr id="51" name="Casella di tes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4490D" w14:textId="77777777" w:rsidR="008C7616" w:rsidRDefault="008C7616" w:rsidP="009A7641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20FB" id="Casella di testo 51" o:spid="_x0000_s1103" type="#_x0000_t202" style="position:absolute;margin-left:341pt;margin-top:23.75pt;width:62.65pt;height:27.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" filled="f" stroked="f" strokeweight=".5pt">
                <v:textbox>
                  <w:txbxContent>
                    <w:p w14:paraId="7034490D" w14:textId="77777777" w:rsidR="008C7616" w:rsidRDefault="008C7616" w:rsidP="009A7641">
                      <w: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F336F27" wp14:editId="7E564614">
                <wp:simplePos x="0" y="0"/>
                <wp:positionH relativeFrom="column">
                  <wp:posOffset>1531333</wp:posOffset>
                </wp:positionH>
                <wp:positionV relativeFrom="paragraph">
                  <wp:posOffset>194998</wp:posOffset>
                </wp:positionV>
                <wp:extent cx="2522898" cy="1423690"/>
                <wp:effectExtent l="0" t="0" r="29845" b="24130"/>
                <wp:wrapNone/>
                <wp:docPr id="155" name="Connettore dirit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898" cy="14236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4C957" id="Connettore diritto 155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5.35pt" to="319.2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7B1197F" wp14:editId="4ECB79D5">
                <wp:simplePos x="0" y="0"/>
                <wp:positionH relativeFrom="column">
                  <wp:posOffset>1539016</wp:posOffset>
                </wp:positionH>
                <wp:positionV relativeFrom="paragraph">
                  <wp:posOffset>258482</wp:posOffset>
                </wp:positionV>
                <wp:extent cx="1429230" cy="2312436"/>
                <wp:effectExtent l="0" t="0" r="19050" b="31115"/>
                <wp:wrapNone/>
                <wp:docPr id="141" name="Connettore dirit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9230" cy="231243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69E62" id="Connettore diritto 141" o:spid="_x0000_s1026" style="position:absolute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20.35pt" to="233.75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4EA8153" wp14:editId="6F0DB0ED">
                <wp:simplePos x="0" y="0"/>
                <wp:positionH relativeFrom="column">
                  <wp:posOffset>1534160</wp:posOffset>
                </wp:positionH>
                <wp:positionV relativeFrom="paragraph">
                  <wp:posOffset>146803</wp:posOffset>
                </wp:positionV>
                <wp:extent cx="2189082" cy="785818"/>
                <wp:effectExtent l="0" t="0" r="20955" b="33655"/>
                <wp:wrapNone/>
                <wp:docPr id="154" name="Connettore dirit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9082" cy="785818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4F3BC" id="Connettore diritto 154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11.55pt" to="293.1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074EE1" wp14:editId="7B49580C">
                <wp:simplePos x="0" y="0"/>
                <wp:positionH relativeFrom="column">
                  <wp:posOffset>1534160</wp:posOffset>
                </wp:positionH>
                <wp:positionV relativeFrom="paragraph">
                  <wp:posOffset>98307</wp:posOffset>
                </wp:positionV>
                <wp:extent cx="1804778" cy="137859"/>
                <wp:effectExtent l="0" t="0" r="24130" b="33655"/>
                <wp:wrapNone/>
                <wp:docPr id="153" name="Connettore dirit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778" cy="13785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64739" id="Connettore diritto 153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7.75pt" to="262.9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79DFEC" wp14:editId="47C3D08D">
                <wp:simplePos x="0" y="0"/>
                <wp:positionH relativeFrom="column">
                  <wp:posOffset>1081404</wp:posOffset>
                </wp:positionH>
                <wp:positionV relativeFrom="paragraph">
                  <wp:posOffset>257175</wp:posOffset>
                </wp:positionV>
                <wp:extent cx="0" cy="306705"/>
                <wp:effectExtent l="0" t="0" r="38100" b="17145"/>
                <wp:wrapNone/>
                <wp:docPr id="137" name="Connettore dirit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670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C3996" id="Connettore diritto 137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5pt,20.25pt" to="85.1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78AE122" wp14:editId="3E24855E">
                <wp:simplePos x="0" y="0"/>
                <wp:positionH relativeFrom="column">
                  <wp:posOffset>337820</wp:posOffset>
                </wp:positionH>
                <wp:positionV relativeFrom="paragraph">
                  <wp:posOffset>251460</wp:posOffset>
                </wp:positionV>
                <wp:extent cx="178435" cy="137160"/>
                <wp:effectExtent l="0" t="0" r="31115" b="34290"/>
                <wp:wrapNone/>
                <wp:docPr id="511" name="Connettore diritt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" cy="1371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59C97" id="Connettore diritto 511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19.8pt" to="40.6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" strokecolor="windowText" strokeweight="1.5pt">
                <v:stroke joinstyle="miter"/>
              </v:line>
            </w:pict>
          </mc:Fallback>
        </mc:AlternateContent>
      </w:r>
    </w:p>
    <w:p w14:paraId="08F246A0" w14:textId="3B9FAE31" w:rsidR="009A7641" w:rsidRPr="009A7641" w:rsidRDefault="00AA6942" w:rsidP="009A7641">
      <w:pPr>
        <w:spacing w:after="160" w:line="259" w:lineRule="auto"/>
        <w:rPr>
          <w:rFonts w:ascii="Calibri" w:eastAsia="Calibri" w:hAnsi="Calibri" w:cs="Times New Roman"/>
          <w:b/>
          <w:bCs/>
          <w:sz w:val="36"/>
          <w:szCs w:val="36"/>
          <w:u w:val="single"/>
        </w:rPr>
      </w:pPr>
      <w:r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AF33BF1" wp14:editId="2385CC6B">
                <wp:simplePos x="0" y="0"/>
                <wp:positionH relativeFrom="column">
                  <wp:posOffset>5020519</wp:posOffset>
                </wp:positionH>
                <wp:positionV relativeFrom="paragraph">
                  <wp:posOffset>336542</wp:posOffset>
                </wp:positionV>
                <wp:extent cx="2143004" cy="201914"/>
                <wp:effectExtent l="0" t="0" r="29210" b="27305"/>
                <wp:wrapNone/>
                <wp:docPr id="157" name="Connettore dirit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004" cy="20191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8FE7A" id="Connettore diritto 157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pt,26.5pt" to="564.0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DA38C80" wp14:editId="3D03E57D">
                <wp:simplePos x="0" y="0"/>
                <wp:positionH relativeFrom="column">
                  <wp:posOffset>3756596</wp:posOffset>
                </wp:positionH>
                <wp:positionV relativeFrom="paragraph">
                  <wp:posOffset>229235</wp:posOffset>
                </wp:positionV>
                <wp:extent cx="1206394" cy="67691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394" cy="67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39501" w14:textId="77777777" w:rsidR="008C7616" w:rsidRDefault="008C7616" w:rsidP="009A7641">
                            <w:pPr>
                              <w:jc w:val="center"/>
                            </w:pPr>
                            <w:r>
                              <w:t>HA CAPOSQUADRA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38C80" id="Casella di testo 56" o:spid="_x0000_s1104" type="#_x0000_t202" style="position:absolute;margin-left:295.8pt;margin-top:18.05pt;width:95pt;height:53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" filled="f" stroked="f" strokeweight=".5pt">
                <v:textbox>
                  <w:txbxContent>
                    <w:p w14:paraId="2FF39501" w14:textId="77777777" w:rsidR="008C7616" w:rsidRDefault="008C7616" w:rsidP="009A7641">
                      <w:pPr>
                        <w:jc w:val="center"/>
                      </w:pPr>
                      <w:r>
                        <w:t>HA CAPOSQUADRA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4E467F8" wp14:editId="7D10A380">
                <wp:simplePos x="0" y="0"/>
                <wp:positionH relativeFrom="column">
                  <wp:posOffset>3298825</wp:posOffset>
                </wp:positionH>
                <wp:positionV relativeFrom="paragraph">
                  <wp:posOffset>184150</wp:posOffset>
                </wp:positionV>
                <wp:extent cx="795655" cy="346710"/>
                <wp:effectExtent l="0" t="0" r="0" b="0"/>
                <wp:wrapNone/>
                <wp:docPr id="160" name="Casella di tes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81D28" w14:textId="77777777" w:rsidR="008C7616" w:rsidRDefault="008C7616" w:rsidP="009A7641">
                            <w:r>
                              <w:t>(0, 1)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67F8" id="Casella di testo 160" o:spid="_x0000_s1105" type="#_x0000_t202" style="position:absolute;margin-left:259.75pt;margin-top:14.5pt;width:62.65pt;height:27.3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" filled="f" stroked="f" strokeweight=".5pt">
                <v:textbox>
                  <w:txbxContent>
                    <w:p w14:paraId="2EA81D28" w14:textId="77777777" w:rsidR="008C7616" w:rsidRDefault="008C7616" w:rsidP="009A7641">
                      <w:r>
                        <w:t>(0, 1)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B3031E" wp14:editId="025D56B9">
                <wp:simplePos x="0" y="0"/>
                <wp:positionH relativeFrom="column">
                  <wp:posOffset>3720465</wp:posOffset>
                </wp:positionH>
                <wp:positionV relativeFrom="paragraph">
                  <wp:posOffset>132080</wp:posOffset>
                </wp:positionV>
                <wp:extent cx="1301115" cy="791210"/>
                <wp:effectExtent l="38100" t="38100" r="13335" b="46990"/>
                <wp:wrapNone/>
                <wp:docPr id="53" name="Decis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79121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0273608D" w14:textId="77777777" w:rsidR="008C7616" w:rsidRPr="007067C6" w:rsidRDefault="008C7616" w:rsidP="009A7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031E" id="_x0000_s1106" type="#_x0000_t110" style="position:absolute;margin-left:292.95pt;margin-top:10.4pt;width:102.45pt;height:62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" fillcolor="window" strokecolor="windowText" strokeweight="3pt">
                <v:textbox>
                  <w:txbxContent>
                    <w:p w14:paraId="0273608D" w14:textId="77777777" w:rsidR="008C7616" w:rsidRPr="007067C6" w:rsidRDefault="008C7616" w:rsidP="009A76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3805F41" wp14:editId="51D49600">
                <wp:simplePos x="0" y="0"/>
                <wp:positionH relativeFrom="column">
                  <wp:posOffset>1083310</wp:posOffset>
                </wp:positionH>
                <wp:positionV relativeFrom="paragraph">
                  <wp:posOffset>654049</wp:posOffset>
                </wp:positionV>
                <wp:extent cx="0" cy="518795"/>
                <wp:effectExtent l="0" t="0" r="38100" b="14605"/>
                <wp:wrapNone/>
                <wp:docPr id="138" name="Connettore dirit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87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47B9C" id="Connettore diritto 138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pt,51.5pt" to="85.3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27368F0" wp14:editId="638B70F1">
                <wp:simplePos x="0" y="0"/>
                <wp:positionH relativeFrom="column">
                  <wp:posOffset>1678305</wp:posOffset>
                </wp:positionH>
                <wp:positionV relativeFrom="paragraph">
                  <wp:posOffset>2641600</wp:posOffset>
                </wp:positionV>
                <wp:extent cx="795655" cy="346710"/>
                <wp:effectExtent l="0" t="0" r="0" b="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996AB" w14:textId="77777777" w:rsidR="008C7616" w:rsidRDefault="008C7616" w:rsidP="009A7641">
                            <w:r>
                              <w:t>GIACE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68F0" id="Casella di testo 28" o:spid="_x0000_s1107" type="#_x0000_t202" style="position:absolute;margin-left:132.15pt;margin-top:208pt;width:62.65pt;height:27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" filled="f" stroked="f" strokeweight=".5pt">
                <v:textbox>
                  <w:txbxContent>
                    <w:p w14:paraId="352996AB" w14:textId="77777777" w:rsidR="008C7616" w:rsidRDefault="008C7616" w:rsidP="009A7641">
                      <w:r>
                        <w:t>GIACE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D67109" wp14:editId="7778B074">
                <wp:simplePos x="0" y="0"/>
                <wp:positionH relativeFrom="column">
                  <wp:posOffset>1563370</wp:posOffset>
                </wp:positionH>
                <wp:positionV relativeFrom="paragraph">
                  <wp:posOffset>2481580</wp:posOffset>
                </wp:positionV>
                <wp:extent cx="768350" cy="605155"/>
                <wp:effectExtent l="38100" t="38100" r="31750" b="42545"/>
                <wp:wrapNone/>
                <wp:docPr id="25" name="Decis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60515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1785FF3B" w14:textId="77777777" w:rsidR="008C7616" w:rsidRPr="007067C6" w:rsidRDefault="008C7616" w:rsidP="009A7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67109" id="_x0000_s1108" type="#_x0000_t110" style="position:absolute;margin-left:123.1pt;margin-top:195.4pt;width:60.5pt;height:47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" fillcolor="window" strokecolor="windowText" strokeweight="3pt">
                <v:textbox>
                  <w:txbxContent>
                    <w:p w14:paraId="1785FF3B" w14:textId="77777777" w:rsidR="008C7616" w:rsidRPr="007067C6" w:rsidRDefault="008C7616" w:rsidP="009A76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C5EFD2" wp14:editId="6C164959">
                <wp:simplePos x="0" y="0"/>
                <wp:positionH relativeFrom="column">
                  <wp:posOffset>-294005</wp:posOffset>
                </wp:positionH>
                <wp:positionV relativeFrom="paragraph">
                  <wp:posOffset>2414905</wp:posOffset>
                </wp:positionV>
                <wp:extent cx="960755" cy="664210"/>
                <wp:effectExtent l="38100" t="38100" r="29845" b="40640"/>
                <wp:wrapNone/>
                <wp:docPr id="24" name="Decis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66421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0A9D3D7F" w14:textId="77777777" w:rsidR="008C7616" w:rsidRPr="007067C6" w:rsidRDefault="008C7616" w:rsidP="009A7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EFD2" id="_x0000_s1109" type="#_x0000_t110" style="position:absolute;margin-left:-23.15pt;margin-top:190.15pt;width:75.65pt;height:52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" fillcolor="window" strokecolor="windowText" strokeweight="3pt">
                <v:textbox>
                  <w:txbxContent>
                    <w:p w14:paraId="0A9D3D7F" w14:textId="77777777" w:rsidR="008C7616" w:rsidRPr="007067C6" w:rsidRDefault="008C7616" w:rsidP="009A76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AA96F3" wp14:editId="2E08DB3C">
                <wp:simplePos x="0" y="0"/>
                <wp:positionH relativeFrom="column">
                  <wp:posOffset>-220980</wp:posOffset>
                </wp:positionH>
                <wp:positionV relativeFrom="paragraph">
                  <wp:posOffset>2617470</wp:posOffset>
                </wp:positionV>
                <wp:extent cx="922867" cy="346710"/>
                <wp:effectExtent l="0" t="0" r="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67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4CFA6B" w14:textId="77777777" w:rsidR="008C7616" w:rsidRDefault="008C7616" w:rsidP="009A7641">
                            <w:r>
                              <w:t>È FORNITO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A96F3" id="Casella di testo 26" o:spid="_x0000_s1110" type="#_x0000_t202" style="position:absolute;margin-left:-17.4pt;margin-top:206.1pt;width:72.65pt;height:27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" filled="f" stroked="f" strokeweight=".5pt">
                <v:textbox>
                  <w:txbxContent>
                    <w:p w14:paraId="4D4CFA6B" w14:textId="77777777" w:rsidR="008C7616" w:rsidRDefault="008C7616" w:rsidP="009A7641">
                      <w:r>
                        <w:t>È FORNITO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8A1929" wp14:editId="24CF6909">
                <wp:simplePos x="0" y="0"/>
                <wp:positionH relativeFrom="column">
                  <wp:posOffset>2870431</wp:posOffset>
                </wp:positionH>
                <wp:positionV relativeFrom="paragraph">
                  <wp:posOffset>3800763</wp:posOffset>
                </wp:positionV>
                <wp:extent cx="0" cy="239337"/>
                <wp:effectExtent l="0" t="0" r="38100" b="27940"/>
                <wp:wrapNone/>
                <wp:docPr id="533" name="Connettore diritto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33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F3EBA" id="Connettore diritto 533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299.25pt" to="226pt,3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4805B24" wp14:editId="43FD48C0">
                <wp:simplePos x="0" y="0"/>
                <wp:positionH relativeFrom="column">
                  <wp:posOffset>24704</wp:posOffset>
                </wp:positionH>
                <wp:positionV relativeFrom="paragraph">
                  <wp:posOffset>3786771</wp:posOffset>
                </wp:positionV>
                <wp:extent cx="58993" cy="287594"/>
                <wp:effectExtent l="0" t="0" r="36830" b="36830"/>
                <wp:wrapNone/>
                <wp:docPr id="534" name="Connettore diritto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3" cy="28759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10ECA" id="Connettore diritto 534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298.15pt" to="6.6pt,3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5F84DAF" wp14:editId="66DCB65A">
                <wp:simplePos x="0" y="0"/>
                <wp:positionH relativeFrom="column">
                  <wp:posOffset>626929</wp:posOffset>
                </wp:positionH>
                <wp:positionV relativeFrom="paragraph">
                  <wp:posOffset>3740026</wp:posOffset>
                </wp:positionV>
                <wp:extent cx="209059" cy="240931"/>
                <wp:effectExtent l="0" t="0" r="19685" b="26035"/>
                <wp:wrapNone/>
                <wp:docPr id="535" name="Connettore diritto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59" cy="24093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4E355" id="Connettore diritto 535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294.5pt" to="65.8pt,3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6F426F1" wp14:editId="3C4C9B46">
                <wp:simplePos x="0" y="0"/>
                <wp:positionH relativeFrom="column">
                  <wp:posOffset>626929</wp:posOffset>
                </wp:positionH>
                <wp:positionV relativeFrom="paragraph">
                  <wp:posOffset>3523757</wp:posOffset>
                </wp:positionV>
                <wp:extent cx="191729" cy="27039"/>
                <wp:effectExtent l="0" t="0" r="37465" b="30480"/>
                <wp:wrapNone/>
                <wp:docPr id="536" name="Connettore diritto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29" cy="2703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D1E2D" id="Connettore diritto 53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277.45pt" to="64.45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FB9E5BA" wp14:editId="61ED9A94">
                <wp:simplePos x="0" y="0"/>
                <wp:positionH relativeFrom="column">
                  <wp:posOffset>948689</wp:posOffset>
                </wp:positionH>
                <wp:positionV relativeFrom="paragraph">
                  <wp:posOffset>1635966</wp:posOffset>
                </wp:positionV>
                <wp:extent cx="39575" cy="223684"/>
                <wp:effectExtent l="0" t="0" r="36830" b="24130"/>
                <wp:wrapNone/>
                <wp:docPr id="87" name="Connettore dirit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5" cy="22368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FD09E" id="Connettore diritto 87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28.8pt" to="77.8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3F0EC02" wp14:editId="73500AE9">
                <wp:simplePos x="0" y="0"/>
                <wp:positionH relativeFrom="column">
                  <wp:posOffset>270510</wp:posOffset>
                </wp:positionH>
                <wp:positionV relativeFrom="paragraph">
                  <wp:posOffset>1624555</wp:posOffset>
                </wp:positionV>
                <wp:extent cx="199103" cy="262645"/>
                <wp:effectExtent l="0" t="0" r="29845" b="23495"/>
                <wp:wrapNone/>
                <wp:docPr id="537" name="Connettore diritto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103" cy="26264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900BE" id="Connettore diritto 537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127.9pt" to="37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F488B85" wp14:editId="60BF831B">
                <wp:simplePos x="0" y="0"/>
                <wp:positionH relativeFrom="column">
                  <wp:posOffset>287716</wp:posOffset>
                </wp:positionH>
                <wp:positionV relativeFrom="paragraph">
                  <wp:posOffset>1395075</wp:posOffset>
                </wp:positionV>
                <wp:extent cx="181283" cy="22532"/>
                <wp:effectExtent l="0" t="0" r="28575" b="34925"/>
                <wp:wrapNone/>
                <wp:docPr id="538" name="Connettore diritto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83" cy="22532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AD45D" id="Connettore diritto 538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9.85pt" to="36.9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3B9752C" wp14:editId="2E158365">
                <wp:simplePos x="0" y="0"/>
                <wp:positionH relativeFrom="column">
                  <wp:posOffset>4503631</wp:posOffset>
                </wp:positionH>
                <wp:positionV relativeFrom="paragraph">
                  <wp:posOffset>4141894</wp:posOffset>
                </wp:positionV>
                <wp:extent cx="882650" cy="431800"/>
                <wp:effectExtent l="0" t="0" r="12700" b="25400"/>
                <wp:wrapNone/>
                <wp:docPr id="54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0EA9C5D8" w14:textId="77777777" w:rsidR="008C7616" w:rsidRPr="000173CB" w:rsidRDefault="008C7616" w:rsidP="009A7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CAP</w:t>
                            </w:r>
                          </w:p>
                          <w:p w14:paraId="22179A8E" w14:textId="77777777" w:rsidR="008C7616" w:rsidRDefault="008C7616" w:rsidP="009A7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9752C" id="_x0000_s1111" style="position:absolute;margin-left:354.6pt;margin-top:326.15pt;width:69.5pt;height:3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" fillcolor="window" strokecolor="windowText" strokeweight="1.5pt">
                <v:stroke joinstyle="miter"/>
                <v:textbox>
                  <w:txbxContent>
                    <w:p w14:paraId="0EA9C5D8" w14:textId="77777777" w:rsidR="008C7616" w:rsidRPr="000173CB" w:rsidRDefault="008C7616" w:rsidP="009A7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CAP</w:t>
                      </w:r>
                    </w:p>
                    <w:p w14:paraId="22179A8E" w14:textId="77777777" w:rsidR="008C7616" w:rsidRDefault="008C7616" w:rsidP="009A7641"/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5260FAA" wp14:editId="0A5E7257">
                <wp:simplePos x="0" y="0"/>
                <wp:positionH relativeFrom="column">
                  <wp:posOffset>3486362</wp:posOffset>
                </wp:positionH>
                <wp:positionV relativeFrom="paragraph">
                  <wp:posOffset>4185920</wp:posOffset>
                </wp:positionV>
                <wp:extent cx="882650" cy="431800"/>
                <wp:effectExtent l="0" t="0" r="12700" b="25400"/>
                <wp:wrapNone/>
                <wp:docPr id="541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7E90FE11" w14:textId="77777777" w:rsidR="008C7616" w:rsidRPr="000173CB" w:rsidRDefault="008C7616" w:rsidP="009A7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via</w:t>
                            </w:r>
                          </w:p>
                          <w:p w14:paraId="1B6FD321" w14:textId="77777777" w:rsidR="008C7616" w:rsidRDefault="008C7616" w:rsidP="009A7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60FAA" id="_x0000_s1112" style="position:absolute;margin-left:274.5pt;margin-top:329.6pt;width:69.5pt;height:3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" fillcolor="window" strokecolor="windowText" strokeweight="1.5pt">
                <v:stroke joinstyle="miter"/>
                <v:textbox>
                  <w:txbxContent>
                    <w:p w14:paraId="7E90FE11" w14:textId="77777777" w:rsidR="008C7616" w:rsidRPr="000173CB" w:rsidRDefault="008C7616" w:rsidP="009A7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via</w:t>
                      </w:r>
                    </w:p>
                    <w:p w14:paraId="1B6FD321" w14:textId="77777777" w:rsidR="008C7616" w:rsidRDefault="008C7616" w:rsidP="009A7641"/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3DB076" wp14:editId="6455335E">
                <wp:simplePos x="0" y="0"/>
                <wp:positionH relativeFrom="column">
                  <wp:posOffset>654685</wp:posOffset>
                </wp:positionH>
                <wp:positionV relativeFrom="paragraph">
                  <wp:posOffset>1860127</wp:posOffset>
                </wp:positionV>
                <wp:extent cx="882650" cy="431800"/>
                <wp:effectExtent l="0" t="0" r="12700" b="25400"/>
                <wp:wrapNone/>
                <wp:docPr id="2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5BEE693D" w14:textId="77777777" w:rsidR="008C7616" w:rsidRPr="00DF422F" w:rsidRDefault="008C7616" w:rsidP="009A76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F422F">
                              <w:rPr>
                                <w:sz w:val="24"/>
                                <w:szCs w:val="24"/>
                                <w:u w:val="single"/>
                              </w:rPr>
                              <w:t>codice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DB076" id="_x0000_s1113" style="position:absolute;margin-left:51.55pt;margin-top:146.45pt;width:69.5pt;height:3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" fillcolor="window" strokecolor="windowText" strokeweight="1.5pt">
                <v:stroke joinstyle="miter"/>
                <v:textbox>
                  <w:txbxContent>
                    <w:p w14:paraId="5BEE693D" w14:textId="77777777" w:rsidR="008C7616" w:rsidRPr="00DF422F" w:rsidRDefault="008C7616" w:rsidP="009A7641">
                      <w:pPr>
                        <w:jc w:val="center"/>
                        <w:rPr>
                          <w:u w:val="single"/>
                        </w:rPr>
                      </w:pPr>
                      <w:r w:rsidRPr="00DF422F">
                        <w:rPr>
                          <w:sz w:val="24"/>
                          <w:szCs w:val="24"/>
                          <w:u w:val="single"/>
                        </w:rPr>
                        <w:t>codice</w:t>
                      </w:r>
                    </w:p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EADCAF" wp14:editId="33A08D18">
                <wp:simplePos x="0" y="0"/>
                <wp:positionH relativeFrom="column">
                  <wp:posOffset>-594995</wp:posOffset>
                </wp:positionH>
                <wp:positionV relativeFrom="paragraph">
                  <wp:posOffset>1735243</wp:posOffset>
                </wp:positionV>
                <wp:extent cx="882650" cy="431800"/>
                <wp:effectExtent l="0" t="0" r="12700" b="25400"/>
                <wp:wrapNone/>
                <wp:docPr id="21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6448282B" w14:textId="77777777" w:rsidR="008C7616" w:rsidRPr="000173CB" w:rsidRDefault="008C7616" w:rsidP="009A7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  <w:p w14:paraId="3F39DFC0" w14:textId="77777777" w:rsidR="008C7616" w:rsidRDefault="008C7616" w:rsidP="009A7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ADCAF" id="_x0000_s1114" style="position:absolute;margin-left:-46.85pt;margin-top:136.65pt;width:69.5pt;height:3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" fillcolor="window" strokecolor="windowText" strokeweight="1.5pt">
                <v:stroke joinstyle="miter"/>
                <v:textbox>
                  <w:txbxContent>
                    <w:p w14:paraId="6448282B" w14:textId="77777777" w:rsidR="008C7616" w:rsidRPr="000173CB" w:rsidRDefault="008C7616" w:rsidP="009A7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nome</w:t>
                      </w:r>
                    </w:p>
                    <w:p w14:paraId="3F39DFC0" w14:textId="77777777" w:rsidR="008C7616" w:rsidRDefault="008C7616" w:rsidP="009A7641"/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392DA0" wp14:editId="3151936F">
                <wp:simplePos x="0" y="0"/>
                <wp:positionH relativeFrom="column">
                  <wp:posOffset>-593513</wp:posOffset>
                </wp:positionH>
                <wp:positionV relativeFrom="paragraph">
                  <wp:posOffset>1205018</wp:posOffset>
                </wp:positionV>
                <wp:extent cx="882650" cy="431800"/>
                <wp:effectExtent l="0" t="0" r="12700" b="25400"/>
                <wp:wrapNone/>
                <wp:docPr id="22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2A499255" w14:textId="77777777" w:rsidR="008C7616" w:rsidRPr="000173CB" w:rsidRDefault="008C7616" w:rsidP="009A7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prezzo</w:t>
                            </w:r>
                          </w:p>
                          <w:p w14:paraId="637F8897" w14:textId="77777777" w:rsidR="008C7616" w:rsidRDefault="008C7616" w:rsidP="009A7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92DA0" id="_x0000_s1115" style="position:absolute;margin-left:-46.75pt;margin-top:94.9pt;width:69.5pt;height:3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" fillcolor="window" strokecolor="windowText" strokeweight="1.5pt">
                <v:stroke joinstyle="miter"/>
                <v:textbox>
                  <w:txbxContent>
                    <w:p w14:paraId="2A499255" w14:textId="77777777" w:rsidR="008C7616" w:rsidRPr="000173CB" w:rsidRDefault="008C7616" w:rsidP="009A7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prezzo</w:t>
                      </w:r>
                    </w:p>
                    <w:p w14:paraId="637F8897" w14:textId="77777777" w:rsidR="008C7616" w:rsidRDefault="008C7616" w:rsidP="009A7641"/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3B234D" wp14:editId="2191C844">
                <wp:simplePos x="0" y="0"/>
                <wp:positionH relativeFrom="column">
                  <wp:posOffset>876935</wp:posOffset>
                </wp:positionH>
                <wp:positionV relativeFrom="paragraph">
                  <wp:posOffset>273050</wp:posOffset>
                </wp:positionV>
                <wp:extent cx="795655" cy="34671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7EE29" w14:textId="77777777" w:rsidR="008C7616" w:rsidRDefault="008C7616" w:rsidP="009A7641">
                            <w: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234D" id="Casella di testo 19" o:spid="_x0000_s1116" type="#_x0000_t202" style="position:absolute;margin-left:69.05pt;margin-top:21.5pt;width:62.65pt;height:27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" filled="f" stroked="f" strokeweight=".5pt">
                <v:textbox>
                  <w:txbxContent>
                    <w:p w14:paraId="2EA7EE29" w14:textId="77777777" w:rsidR="008C7616" w:rsidRDefault="008C7616" w:rsidP="009A7641">
                      <w: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05A3AAE" wp14:editId="70BCA25B">
                <wp:simplePos x="0" y="0"/>
                <wp:positionH relativeFrom="column">
                  <wp:posOffset>703157</wp:posOffset>
                </wp:positionH>
                <wp:positionV relativeFrom="paragraph">
                  <wp:posOffset>162560</wp:posOffset>
                </wp:positionV>
                <wp:extent cx="765810" cy="511810"/>
                <wp:effectExtent l="38100" t="38100" r="34290" b="40640"/>
                <wp:wrapNone/>
                <wp:docPr id="18" name="Decis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51181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7B68648C" w14:textId="77777777" w:rsidR="008C7616" w:rsidRPr="007067C6" w:rsidRDefault="008C7616" w:rsidP="009A7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3AAE" id="_x0000_s1117" type="#_x0000_t110" style="position:absolute;margin-left:55.35pt;margin-top:12.8pt;width:60.3pt;height:40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" fillcolor="window" strokecolor="windowText" strokeweight="3pt">
                <v:textbox>
                  <w:txbxContent>
                    <w:p w14:paraId="7B68648C" w14:textId="77777777" w:rsidR="008C7616" w:rsidRPr="007067C6" w:rsidRDefault="008C7616" w:rsidP="009A76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33C4A43" wp14:editId="0FAD6C1B">
                <wp:simplePos x="0" y="0"/>
                <wp:positionH relativeFrom="column">
                  <wp:posOffset>-648335</wp:posOffset>
                </wp:positionH>
                <wp:positionV relativeFrom="paragraph">
                  <wp:posOffset>671618</wp:posOffset>
                </wp:positionV>
                <wp:extent cx="1566333" cy="414867"/>
                <wp:effectExtent l="0" t="0" r="15240" b="23495"/>
                <wp:wrapNone/>
                <wp:docPr id="23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3" cy="4148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6EE63DE7" w14:textId="77777777" w:rsidR="008C7616" w:rsidRPr="000173CB" w:rsidRDefault="008C7616" w:rsidP="009A7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acquisto</w:t>
                            </w:r>
                          </w:p>
                          <w:p w14:paraId="11E1A841" w14:textId="77777777" w:rsidR="008C7616" w:rsidRDefault="008C7616" w:rsidP="009A7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C4A43" id="_x0000_s1118" style="position:absolute;margin-left:-51.05pt;margin-top:52.9pt;width:123.35pt;height:32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" fillcolor="window" strokecolor="windowText" strokeweight="1.5pt">
                <v:stroke joinstyle="miter"/>
                <v:textbox>
                  <w:txbxContent>
                    <w:p w14:paraId="6EE63DE7" w14:textId="77777777" w:rsidR="008C7616" w:rsidRPr="000173CB" w:rsidRDefault="008C7616" w:rsidP="009A7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acquisto</w:t>
                      </w:r>
                    </w:p>
                    <w:p w14:paraId="11E1A841" w14:textId="77777777" w:rsidR="008C7616" w:rsidRDefault="008C7616" w:rsidP="009A7641"/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2BA6607" wp14:editId="0B1902C8">
                <wp:simplePos x="0" y="0"/>
                <wp:positionH relativeFrom="column">
                  <wp:posOffset>2335530</wp:posOffset>
                </wp:positionH>
                <wp:positionV relativeFrom="paragraph">
                  <wp:posOffset>4040928</wp:posOffset>
                </wp:positionV>
                <wp:extent cx="1041400" cy="431800"/>
                <wp:effectExtent l="0" t="0" r="25400" b="25400"/>
                <wp:wrapNone/>
                <wp:docPr id="543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31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1900774B" w14:textId="77777777" w:rsidR="008C7616" w:rsidRPr="00FC512E" w:rsidRDefault="008C7616" w:rsidP="009A76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C512E">
                              <w:rPr>
                                <w:sz w:val="24"/>
                                <w:szCs w:val="24"/>
                                <w:u w:val="single"/>
                              </w:rP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A6607" id="_x0000_s1119" style="position:absolute;margin-left:183.9pt;margin-top:318.2pt;width:82pt;height:3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" fillcolor="window" strokecolor="windowText" strokeweight="1.5pt">
                <v:stroke joinstyle="miter"/>
                <v:textbox>
                  <w:txbxContent>
                    <w:p w14:paraId="1900774B" w14:textId="77777777" w:rsidR="008C7616" w:rsidRPr="00FC512E" w:rsidRDefault="008C7616" w:rsidP="009A7641">
                      <w:pPr>
                        <w:jc w:val="center"/>
                        <w:rPr>
                          <w:u w:val="single"/>
                        </w:rPr>
                      </w:pPr>
                      <w:r w:rsidRPr="00FC512E">
                        <w:rPr>
                          <w:sz w:val="24"/>
                          <w:szCs w:val="24"/>
                          <w:u w:val="single"/>
                        </w:rPr>
                        <w:t>telefono</w:t>
                      </w:r>
                    </w:p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2DF9B4" wp14:editId="598C6442">
                <wp:simplePos x="0" y="0"/>
                <wp:positionH relativeFrom="column">
                  <wp:posOffset>2485602</wp:posOffset>
                </wp:positionH>
                <wp:positionV relativeFrom="paragraph">
                  <wp:posOffset>3354070</wp:posOffset>
                </wp:positionV>
                <wp:extent cx="1165860" cy="446405"/>
                <wp:effectExtent l="19050" t="19050" r="15240" b="10795"/>
                <wp:wrapNone/>
                <wp:docPr id="544" name="Elabo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46405"/>
                        </a:xfrm>
                        <a:prstGeom prst="flowChartProcess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ED3C22" w14:textId="77777777" w:rsidR="008C7616" w:rsidRPr="009A7641" w:rsidRDefault="008C7616" w:rsidP="009A7641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7641">
                              <w:rPr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Magazzino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DF9B4" id="_x0000_s1120" type="#_x0000_t109" style="position:absolute;margin-left:195.7pt;margin-top:264.1pt;width:91.8pt;height:35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" filled="f" strokecolor="windowText" strokeweight="3pt">
                <v:textbox>
                  <w:txbxContent>
                    <w:p w14:paraId="41ED3C22" w14:textId="77777777" w:rsidR="008C7616" w:rsidRPr="009A7641" w:rsidRDefault="008C7616" w:rsidP="009A7641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A7641">
                        <w:rPr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Magazzino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53117A" wp14:editId="79EF1B41">
                <wp:simplePos x="0" y="0"/>
                <wp:positionH relativeFrom="column">
                  <wp:posOffset>674370</wp:posOffset>
                </wp:positionH>
                <wp:positionV relativeFrom="paragraph">
                  <wp:posOffset>3940598</wp:posOffset>
                </wp:positionV>
                <wp:extent cx="882650" cy="431800"/>
                <wp:effectExtent l="0" t="0" r="12700" b="25400"/>
                <wp:wrapNone/>
                <wp:docPr id="32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4528AD8E" w14:textId="77777777" w:rsidR="008C7616" w:rsidRPr="000173CB" w:rsidRDefault="008C7616" w:rsidP="009A7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  <w:p w14:paraId="44970C2F" w14:textId="77777777" w:rsidR="008C7616" w:rsidRDefault="008C7616" w:rsidP="009A7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3117A" id="_x0000_s1121" style="position:absolute;margin-left:53.1pt;margin-top:310.3pt;width:69.5pt;height:3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" fillcolor="window" strokecolor="windowText" strokeweight="1.5pt">
                <v:stroke joinstyle="miter"/>
                <v:textbox>
                  <w:txbxContent>
                    <w:p w14:paraId="4528AD8E" w14:textId="77777777" w:rsidR="008C7616" w:rsidRPr="000173CB" w:rsidRDefault="008C7616" w:rsidP="009A7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nome</w:t>
                      </w:r>
                    </w:p>
                    <w:p w14:paraId="44970C2F" w14:textId="77777777" w:rsidR="008C7616" w:rsidRDefault="008C7616" w:rsidP="009A7641"/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FCE084" wp14:editId="64F5804D">
                <wp:simplePos x="0" y="0"/>
                <wp:positionH relativeFrom="column">
                  <wp:posOffset>819997</wp:posOffset>
                </wp:positionH>
                <wp:positionV relativeFrom="paragraph">
                  <wp:posOffset>3366347</wp:posOffset>
                </wp:positionV>
                <wp:extent cx="1041400" cy="431800"/>
                <wp:effectExtent l="0" t="0" r="25400" b="25400"/>
                <wp:wrapNone/>
                <wp:docPr id="545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31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71BB3A9E" w14:textId="77777777" w:rsidR="008C7616" w:rsidRPr="00FC512E" w:rsidRDefault="008C7616" w:rsidP="009A76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C512E">
                              <w:rPr>
                                <w:sz w:val="24"/>
                                <w:szCs w:val="24"/>
                                <w:u w:val="single"/>
                              </w:rP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CE084" id="_x0000_s1122" style="position:absolute;margin-left:64.55pt;margin-top:265.05pt;width:82pt;height:3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" fillcolor="window" strokecolor="windowText" strokeweight="1.5pt">
                <v:stroke joinstyle="miter"/>
                <v:textbox>
                  <w:txbxContent>
                    <w:p w14:paraId="71BB3A9E" w14:textId="77777777" w:rsidR="008C7616" w:rsidRPr="00FC512E" w:rsidRDefault="008C7616" w:rsidP="009A7641">
                      <w:pPr>
                        <w:jc w:val="center"/>
                        <w:rPr>
                          <w:u w:val="single"/>
                        </w:rPr>
                      </w:pPr>
                      <w:r w:rsidRPr="00FC512E">
                        <w:rPr>
                          <w:sz w:val="24"/>
                          <w:szCs w:val="24"/>
                          <w:u w:val="single"/>
                        </w:rPr>
                        <w:t>telefono</w:t>
                      </w:r>
                    </w:p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C9BD98" wp14:editId="3947F532">
                <wp:simplePos x="0" y="0"/>
                <wp:positionH relativeFrom="column">
                  <wp:posOffset>-652145</wp:posOffset>
                </wp:positionH>
                <wp:positionV relativeFrom="paragraph">
                  <wp:posOffset>4075430</wp:posOffset>
                </wp:positionV>
                <wp:extent cx="1227243" cy="499534"/>
                <wp:effectExtent l="0" t="0" r="11430" b="15240"/>
                <wp:wrapNone/>
                <wp:docPr id="31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243" cy="49953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36C4AD8B" w14:textId="77777777" w:rsidR="008C7616" w:rsidRPr="00F25744" w:rsidRDefault="008C7616" w:rsidP="009A7641">
                            <w:pPr>
                              <w:jc w:val="center"/>
                            </w:pPr>
                            <w:r w:rsidRPr="00F25744">
                              <w:rPr>
                                <w:sz w:val="24"/>
                                <w:szCs w:val="24"/>
                              </w:rPr>
                              <w:t>partita 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9BD98" id="_x0000_s1123" style="position:absolute;margin-left:-51.35pt;margin-top:320.9pt;width:96.65pt;height:39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" fillcolor="window" strokecolor="windowText" strokeweight="1.5pt">
                <v:stroke joinstyle="miter"/>
                <v:textbox>
                  <w:txbxContent>
                    <w:p w14:paraId="36C4AD8B" w14:textId="77777777" w:rsidR="008C7616" w:rsidRPr="00F25744" w:rsidRDefault="008C7616" w:rsidP="009A7641">
                      <w:pPr>
                        <w:jc w:val="center"/>
                      </w:pPr>
                      <w:r w:rsidRPr="00F25744">
                        <w:rPr>
                          <w:sz w:val="24"/>
                          <w:szCs w:val="24"/>
                        </w:rPr>
                        <w:t>partita IVA</w:t>
                      </w:r>
                    </w:p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0B653B" wp14:editId="1896563C">
                <wp:simplePos x="0" y="0"/>
                <wp:positionH relativeFrom="column">
                  <wp:posOffset>468630</wp:posOffset>
                </wp:positionH>
                <wp:positionV relativeFrom="paragraph">
                  <wp:posOffset>1177713</wp:posOffset>
                </wp:positionV>
                <wp:extent cx="1022350" cy="446405"/>
                <wp:effectExtent l="19050" t="19050" r="25400" b="10795"/>
                <wp:wrapNone/>
                <wp:docPr id="17" name="Elabo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46405"/>
                        </a:xfrm>
                        <a:prstGeom prst="flowChartProcess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4287F0" w14:textId="77777777" w:rsidR="008C7616" w:rsidRPr="009A7641" w:rsidRDefault="008C7616" w:rsidP="009A7641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7641">
                              <w:rPr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Prodotto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B653B" id="_x0000_s1124" type="#_x0000_t109" style="position:absolute;margin-left:36.9pt;margin-top:92.75pt;width:80.5pt;height:35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" filled="f" strokecolor="windowText" strokeweight="3pt">
                <v:textbox>
                  <w:txbxContent>
                    <w:p w14:paraId="324287F0" w14:textId="77777777" w:rsidR="008C7616" w:rsidRPr="009A7641" w:rsidRDefault="008C7616" w:rsidP="009A7641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A7641">
                        <w:rPr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Prodotto</w:t>
                      </w:r>
                    </w:p>
                  </w:txbxContent>
                </v:textbox>
              </v:shape>
            </w:pict>
          </mc:Fallback>
        </mc:AlternateContent>
      </w:r>
    </w:p>
    <w:p w14:paraId="518C178E" w14:textId="61EA337B" w:rsidR="009A7641" w:rsidRPr="009A7641" w:rsidRDefault="00EE6BEB" w:rsidP="009A7641">
      <w:pPr>
        <w:spacing w:after="160" w:line="259" w:lineRule="auto"/>
        <w:rPr>
          <w:rFonts w:ascii="Calibri" w:eastAsia="Calibri" w:hAnsi="Calibri" w:cs="Times New Roman"/>
          <w:sz w:val="36"/>
          <w:szCs w:val="36"/>
        </w:rPr>
      </w:pPr>
      <w:r w:rsidRPr="00AA6942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9465B59" wp14:editId="4EF480AB">
                <wp:simplePos x="0" y="0"/>
                <wp:positionH relativeFrom="column">
                  <wp:posOffset>7106920</wp:posOffset>
                </wp:positionH>
                <wp:positionV relativeFrom="paragraph">
                  <wp:posOffset>175895</wp:posOffset>
                </wp:positionV>
                <wp:extent cx="120650" cy="861060"/>
                <wp:effectExtent l="0" t="0" r="31750" b="34290"/>
                <wp:wrapNone/>
                <wp:docPr id="620" name="Connettore diritto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8610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0ECEA" id="Connettore diritto 620" o:spid="_x0000_s1026" style="position:absolute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6pt,13.85pt" to="569.1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" strokecolor="black [3213]" strokeweight="1.5pt"/>
            </w:pict>
          </mc:Fallback>
        </mc:AlternateContent>
      </w:r>
      <w:r w:rsidR="003536F9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6AACD96" wp14:editId="150AAD20">
                <wp:simplePos x="0" y="0"/>
                <wp:positionH relativeFrom="column">
                  <wp:posOffset>5722620</wp:posOffset>
                </wp:positionH>
                <wp:positionV relativeFrom="paragraph">
                  <wp:posOffset>168275</wp:posOffset>
                </wp:positionV>
                <wp:extent cx="1447800" cy="1493520"/>
                <wp:effectExtent l="0" t="0" r="19050" b="30480"/>
                <wp:wrapNone/>
                <wp:docPr id="550" name="Connettore diritto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493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D9A7F" id="Connettore diritto 550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6pt,13.25pt" to="564.6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" strokecolor="windowText" strokeweight="1.5pt">
                <v:stroke joinstyle="miter"/>
              </v:line>
            </w:pict>
          </mc:Fallback>
        </mc:AlternateContent>
      </w:r>
      <w:r w:rsidR="00AA6942"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99B1FC2" wp14:editId="2B476C2E">
                <wp:simplePos x="0" y="0"/>
                <wp:positionH relativeFrom="column">
                  <wp:posOffset>7222490</wp:posOffset>
                </wp:positionH>
                <wp:positionV relativeFrom="paragraph">
                  <wp:posOffset>336219</wp:posOffset>
                </wp:positionV>
                <wp:extent cx="1337310" cy="431800"/>
                <wp:effectExtent l="0" t="0" r="15240" b="25400"/>
                <wp:wrapNone/>
                <wp:docPr id="589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D77E4" w14:textId="77777777" w:rsidR="008C7616" w:rsidRPr="000173CB" w:rsidRDefault="008C7616" w:rsidP="004246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professione</w:t>
                            </w:r>
                          </w:p>
                          <w:p w14:paraId="62ED4895" w14:textId="77777777" w:rsidR="008C7616" w:rsidRDefault="008C7616" w:rsidP="00424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B1FC2" id="_x0000_s1125" style="position:absolute;margin-left:568.7pt;margin-top:26.45pt;width:105.3pt;height:3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" fillcolor="white [3212]" strokecolor="black [3213]" strokeweight="1.5pt">
                <v:stroke joinstyle="miter"/>
                <v:textbox>
                  <w:txbxContent>
                    <w:p w14:paraId="3CFD77E4" w14:textId="77777777" w:rsidR="008C7616" w:rsidRPr="000173CB" w:rsidRDefault="008C7616" w:rsidP="004246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professione</w:t>
                      </w:r>
                    </w:p>
                    <w:p w14:paraId="62ED4895" w14:textId="77777777" w:rsidR="008C7616" w:rsidRDefault="008C7616" w:rsidP="00424688"/>
                  </w:txbxContent>
                </v:textbox>
              </v:oval>
            </w:pict>
          </mc:Fallback>
        </mc:AlternateContent>
      </w:r>
      <w:r w:rsidR="00AA6942"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107AAC1" wp14:editId="4F5EA2FC">
                <wp:simplePos x="0" y="0"/>
                <wp:positionH relativeFrom="column">
                  <wp:posOffset>8152070</wp:posOffset>
                </wp:positionH>
                <wp:positionV relativeFrom="paragraph">
                  <wp:posOffset>164672</wp:posOffset>
                </wp:positionV>
                <wp:extent cx="624262" cy="357779"/>
                <wp:effectExtent l="0" t="0" r="23495" b="23495"/>
                <wp:wrapNone/>
                <wp:docPr id="590" name="Connettore diritt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262" cy="35777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B2946" id="Connettore diritto 590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9pt,12.95pt" to="691.0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" strokecolor="black [3213]" strokeweight="1.5pt"/>
            </w:pict>
          </mc:Fallback>
        </mc:AlternateContent>
      </w:r>
      <w:r w:rsidR="00AA6942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EC3DD14" wp14:editId="14FCBFD5">
                <wp:simplePos x="0" y="0"/>
                <wp:positionH relativeFrom="column">
                  <wp:posOffset>4726983</wp:posOffset>
                </wp:positionH>
                <wp:positionV relativeFrom="paragraph">
                  <wp:posOffset>148342</wp:posOffset>
                </wp:positionV>
                <wp:extent cx="2436958" cy="1437167"/>
                <wp:effectExtent l="0" t="0" r="20955" b="29845"/>
                <wp:wrapNone/>
                <wp:docPr id="551" name="Connettore diritto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6958" cy="143716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04CF5" id="Connettore diritto 551" o:spid="_x0000_s1026" style="position:absolute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2pt,11.7pt" to="564.1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746A5AF" wp14:editId="2868D5EF">
                <wp:simplePos x="0" y="0"/>
                <wp:positionH relativeFrom="column">
                  <wp:posOffset>4732762</wp:posOffset>
                </wp:positionH>
                <wp:positionV relativeFrom="paragraph">
                  <wp:posOffset>174625</wp:posOffset>
                </wp:positionV>
                <wp:extent cx="795655" cy="346710"/>
                <wp:effectExtent l="0" t="0" r="0" b="0"/>
                <wp:wrapNone/>
                <wp:docPr id="162" name="Casella di tes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5BEE1" w14:textId="77777777" w:rsidR="008C7616" w:rsidRDefault="008C7616" w:rsidP="009A7641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A5AF" id="Casella di testo 162" o:spid="_x0000_s1126" type="#_x0000_t202" style="position:absolute;margin-left:372.65pt;margin-top:13.75pt;width:62.65pt;height:27.3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" filled="f" stroked="f" strokeweight=".5pt">
                <v:textbox>
                  <w:txbxContent>
                    <w:p w14:paraId="3D65BEE1" w14:textId="77777777" w:rsidR="008C7616" w:rsidRDefault="008C7616" w:rsidP="009A7641">
                      <w: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365E5C4" wp14:editId="58E409CA">
                <wp:simplePos x="0" y="0"/>
                <wp:positionH relativeFrom="column">
                  <wp:posOffset>1038780</wp:posOffset>
                </wp:positionH>
                <wp:positionV relativeFrom="paragraph">
                  <wp:posOffset>273519</wp:posOffset>
                </wp:positionV>
                <wp:extent cx="795655" cy="346710"/>
                <wp:effectExtent l="0" t="0" r="0" b="0"/>
                <wp:wrapNone/>
                <wp:docPr id="152" name="Casella di tes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87" w14:textId="77777777" w:rsidR="008C7616" w:rsidRDefault="008C7616" w:rsidP="009A7641">
                            <w:r>
                              <w:t>(0, 1)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E5C4" id="Casella di testo 152" o:spid="_x0000_s1127" type="#_x0000_t202" style="position:absolute;margin-left:81.8pt;margin-top:21.55pt;width:62.65pt;height:27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" filled="f" stroked="f" strokeweight=".5pt">
                <v:textbox>
                  <w:txbxContent>
                    <w:p w14:paraId="03589C87" w14:textId="77777777" w:rsidR="008C7616" w:rsidRDefault="008C7616" w:rsidP="009A7641">
                      <w:r>
                        <w:t>(0, 1)</w:t>
                      </w:r>
                    </w:p>
                  </w:txbxContent>
                </v:textbox>
              </v:shape>
            </w:pict>
          </mc:Fallback>
        </mc:AlternateContent>
      </w:r>
    </w:p>
    <w:p w14:paraId="06707B9B" w14:textId="455F6359" w:rsidR="009A7641" w:rsidRPr="009A7641" w:rsidRDefault="00AA6942" w:rsidP="009A7641">
      <w:pPr>
        <w:spacing w:after="160" w:line="259" w:lineRule="auto"/>
        <w:rPr>
          <w:rFonts w:ascii="Calibri" w:eastAsia="Calibri" w:hAnsi="Calibri" w:cs="Times New Roman"/>
          <w:sz w:val="36"/>
          <w:szCs w:val="36"/>
        </w:rPr>
      </w:pPr>
      <w:r w:rsidRPr="00424688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C7F38B5" wp14:editId="211ADD86">
                <wp:simplePos x="0" y="0"/>
                <wp:positionH relativeFrom="column">
                  <wp:posOffset>8604842</wp:posOffset>
                </wp:positionH>
                <wp:positionV relativeFrom="paragraph">
                  <wp:posOffset>65964</wp:posOffset>
                </wp:positionV>
                <wp:extent cx="1214120" cy="431800"/>
                <wp:effectExtent l="0" t="0" r="24130" b="25400"/>
                <wp:wrapNone/>
                <wp:docPr id="588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A3C81" w14:textId="77777777" w:rsidR="008C7616" w:rsidRPr="000173CB" w:rsidRDefault="008C7616" w:rsidP="004246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stipendio</w:t>
                            </w:r>
                          </w:p>
                          <w:p w14:paraId="25801049" w14:textId="77777777" w:rsidR="008C7616" w:rsidRDefault="008C7616" w:rsidP="00424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F38B5" id="_x0000_s1128" style="position:absolute;margin-left:677.55pt;margin-top:5.2pt;width:95.6pt;height:3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" fillcolor="white [3212]" strokecolor="black [3213]" strokeweight="1.5pt">
                <v:stroke joinstyle="miter"/>
                <v:textbox>
                  <w:txbxContent>
                    <w:p w14:paraId="6CCA3C81" w14:textId="77777777" w:rsidR="008C7616" w:rsidRPr="000173CB" w:rsidRDefault="008C7616" w:rsidP="004246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stipendio</w:t>
                      </w:r>
                    </w:p>
                    <w:p w14:paraId="25801049" w14:textId="77777777" w:rsidR="008C7616" w:rsidRDefault="008C7616" w:rsidP="00424688"/>
                  </w:txbxContent>
                </v:textbox>
              </v:oval>
            </w:pict>
          </mc:Fallback>
        </mc:AlternateContent>
      </w:r>
      <w:r w:rsidR="00D93F2F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975F524" wp14:editId="14CAF5AC">
                <wp:simplePos x="0" y="0"/>
                <wp:positionH relativeFrom="column">
                  <wp:posOffset>5337175</wp:posOffset>
                </wp:positionH>
                <wp:positionV relativeFrom="paragraph">
                  <wp:posOffset>159043</wp:posOffset>
                </wp:positionV>
                <wp:extent cx="795655" cy="346710"/>
                <wp:effectExtent l="0" t="0" r="0" b="0"/>
                <wp:wrapNone/>
                <wp:docPr id="163" name="Casella di tes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CA2BD" w14:textId="77777777" w:rsidR="008C7616" w:rsidRDefault="008C7616" w:rsidP="009A7641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F524" id="Casella di testo 163" o:spid="_x0000_s1129" type="#_x0000_t202" style="position:absolute;margin-left:420.25pt;margin-top:12.5pt;width:62.65pt;height:27.3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" filled="f" stroked="f" strokeweight=".5pt">
                <v:textbox>
                  <w:txbxContent>
                    <w:p w14:paraId="38ECA2BD" w14:textId="77777777" w:rsidR="008C7616" w:rsidRDefault="008C7616" w:rsidP="009A7641">
                      <w: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BF8F2FA" wp14:editId="493F89DF">
                <wp:simplePos x="0" y="0"/>
                <wp:positionH relativeFrom="column">
                  <wp:posOffset>3798699</wp:posOffset>
                </wp:positionH>
                <wp:positionV relativeFrom="paragraph">
                  <wp:posOffset>80645</wp:posOffset>
                </wp:positionV>
                <wp:extent cx="795655" cy="346710"/>
                <wp:effectExtent l="0" t="0" r="0" b="0"/>
                <wp:wrapNone/>
                <wp:docPr id="161" name="Casella di tes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F20DC" w14:textId="77777777" w:rsidR="008C7616" w:rsidRDefault="008C7616" w:rsidP="009A7641">
                            <w:r>
                              <w:t>(0, 1)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F2FA" id="Casella di testo 161" o:spid="_x0000_s1130" type="#_x0000_t202" style="position:absolute;margin-left:299.1pt;margin-top:6.35pt;width:62.65pt;height:27.3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" filled="f" stroked="f" strokeweight=".5pt">
                <v:textbox>
                  <w:txbxContent>
                    <w:p w14:paraId="47DF20DC" w14:textId="77777777" w:rsidR="008C7616" w:rsidRDefault="008C7616" w:rsidP="009A7641">
                      <w:r>
                        <w:t>(0, 1)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9724A2" wp14:editId="2599074E">
                <wp:simplePos x="0" y="0"/>
                <wp:positionH relativeFrom="column">
                  <wp:posOffset>4060825</wp:posOffset>
                </wp:positionH>
                <wp:positionV relativeFrom="paragraph">
                  <wp:posOffset>29845</wp:posOffset>
                </wp:positionV>
                <wp:extent cx="1390015" cy="791210"/>
                <wp:effectExtent l="57150" t="38100" r="19685" b="46990"/>
                <wp:wrapNone/>
                <wp:docPr id="57" name="Decis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79121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55FC7EF2" w14:textId="77777777" w:rsidR="008C7616" w:rsidRPr="007067C6" w:rsidRDefault="008C7616" w:rsidP="009A7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24A2" id="_x0000_s1131" type="#_x0000_t110" style="position:absolute;margin-left:319.75pt;margin-top:2.35pt;width:109.45pt;height:62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" fillcolor="window" strokecolor="windowText" strokeweight="3pt">
                <v:textbox>
                  <w:txbxContent>
                    <w:p w14:paraId="55FC7EF2" w14:textId="77777777" w:rsidR="008C7616" w:rsidRPr="007067C6" w:rsidRDefault="008C7616" w:rsidP="009A76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89B428" wp14:editId="7ABA0643">
                <wp:simplePos x="0" y="0"/>
                <wp:positionH relativeFrom="column">
                  <wp:posOffset>4113767</wp:posOffset>
                </wp:positionH>
                <wp:positionV relativeFrom="paragraph">
                  <wp:posOffset>93141</wp:posOffset>
                </wp:positionV>
                <wp:extent cx="1303655" cy="676910"/>
                <wp:effectExtent l="0" t="0" r="0" b="0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67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F00C0" w14:textId="77777777" w:rsidR="008C7616" w:rsidRDefault="008C7616" w:rsidP="009A7641">
                            <w:pPr>
                              <w:jc w:val="center"/>
                            </w:pPr>
                            <w:r>
                              <w:t>È COMMISSIONATO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B428" id="Casella di testo 58" o:spid="_x0000_s1132" type="#_x0000_t202" style="position:absolute;margin-left:323.9pt;margin-top:7.35pt;width:102.65pt;height:53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" filled="f" stroked="f" strokeweight=".5pt">
                <v:textbox>
                  <w:txbxContent>
                    <w:p w14:paraId="529F00C0" w14:textId="77777777" w:rsidR="008C7616" w:rsidRDefault="008C7616" w:rsidP="009A7641">
                      <w:pPr>
                        <w:jc w:val="center"/>
                      </w:pPr>
                      <w:r>
                        <w:t>È COMMISSIONATO</w:t>
                      </w:r>
                    </w:p>
                  </w:txbxContent>
                </v:textbox>
              </v:shape>
            </w:pict>
          </mc:Fallback>
        </mc:AlternateContent>
      </w:r>
    </w:p>
    <w:p w14:paraId="244294B2" w14:textId="74640421" w:rsidR="009A7641" w:rsidRPr="009A7641" w:rsidRDefault="00EE6BEB" w:rsidP="009A7641">
      <w:pPr>
        <w:spacing w:after="160" w:line="259" w:lineRule="auto"/>
        <w:rPr>
          <w:rFonts w:ascii="Calibri" w:eastAsia="Calibri" w:hAnsi="Calibri" w:cs="Times New Roman"/>
          <w:sz w:val="36"/>
          <w:szCs w:val="36"/>
        </w:rPr>
      </w:pPr>
      <w:r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624FA98" wp14:editId="35E6621D">
                <wp:simplePos x="0" y="0"/>
                <wp:positionH relativeFrom="column">
                  <wp:posOffset>7063741</wp:posOffset>
                </wp:positionH>
                <wp:positionV relativeFrom="paragraph">
                  <wp:posOffset>33020</wp:posOffset>
                </wp:positionV>
                <wp:extent cx="609600" cy="346710"/>
                <wp:effectExtent l="0" t="0" r="0" b="0"/>
                <wp:wrapNone/>
                <wp:docPr id="621" name="Casella di testo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16819" w14:textId="7F4F91E9" w:rsidR="008C7616" w:rsidRDefault="008C7616" w:rsidP="00AA6942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FA98" id="Casella di testo 621" o:spid="_x0000_s1133" type="#_x0000_t202" style="position:absolute;margin-left:556.2pt;margin-top:2.6pt;width:48pt;height:27.3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" filled="f" stroked="f" strokeweight=".5pt">
                <v:textbox>
                  <w:txbxContent>
                    <w:p w14:paraId="6A016819" w14:textId="7F4F91E9" w:rsidR="008C7616" w:rsidRDefault="008C7616" w:rsidP="00AA6942">
                      <w: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Pr="00AA6942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3DC09D4" wp14:editId="7DBF1763">
                <wp:simplePos x="0" y="0"/>
                <wp:positionH relativeFrom="column">
                  <wp:posOffset>6510655</wp:posOffset>
                </wp:positionH>
                <wp:positionV relativeFrom="paragraph">
                  <wp:posOffset>229235</wp:posOffset>
                </wp:positionV>
                <wp:extent cx="1121410" cy="647700"/>
                <wp:effectExtent l="57150" t="38100" r="40640" b="38100"/>
                <wp:wrapNone/>
                <wp:docPr id="615" name="Decis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647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81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F53E4" w14:textId="77777777" w:rsidR="008C7616" w:rsidRPr="007067C6" w:rsidRDefault="008C7616" w:rsidP="00AA69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09D4" id="_x0000_s1134" type="#_x0000_t110" style="position:absolute;margin-left:512.65pt;margin-top:18.05pt;width:88.3pt;height:51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" fillcolor="white [3212]" strokecolor="black [3213]" strokeweight="3pt">
                <v:textbox>
                  <w:txbxContent>
                    <w:p w14:paraId="072F53E4" w14:textId="77777777" w:rsidR="008C7616" w:rsidRPr="007067C6" w:rsidRDefault="008C7616" w:rsidP="00AA69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A6942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9760ECC" wp14:editId="092CCCF5">
                <wp:simplePos x="0" y="0"/>
                <wp:positionH relativeFrom="column">
                  <wp:posOffset>6555740</wp:posOffset>
                </wp:positionH>
                <wp:positionV relativeFrom="paragraph">
                  <wp:posOffset>412115</wp:posOffset>
                </wp:positionV>
                <wp:extent cx="1032510" cy="346710"/>
                <wp:effectExtent l="0" t="0" r="0" b="0"/>
                <wp:wrapNone/>
                <wp:docPr id="616" name="Casella di testo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21258" w14:textId="4E441EB1" w:rsidR="008C7616" w:rsidRDefault="008C7616" w:rsidP="00AA6942">
                            <w:r>
                              <w:t>HA 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0ECC" id="Casella di testo 616" o:spid="_x0000_s1135" type="#_x0000_t202" style="position:absolute;margin-left:516.2pt;margin-top:32.45pt;width:81.3pt;height:27.3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" filled="f" stroked="f" strokeweight=".5pt">
                <v:textbox>
                  <w:txbxContent>
                    <w:p w14:paraId="3DB21258" w14:textId="4E441EB1" w:rsidR="008C7616" w:rsidRDefault="008C7616" w:rsidP="00AA6942">
                      <w:r>
                        <w:t>HA TELEFONO</w:t>
                      </w:r>
                    </w:p>
                  </w:txbxContent>
                </v:textbox>
              </v:shape>
            </w:pict>
          </mc:Fallback>
        </mc:AlternateContent>
      </w:r>
      <w:r w:rsidR="003536F9" w:rsidRPr="00AA6942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F4C97A" wp14:editId="26F12A80">
                <wp:simplePos x="0" y="0"/>
                <wp:positionH relativeFrom="column">
                  <wp:posOffset>7908925</wp:posOffset>
                </wp:positionH>
                <wp:positionV relativeFrom="paragraph">
                  <wp:posOffset>231140</wp:posOffset>
                </wp:positionV>
                <wp:extent cx="1174750" cy="446405"/>
                <wp:effectExtent l="19050" t="19050" r="25400" b="10795"/>
                <wp:wrapNone/>
                <wp:docPr id="614" name="Elabo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46405"/>
                        </a:xfrm>
                        <a:prstGeom prst="flowChartProcess">
                          <a:avLst/>
                        </a:prstGeom>
                        <a:noFill/>
                        <a:ln w="381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481AB" w14:textId="77777777" w:rsidR="008C7616" w:rsidRPr="000173CB" w:rsidRDefault="008C7616" w:rsidP="00AA694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Telefono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4C97A" id="_x0000_s1136" type="#_x0000_t109" style="position:absolute;margin-left:622.75pt;margin-top:18.2pt;width:92.5pt;height:35.1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" filled="f" strokecolor="black [3213]" strokeweight="3pt">
                <v:textbox>
                  <w:txbxContent>
                    <w:p w14:paraId="484481AB" w14:textId="77777777" w:rsidR="008C7616" w:rsidRPr="000173CB" w:rsidRDefault="008C7616" w:rsidP="00AA694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Telefono</w:t>
                      </w:r>
                    </w:p>
                  </w:txbxContent>
                </v:textbox>
              </v:shape>
            </w:pict>
          </mc:Fallback>
        </mc:AlternateContent>
      </w:r>
      <w:r w:rsidR="00D93F2F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DD91F56" wp14:editId="188D41DB">
                <wp:simplePos x="0" y="0"/>
                <wp:positionH relativeFrom="column">
                  <wp:posOffset>5453107</wp:posOffset>
                </wp:positionH>
                <wp:positionV relativeFrom="paragraph">
                  <wp:posOffset>9201</wp:posOffset>
                </wp:positionV>
                <wp:extent cx="2612519" cy="2019844"/>
                <wp:effectExtent l="0" t="0" r="16510" b="19050"/>
                <wp:wrapNone/>
                <wp:docPr id="607" name="Connettore diritto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2519" cy="201984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179CE" id="Connettore diritto 607" o:spid="_x0000_s1026" style="position:absolute;flip:x 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4pt,.7pt" to="635.1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" strokecolor="windowText" strokeweight="1.5pt">
                <v:stroke joinstyle="miter"/>
              </v:line>
            </w:pict>
          </mc:Fallback>
        </mc:AlternateContent>
      </w:r>
    </w:p>
    <w:p w14:paraId="294F2AA9" w14:textId="3BFF55DB" w:rsidR="009A7641" w:rsidRPr="009A7641" w:rsidRDefault="00EE6BEB" w:rsidP="009A7641">
      <w:pPr>
        <w:spacing w:after="160" w:line="259" w:lineRule="auto"/>
        <w:rPr>
          <w:rFonts w:ascii="Calibri" w:eastAsia="Calibri" w:hAnsi="Calibri" w:cs="Times New Roman"/>
          <w:sz w:val="36"/>
          <w:szCs w:val="36"/>
        </w:rPr>
      </w:pPr>
      <w:r w:rsidRPr="00AA6942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EC37CE7" wp14:editId="411EC2C0">
                <wp:simplePos x="0" y="0"/>
                <wp:positionH relativeFrom="column">
                  <wp:posOffset>7634948</wp:posOffset>
                </wp:positionH>
                <wp:positionV relativeFrom="paragraph">
                  <wp:posOffset>140791</wp:posOffset>
                </wp:positionV>
                <wp:extent cx="255408" cy="15240"/>
                <wp:effectExtent l="0" t="0" r="11430" b="22860"/>
                <wp:wrapNone/>
                <wp:docPr id="618" name="Connettore diritto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408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9C45B" id="Connettore diritto 618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2pt,11.1pt" to="621.3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" strokecolor="black [3213]" strokeweight="1.5pt"/>
            </w:pict>
          </mc:Fallback>
        </mc:AlternateContent>
      </w:r>
      <w:r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C6426C5" wp14:editId="1CB65859">
                <wp:simplePos x="0" y="0"/>
                <wp:positionH relativeFrom="column">
                  <wp:posOffset>7470775</wp:posOffset>
                </wp:positionH>
                <wp:positionV relativeFrom="paragraph">
                  <wp:posOffset>160020</wp:posOffset>
                </wp:positionV>
                <wp:extent cx="795655" cy="346710"/>
                <wp:effectExtent l="0" t="0" r="0" b="0"/>
                <wp:wrapNone/>
                <wp:docPr id="623" name="Casella di testo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88D22" w14:textId="1E31AF67" w:rsidR="008C7616" w:rsidRDefault="008C7616" w:rsidP="00AA6942">
                            <w:r>
                              <w:t>(1, 1)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26C5" id="Casella di testo 623" o:spid="_x0000_s1137" type="#_x0000_t202" style="position:absolute;margin-left:588.25pt;margin-top:12.6pt;width:62.65pt;height:27.3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" filled="f" stroked="f" strokeweight=".5pt">
                <v:textbox>
                  <w:txbxContent>
                    <w:p w14:paraId="1F288D22" w14:textId="1E31AF67" w:rsidR="008C7616" w:rsidRDefault="008C7616" w:rsidP="00AA6942">
                      <w: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3536F9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DD0E94F" wp14:editId="5A37372A">
                <wp:simplePos x="0" y="0"/>
                <wp:positionH relativeFrom="column">
                  <wp:posOffset>5804535</wp:posOffset>
                </wp:positionH>
                <wp:positionV relativeFrom="paragraph">
                  <wp:posOffset>281305</wp:posOffset>
                </wp:positionV>
                <wp:extent cx="795655" cy="346710"/>
                <wp:effectExtent l="0" t="0" r="0" b="0"/>
                <wp:wrapNone/>
                <wp:docPr id="556" name="Casella di test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D97F5" w14:textId="77777777" w:rsidR="008C7616" w:rsidRDefault="008C7616" w:rsidP="009A7641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0E94F" id="Casella di testo 556" o:spid="_x0000_s1138" type="#_x0000_t202" style="position:absolute;margin-left:457.05pt;margin-top:22.15pt;width:62.65pt;height:27.3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" filled="f" stroked="f" strokeweight=".5pt">
                <v:textbox>
                  <w:txbxContent>
                    <w:p w14:paraId="5BCD97F5" w14:textId="77777777" w:rsidR="008C7616" w:rsidRDefault="008C7616" w:rsidP="009A7641">
                      <w: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AA6942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DF5E016" wp14:editId="78813ED5">
                <wp:simplePos x="0" y="0"/>
                <wp:positionH relativeFrom="column">
                  <wp:posOffset>3519990</wp:posOffset>
                </wp:positionH>
                <wp:positionV relativeFrom="paragraph">
                  <wp:posOffset>7860</wp:posOffset>
                </wp:positionV>
                <wp:extent cx="795655" cy="346710"/>
                <wp:effectExtent l="0" t="0" r="0" b="0"/>
                <wp:wrapNone/>
                <wp:docPr id="546" name="Casella di test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991E6" w14:textId="77777777" w:rsidR="008C7616" w:rsidRDefault="008C7616" w:rsidP="009A7641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E016" id="Casella di testo 546" o:spid="_x0000_s1139" type="#_x0000_t202" style="position:absolute;margin-left:277.15pt;margin-top:.6pt;width:62.65pt;height:27.3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" filled="f" stroked="f" strokeweight=".5pt">
                <v:textbox>
                  <w:txbxContent>
                    <w:p w14:paraId="797991E6" w14:textId="77777777" w:rsidR="008C7616" w:rsidRDefault="008C7616" w:rsidP="009A7641">
                      <w: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AA6942" w:rsidRPr="00AA6942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80B9956" wp14:editId="68733A19">
                <wp:simplePos x="0" y="0"/>
                <wp:positionH relativeFrom="column">
                  <wp:posOffset>8643600</wp:posOffset>
                </wp:positionH>
                <wp:positionV relativeFrom="paragraph">
                  <wp:posOffset>281791</wp:posOffset>
                </wp:positionV>
                <wp:extent cx="96160" cy="144000"/>
                <wp:effectExtent l="0" t="0" r="37465" b="27940"/>
                <wp:wrapNone/>
                <wp:docPr id="619" name="Connettore diritto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60" cy="144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70BA4" id="Connettore diritto 619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0.6pt,22.2pt" to="688.1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" strokecolor="black [3213]" strokeweight="1.5pt"/>
            </w:pict>
          </mc:Fallback>
        </mc:AlternateContent>
      </w:r>
      <w:r w:rsidR="00AA6942" w:rsidRPr="00AA6942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E87D681" wp14:editId="7B10E470">
                <wp:simplePos x="0" y="0"/>
                <wp:positionH relativeFrom="column">
                  <wp:posOffset>8598645</wp:posOffset>
                </wp:positionH>
                <wp:positionV relativeFrom="paragraph">
                  <wp:posOffset>360597</wp:posOffset>
                </wp:positionV>
                <wp:extent cx="1041400" cy="431800"/>
                <wp:effectExtent l="0" t="0" r="25400" b="25400"/>
                <wp:wrapNone/>
                <wp:docPr id="617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67C81" w14:textId="77777777" w:rsidR="008C7616" w:rsidRPr="004B62ED" w:rsidRDefault="008C7616" w:rsidP="00AA6942">
                            <w:pPr>
                              <w:jc w:val="center"/>
                              <w:rPr>
                                <w:u w:val="dash"/>
                              </w:rPr>
                            </w:pPr>
                            <w:r w:rsidRPr="008C7616">
                              <w:rPr>
                                <w:sz w:val="24"/>
                                <w:szCs w:val="24"/>
                                <w:u w:val="single"/>
                              </w:rP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7D681" id="_x0000_s1140" style="position:absolute;margin-left:677.05pt;margin-top:28.4pt;width:82pt;height:3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" fillcolor="white [3212]" strokecolor="black [3213]" strokeweight="1.5pt">
                <v:stroke joinstyle="miter"/>
                <v:textbox>
                  <w:txbxContent>
                    <w:p w14:paraId="73767C81" w14:textId="77777777" w:rsidR="008C7616" w:rsidRPr="004B62ED" w:rsidRDefault="008C7616" w:rsidP="00AA6942">
                      <w:pPr>
                        <w:jc w:val="center"/>
                        <w:rPr>
                          <w:u w:val="dash"/>
                        </w:rPr>
                      </w:pPr>
                      <w:r w:rsidRPr="008C7616">
                        <w:rPr>
                          <w:sz w:val="24"/>
                          <w:szCs w:val="24"/>
                          <w:u w:val="single"/>
                        </w:rPr>
                        <w:t>telefono</w:t>
                      </w:r>
                    </w:p>
                  </w:txbxContent>
                </v:textbox>
              </v:oval>
            </w:pict>
          </mc:Fallback>
        </mc:AlternateContent>
      </w:r>
      <w:r w:rsidR="00424688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35DB93C" wp14:editId="08EDB9CD">
                <wp:simplePos x="0" y="0"/>
                <wp:positionH relativeFrom="column">
                  <wp:posOffset>3773170</wp:posOffset>
                </wp:positionH>
                <wp:positionV relativeFrom="paragraph">
                  <wp:posOffset>52763</wp:posOffset>
                </wp:positionV>
                <wp:extent cx="993775" cy="563245"/>
                <wp:effectExtent l="0" t="0" r="0" b="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BF018" w14:textId="77777777" w:rsidR="008C7616" w:rsidRDefault="008C7616" w:rsidP="009A7641">
                            <w:pPr>
                              <w:jc w:val="center"/>
                            </w:pPr>
                            <w:r>
                              <w:t>HA                 PERSONALE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DB93C" id="Casella di testo 27" o:spid="_x0000_s1141" type="#_x0000_t202" style="position:absolute;margin-left:297.1pt;margin-top:4.15pt;width:78.25pt;height:44.3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" filled="f" stroked="f" strokeweight=".5pt">
                <v:textbox>
                  <w:txbxContent>
                    <w:p w14:paraId="692BF018" w14:textId="77777777" w:rsidR="008C7616" w:rsidRDefault="008C7616" w:rsidP="009A7641">
                      <w:pPr>
                        <w:jc w:val="center"/>
                      </w:pPr>
                      <w:r>
                        <w:t>HA                 PERSONALE</w:t>
                      </w:r>
                    </w:p>
                  </w:txbxContent>
                </v:textbox>
              </v:shape>
            </w:pict>
          </mc:Fallback>
        </mc:AlternateContent>
      </w:r>
      <w:r w:rsidR="00424688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1E59AC" wp14:editId="22FDAD8A">
                <wp:simplePos x="0" y="0"/>
                <wp:positionH relativeFrom="column">
                  <wp:posOffset>4756092</wp:posOffset>
                </wp:positionH>
                <wp:positionV relativeFrom="paragraph">
                  <wp:posOffset>278130</wp:posOffset>
                </wp:positionV>
                <wp:extent cx="795655" cy="346710"/>
                <wp:effectExtent l="0" t="0" r="0" b="0"/>
                <wp:wrapNone/>
                <wp:docPr id="548" name="Casella di testo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791F2" w14:textId="77777777" w:rsidR="008C7616" w:rsidRDefault="008C7616" w:rsidP="009A7641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E59AC" id="Casella di testo 548" o:spid="_x0000_s1142" type="#_x0000_t202" style="position:absolute;margin-left:374.5pt;margin-top:21.9pt;width:62.65pt;height:27.3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" filled="f" stroked="f" strokeweight=".5pt">
                <v:textbox>
                  <w:txbxContent>
                    <w:p w14:paraId="060791F2" w14:textId="77777777" w:rsidR="008C7616" w:rsidRDefault="008C7616" w:rsidP="009A7641">
                      <w: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424688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CD91E82" wp14:editId="78F74638">
                <wp:simplePos x="0" y="0"/>
                <wp:positionH relativeFrom="column">
                  <wp:posOffset>3771092</wp:posOffset>
                </wp:positionH>
                <wp:positionV relativeFrom="paragraph">
                  <wp:posOffset>41103</wp:posOffset>
                </wp:positionV>
                <wp:extent cx="958893" cy="674822"/>
                <wp:effectExtent l="38100" t="38100" r="31750" b="30480"/>
                <wp:wrapNone/>
                <wp:docPr id="3" name="Decis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93" cy="674822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55A6B4D7" w14:textId="77777777" w:rsidR="008C7616" w:rsidRPr="007067C6" w:rsidRDefault="008C7616" w:rsidP="009A7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1E82" id="_x0000_s1143" type="#_x0000_t110" style="position:absolute;margin-left:296.95pt;margin-top:3.25pt;width:75.5pt;height:53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" fillcolor="window" strokecolor="windowText" strokeweight="3pt">
                <v:textbox>
                  <w:txbxContent>
                    <w:p w14:paraId="55A6B4D7" w14:textId="77777777" w:rsidR="008C7616" w:rsidRPr="007067C6" w:rsidRDefault="008C7616" w:rsidP="009A76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28130D8" wp14:editId="414DD04C">
                <wp:simplePos x="0" y="0"/>
                <wp:positionH relativeFrom="column">
                  <wp:posOffset>1469860</wp:posOffset>
                </wp:positionH>
                <wp:positionV relativeFrom="paragraph">
                  <wp:posOffset>10213</wp:posOffset>
                </wp:positionV>
                <wp:extent cx="499462" cy="860292"/>
                <wp:effectExtent l="0" t="0" r="34290" b="35560"/>
                <wp:wrapNone/>
                <wp:docPr id="148" name="Connettore dirit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62" cy="860292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814C3" id="Connettore diritto 148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5pt,.8pt" to="155.1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12EC705" wp14:editId="613CDA7C">
                <wp:simplePos x="0" y="0"/>
                <wp:positionH relativeFrom="column">
                  <wp:posOffset>194309</wp:posOffset>
                </wp:positionH>
                <wp:positionV relativeFrom="paragraph">
                  <wp:posOffset>10213</wp:posOffset>
                </wp:positionV>
                <wp:extent cx="471869" cy="791136"/>
                <wp:effectExtent l="0" t="0" r="23495" b="28575"/>
                <wp:wrapNone/>
                <wp:docPr id="146" name="Connettore dirit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869" cy="79113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55F7F" id="Connettore diritto 146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pt,.8pt" to="52.4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" strokecolor="windowText" strokeweight="1.5pt">
                <v:stroke joinstyle="miter"/>
              </v:line>
            </w:pict>
          </mc:Fallback>
        </mc:AlternateContent>
      </w:r>
    </w:p>
    <w:p w14:paraId="5D245F7F" w14:textId="17599F05" w:rsidR="009A7641" w:rsidRPr="009A7641" w:rsidRDefault="003536F9" w:rsidP="009A7641">
      <w:pPr>
        <w:spacing w:after="160" w:line="259" w:lineRule="auto"/>
        <w:rPr>
          <w:rFonts w:ascii="Calibri" w:eastAsia="Calibri" w:hAnsi="Calibri" w:cs="Times New Roman"/>
          <w:sz w:val="36"/>
          <w:szCs w:val="36"/>
        </w:rPr>
      </w:pPr>
      <w:r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77CE173" wp14:editId="0DF97461">
                <wp:simplePos x="0" y="0"/>
                <wp:positionH relativeFrom="column">
                  <wp:posOffset>5271135</wp:posOffset>
                </wp:positionH>
                <wp:positionV relativeFrom="paragraph">
                  <wp:posOffset>38100</wp:posOffset>
                </wp:positionV>
                <wp:extent cx="911486" cy="688223"/>
                <wp:effectExtent l="38100" t="38100" r="22225" b="36195"/>
                <wp:wrapNone/>
                <wp:docPr id="54" name="Decis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486" cy="688223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5B4590DB" w14:textId="77777777" w:rsidR="008C7616" w:rsidRPr="007067C6" w:rsidRDefault="008C7616" w:rsidP="009A7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E173" id="_x0000_s1144" type="#_x0000_t110" style="position:absolute;margin-left:415.05pt;margin-top:3pt;width:71.75pt;height:54.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" fillcolor="window" strokecolor="windowText" strokeweight="3pt">
                <v:textbox>
                  <w:txbxContent>
                    <w:p w14:paraId="5B4590DB" w14:textId="77777777" w:rsidR="008C7616" w:rsidRPr="007067C6" w:rsidRDefault="008C7616" w:rsidP="009A76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E2A037" wp14:editId="71E4B937">
                <wp:simplePos x="0" y="0"/>
                <wp:positionH relativeFrom="column">
                  <wp:posOffset>5275580</wp:posOffset>
                </wp:positionH>
                <wp:positionV relativeFrom="paragraph">
                  <wp:posOffset>103505</wp:posOffset>
                </wp:positionV>
                <wp:extent cx="963295" cy="553085"/>
                <wp:effectExtent l="0" t="0" r="0" b="0"/>
                <wp:wrapNone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5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B76DB" w14:textId="77777777" w:rsidR="008C7616" w:rsidRDefault="008C7616" w:rsidP="009A7641">
                            <w:pPr>
                              <w:jc w:val="center"/>
                            </w:pPr>
                            <w:r>
                              <w:t>PUO’ GUIDARE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A037" id="Casella di testo 61" o:spid="_x0000_s1145" type="#_x0000_t202" style="position:absolute;margin-left:415.4pt;margin-top:8.15pt;width:75.85pt;height:43.5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" filled="f" stroked="f" strokeweight=".5pt">
                <v:textbox>
                  <w:txbxContent>
                    <w:p w14:paraId="794B76DB" w14:textId="77777777" w:rsidR="008C7616" w:rsidRDefault="008C7616" w:rsidP="009A7641">
                      <w:pPr>
                        <w:jc w:val="center"/>
                      </w:pPr>
                      <w:r>
                        <w:t>PUO’ GUIDARE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5B4F726" wp14:editId="59A9EB6E">
                <wp:simplePos x="0" y="0"/>
                <wp:positionH relativeFrom="column">
                  <wp:posOffset>1463675</wp:posOffset>
                </wp:positionH>
                <wp:positionV relativeFrom="paragraph">
                  <wp:posOffset>285750</wp:posOffset>
                </wp:positionV>
                <wp:extent cx="795655" cy="346710"/>
                <wp:effectExtent l="0" t="0" r="0" b="0"/>
                <wp:wrapNone/>
                <wp:docPr id="150" name="Casella di tes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B8E2D" w14:textId="77777777" w:rsidR="008C7616" w:rsidRDefault="008C7616" w:rsidP="009A7641">
                            <w:r>
                              <w:t>(1, 1)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F726" id="Casella di testo 150" o:spid="_x0000_s1146" type="#_x0000_t202" style="position:absolute;margin-left:115.25pt;margin-top:22.5pt;width:62.65pt;height:27.3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" filled="f" stroked="f" strokeweight=".5pt">
                <v:textbox>
                  <w:txbxContent>
                    <w:p w14:paraId="288B8E2D" w14:textId="77777777" w:rsidR="008C7616" w:rsidRDefault="008C7616" w:rsidP="009A7641">
                      <w: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9E67A56" wp14:editId="7B9C5650">
                <wp:simplePos x="0" y="0"/>
                <wp:positionH relativeFrom="column">
                  <wp:posOffset>190041</wp:posOffset>
                </wp:positionH>
                <wp:positionV relativeFrom="paragraph">
                  <wp:posOffset>213364</wp:posOffset>
                </wp:positionV>
                <wp:extent cx="795655" cy="346710"/>
                <wp:effectExtent l="0" t="0" r="0" b="0"/>
                <wp:wrapNone/>
                <wp:docPr id="139" name="Casella di tes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E5BD4" w14:textId="77777777" w:rsidR="008C7616" w:rsidRDefault="008C7616" w:rsidP="009A7641">
                            <w:r>
                              <w:t>(1,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7A56" id="Casella di testo 139" o:spid="_x0000_s1147" type="#_x0000_t202" style="position:absolute;margin-left:14.95pt;margin-top:16.8pt;width:62.65pt;height:27.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" filled="f" stroked="f" strokeweight=".5pt">
                <v:textbox>
                  <w:txbxContent>
                    <w:p w14:paraId="28EE5BD4" w14:textId="77777777" w:rsidR="008C7616" w:rsidRDefault="008C7616" w:rsidP="009A7641">
                      <w:r>
                        <w:t>(1, N)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F98DAB7" wp14:editId="37A842D5">
                <wp:simplePos x="0" y="0"/>
                <wp:positionH relativeFrom="column">
                  <wp:posOffset>2328988</wp:posOffset>
                </wp:positionH>
                <wp:positionV relativeFrom="paragraph">
                  <wp:posOffset>54424</wp:posOffset>
                </wp:positionV>
                <wp:extent cx="795655" cy="346710"/>
                <wp:effectExtent l="0" t="0" r="0" b="0"/>
                <wp:wrapNone/>
                <wp:docPr id="144" name="Casella di tes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30E48" w14:textId="77777777" w:rsidR="008C7616" w:rsidRDefault="008C7616" w:rsidP="009A7641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DAB7" id="Casella di testo 144" o:spid="_x0000_s1148" type="#_x0000_t202" style="position:absolute;margin-left:183.4pt;margin-top:4.3pt;width:62.65pt;height:27.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" filled="f" stroked="f" strokeweight=".5pt">
                <v:textbox>
                  <w:txbxContent>
                    <w:p w14:paraId="16D30E48" w14:textId="77777777" w:rsidR="008C7616" w:rsidRDefault="008C7616" w:rsidP="009A7641">
                      <w: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1756F10" wp14:editId="4D18C450">
                <wp:simplePos x="0" y="0"/>
                <wp:positionH relativeFrom="column">
                  <wp:posOffset>2619375</wp:posOffset>
                </wp:positionH>
                <wp:positionV relativeFrom="paragraph">
                  <wp:posOffset>300419</wp:posOffset>
                </wp:positionV>
                <wp:extent cx="795655" cy="346710"/>
                <wp:effectExtent l="0" t="0" r="0" b="0"/>
                <wp:wrapNone/>
                <wp:docPr id="554" name="Casella di test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7A923" w14:textId="77777777" w:rsidR="008C7616" w:rsidRDefault="008C7616" w:rsidP="009A7641">
                            <w:r>
                              <w:t>IMPIEGA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6F10" id="Casella di testo 554" o:spid="_x0000_s1149" type="#_x0000_t202" style="position:absolute;margin-left:206.25pt;margin-top:23.65pt;width:62.65pt;height:27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" filled="f" stroked="f" strokeweight=".5pt">
                <v:textbox>
                  <w:txbxContent>
                    <w:p w14:paraId="39D7A923" w14:textId="77777777" w:rsidR="008C7616" w:rsidRDefault="008C7616" w:rsidP="009A7641">
                      <w:r>
                        <w:t>IMPIEGA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E1F4C19" wp14:editId="4A301039">
                <wp:simplePos x="0" y="0"/>
                <wp:positionH relativeFrom="column">
                  <wp:posOffset>3336963</wp:posOffset>
                </wp:positionH>
                <wp:positionV relativeFrom="paragraph">
                  <wp:posOffset>224598</wp:posOffset>
                </wp:positionV>
                <wp:extent cx="795655" cy="346710"/>
                <wp:effectExtent l="0" t="0" r="0" b="0"/>
                <wp:wrapNone/>
                <wp:docPr id="143" name="Casella di tes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07A69" w14:textId="77777777" w:rsidR="008C7616" w:rsidRDefault="008C7616" w:rsidP="009A7641">
                            <w:r>
                              <w:t>(0, 1)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4C19" id="Casella di testo 143" o:spid="_x0000_s1150" type="#_x0000_t202" style="position:absolute;margin-left:262.75pt;margin-top:17.7pt;width:62.65pt;height:27.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" filled="f" stroked="f" strokeweight=".5pt">
                <v:textbox>
                  <w:txbxContent>
                    <w:p w14:paraId="21807A69" w14:textId="77777777" w:rsidR="008C7616" w:rsidRDefault="008C7616" w:rsidP="009A7641">
                      <w:r>
                        <w:t>(0, 1)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A773BC" wp14:editId="30EB2869">
                <wp:simplePos x="0" y="0"/>
                <wp:positionH relativeFrom="column">
                  <wp:posOffset>2565966</wp:posOffset>
                </wp:positionH>
                <wp:positionV relativeFrom="paragraph">
                  <wp:posOffset>138234</wp:posOffset>
                </wp:positionV>
                <wp:extent cx="768350" cy="605155"/>
                <wp:effectExtent l="38100" t="38100" r="31750" b="42545"/>
                <wp:wrapNone/>
                <wp:docPr id="555" name="Decis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60515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58E4C7B0" w14:textId="77777777" w:rsidR="008C7616" w:rsidRPr="007067C6" w:rsidRDefault="008C7616" w:rsidP="009A7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73BC" id="_x0000_s1151" type="#_x0000_t110" style="position:absolute;margin-left:202.05pt;margin-top:10.9pt;width:60.5pt;height:47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" fillcolor="window" strokecolor="windowText" strokeweight="3pt">
                <v:textbox>
                  <w:txbxContent>
                    <w:p w14:paraId="58E4C7B0" w14:textId="77777777" w:rsidR="008C7616" w:rsidRPr="007067C6" w:rsidRDefault="008C7616" w:rsidP="009A76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7707DA0" w14:textId="7BD1B594" w:rsidR="009A7641" w:rsidRPr="009A7641" w:rsidRDefault="003536F9" w:rsidP="009A7641">
      <w:pPr>
        <w:spacing w:after="160" w:line="259" w:lineRule="auto"/>
        <w:rPr>
          <w:rFonts w:ascii="Calibri" w:eastAsia="Calibri" w:hAnsi="Calibri" w:cs="Times New Roman"/>
          <w:sz w:val="36"/>
          <w:szCs w:val="36"/>
        </w:rPr>
      </w:pPr>
      <w:r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208C1B0" wp14:editId="2FD4ED6B">
                <wp:simplePos x="0" y="0"/>
                <wp:positionH relativeFrom="column">
                  <wp:posOffset>5659120</wp:posOffset>
                </wp:positionH>
                <wp:positionV relativeFrom="paragraph">
                  <wp:posOffset>295275</wp:posOffset>
                </wp:positionV>
                <wp:extent cx="795655" cy="346710"/>
                <wp:effectExtent l="0" t="0" r="0" b="0"/>
                <wp:wrapNone/>
                <wp:docPr id="127" name="Casella di tes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A2C9E" w14:textId="77777777" w:rsidR="008C7616" w:rsidRDefault="008C7616" w:rsidP="009A7641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C1B0" id="Casella di testo 127" o:spid="_x0000_s1152" type="#_x0000_t202" style="position:absolute;margin-left:445.6pt;margin-top:23.25pt;width:62.65pt;height:27.3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" filled="f" stroked="f" strokeweight=".5pt">
                <v:textbox>
                  <w:txbxContent>
                    <w:p w14:paraId="0CDA2C9E" w14:textId="77777777" w:rsidR="008C7616" w:rsidRDefault="008C7616" w:rsidP="009A7641">
                      <w: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5F2DDA5" wp14:editId="5E0CCFC3">
                <wp:simplePos x="0" y="0"/>
                <wp:positionH relativeFrom="column">
                  <wp:posOffset>5722620</wp:posOffset>
                </wp:positionH>
                <wp:positionV relativeFrom="paragraph">
                  <wp:posOffset>320674</wp:posOffset>
                </wp:positionV>
                <wp:extent cx="0" cy="226695"/>
                <wp:effectExtent l="0" t="0" r="38100" b="20955"/>
                <wp:wrapNone/>
                <wp:docPr id="557" name="Connettore diritt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66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C8B79" id="Connettore diritto 557" o:spid="_x0000_s1026" style="position:absolute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6pt,25.25pt" to="450.6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" strokecolor="windowText" strokeweight="1.5pt">
                <v:stroke joinstyle="miter"/>
              </v:line>
            </w:pict>
          </mc:Fallback>
        </mc:AlternateContent>
      </w:r>
      <w:r w:rsidR="00D93F2F" w:rsidRPr="00D93F2F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B35948A" wp14:editId="1BD0C2BD">
                <wp:simplePos x="0" y="0"/>
                <wp:positionH relativeFrom="column">
                  <wp:posOffset>8059180</wp:posOffset>
                </wp:positionH>
                <wp:positionV relativeFrom="paragraph">
                  <wp:posOffset>66390</wp:posOffset>
                </wp:positionV>
                <wp:extent cx="882650" cy="431800"/>
                <wp:effectExtent l="0" t="0" r="12700" b="25400"/>
                <wp:wrapNone/>
                <wp:docPr id="593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04898" w14:textId="77777777" w:rsidR="008C7616" w:rsidRPr="000173CB" w:rsidRDefault="008C7616" w:rsidP="00D93F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via</w:t>
                            </w:r>
                          </w:p>
                          <w:p w14:paraId="416DC696" w14:textId="77777777" w:rsidR="008C7616" w:rsidRDefault="008C7616" w:rsidP="00D93F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5948A" id="_x0000_s1153" style="position:absolute;margin-left:634.6pt;margin-top:5.25pt;width:69.5pt;height:3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" fillcolor="white [3212]" strokecolor="black [3213]" strokeweight="1.5pt">
                <v:stroke joinstyle="miter"/>
                <v:textbox>
                  <w:txbxContent>
                    <w:p w14:paraId="51804898" w14:textId="77777777" w:rsidR="008C7616" w:rsidRPr="000173CB" w:rsidRDefault="008C7616" w:rsidP="00D93F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via</w:t>
                      </w:r>
                    </w:p>
                    <w:p w14:paraId="416DC696" w14:textId="77777777" w:rsidR="008C7616" w:rsidRDefault="008C7616" w:rsidP="00D93F2F"/>
                  </w:txbxContent>
                </v:textbox>
              </v:oval>
            </w:pict>
          </mc:Fallback>
        </mc:AlternateContent>
      </w:r>
      <w:r w:rsidR="00D93F2F" w:rsidRPr="00D93F2F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C7587C7" wp14:editId="3DBAD2F4">
                <wp:simplePos x="0" y="0"/>
                <wp:positionH relativeFrom="column">
                  <wp:posOffset>8869140</wp:posOffset>
                </wp:positionH>
                <wp:positionV relativeFrom="paragraph">
                  <wp:posOffset>297105</wp:posOffset>
                </wp:positionV>
                <wp:extent cx="882650" cy="431800"/>
                <wp:effectExtent l="0" t="0" r="12700" b="25400"/>
                <wp:wrapNone/>
                <wp:docPr id="595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C8A33" w14:textId="77777777" w:rsidR="008C7616" w:rsidRPr="000173CB" w:rsidRDefault="008C7616" w:rsidP="00D93F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città</w:t>
                            </w:r>
                          </w:p>
                          <w:p w14:paraId="6D7EB9C4" w14:textId="77777777" w:rsidR="008C7616" w:rsidRDefault="008C7616" w:rsidP="00D93F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587C7" id="_x0000_s1154" style="position:absolute;margin-left:698.35pt;margin-top:23.4pt;width:69.5pt;height:3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" fillcolor="white [3212]" strokecolor="black [3213]" strokeweight="1.5pt">
                <v:stroke joinstyle="miter"/>
                <v:textbox>
                  <w:txbxContent>
                    <w:p w14:paraId="60EC8A33" w14:textId="77777777" w:rsidR="008C7616" w:rsidRPr="000173CB" w:rsidRDefault="008C7616" w:rsidP="00D93F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città</w:t>
                      </w:r>
                    </w:p>
                    <w:p w14:paraId="6D7EB9C4" w14:textId="77777777" w:rsidR="008C7616" w:rsidRDefault="008C7616" w:rsidP="00D93F2F"/>
                  </w:txbxContent>
                </v:textbox>
              </v:oval>
            </w:pict>
          </mc:Fallback>
        </mc:AlternateContent>
      </w:r>
      <w:r w:rsidR="00424688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BB02045" wp14:editId="3F6B5B51">
                <wp:simplePos x="0" y="0"/>
                <wp:positionH relativeFrom="column">
                  <wp:posOffset>3389342</wp:posOffset>
                </wp:positionH>
                <wp:positionV relativeFrom="paragraph">
                  <wp:posOffset>352483</wp:posOffset>
                </wp:positionV>
                <wp:extent cx="882650" cy="431800"/>
                <wp:effectExtent l="0" t="0" r="12700" b="25400"/>
                <wp:wrapNone/>
                <wp:docPr id="542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2C0363B1" w14:textId="77777777" w:rsidR="008C7616" w:rsidRPr="000173CB" w:rsidRDefault="008C7616" w:rsidP="009A76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città</w:t>
                            </w:r>
                          </w:p>
                          <w:p w14:paraId="19145AD0" w14:textId="77777777" w:rsidR="008C7616" w:rsidRDefault="008C7616" w:rsidP="009A7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02045" id="_x0000_s1155" style="position:absolute;margin-left:266.9pt;margin-top:27.75pt;width:69.5pt;height:3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" fillcolor="window" strokecolor="windowText" strokeweight="1.5pt">
                <v:stroke joinstyle="miter"/>
                <v:textbox>
                  <w:txbxContent>
                    <w:p w14:paraId="2C0363B1" w14:textId="77777777" w:rsidR="008C7616" w:rsidRPr="000173CB" w:rsidRDefault="008C7616" w:rsidP="009A76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città</w:t>
                      </w:r>
                    </w:p>
                    <w:p w14:paraId="19145AD0" w14:textId="77777777" w:rsidR="008C7616" w:rsidRDefault="008C7616" w:rsidP="009A7641"/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6176885" wp14:editId="3012DE05">
                <wp:simplePos x="0" y="0"/>
                <wp:positionH relativeFrom="column">
                  <wp:posOffset>3336562</wp:posOffset>
                </wp:positionH>
                <wp:positionV relativeFrom="paragraph">
                  <wp:posOffset>32840</wp:posOffset>
                </wp:positionV>
                <wp:extent cx="1924050" cy="509820"/>
                <wp:effectExtent l="0" t="0" r="19050" b="24130"/>
                <wp:wrapNone/>
                <wp:docPr id="142" name="Connettore dirit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5098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D4395" id="Connettore diritto 142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pt,2.6pt" to="414.2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" strokecolor="windowText" strokeweight="1.5pt">
                <v:stroke joinstyle="miter"/>
              </v:line>
            </w:pict>
          </mc:Fallback>
        </mc:AlternateContent>
      </w:r>
    </w:p>
    <w:p w14:paraId="6CCCA894" w14:textId="692C8567" w:rsidR="00EF2E11" w:rsidRDefault="00D93F2F" w:rsidP="00EF2E11">
      <w:pPr>
        <w:tabs>
          <w:tab w:val="left" w:pos="11847"/>
        </w:tabs>
        <w:spacing w:after="160" w:line="259" w:lineRule="auto"/>
        <w:rPr>
          <w:rFonts w:ascii="Calibri" w:eastAsia="Calibri" w:hAnsi="Calibri" w:cs="Times New Roman"/>
          <w:sz w:val="36"/>
          <w:szCs w:val="36"/>
        </w:rPr>
        <w:sectPr w:rsidR="00EF2E11" w:rsidSect="00A8263E">
          <w:pgSz w:w="16838" w:h="11906" w:orient="landscape"/>
          <w:pgMar w:top="1440" w:right="1440" w:bottom="1440" w:left="1440" w:header="720" w:footer="720" w:gutter="0"/>
          <w:cols w:sep="1" w:space="709"/>
          <w:docGrid w:linePitch="360"/>
        </w:sectPr>
      </w:pPr>
      <w:r w:rsidRPr="00D93F2F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FDDCCE3" wp14:editId="00B9B200">
                <wp:simplePos x="0" y="0"/>
                <wp:positionH relativeFrom="column">
                  <wp:posOffset>8427375</wp:posOffset>
                </wp:positionH>
                <wp:positionV relativeFrom="paragraph">
                  <wp:posOffset>95585</wp:posOffset>
                </wp:positionV>
                <wp:extent cx="9625" cy="321125"/>
                <wp:effectExtent l="0" t="0" r="28575" b="22225"/>
                <wp:wrapNone/>
                <wp:docPr id="599" name="Connettore diritto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321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67AF6" id="Connettore diritto 599" o:spid="_x0000_s1026" style="position:absolute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3.55pt,7.55pt" to="664.3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" strokecolor="black [3213]" strokeweight="1.5pt"/>
            </w:pict>
          </mc:Fallback>
        </mc:AlternateContent>
      </w:r>
      <w:r w:rsidRPr="00D93F2F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41FEA32" wp14:editId="17E1FD32">
                <wp:simplePos x="0" y="0"/>
                <wp:positionH relativeFrom="column">
                  <wp:posOffset>8647200</wp:posOffset>
                </wp:positionH>
                <wp:positionV relativeFrom="paragraph">
                  <wp:posOffset>178585</wp:posOffset>
                </wp:positionV>
                <wp:extent cx="251735" cy="234000"/>
                <wp:effectExtent l="0" t="0" r="34290" b="33020"/>
                <wp:wrapNone/>
                <wp:docPr id="600" name="Connettore diritto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735" cy="234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FBE1D" id="Connettore diritto 600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0.9pt,14.05pt" to="700.7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" strokecolor="black [3213]" strokeweight="1.5pt"/>
            </w:pict>
          </mc:Fallback>
        </mc:AlternateContent>
      </w:r>
      <w:r w:rsidRPr="00D93F2F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90E756B" wp14:editId="2DB17A30">
                <wp:simplePos x="0" y="0"/>
                <wp:positionH relativeFrom="column">
                  <wp:posOffset>8920800</wp:posOffset>
                </wp:positionH>
                <wp:positionV relativeFrom="paragraph">
                  <wp:posOffset>595315</wp:posOffset>
                </wp:positionV>
                <wp:extent cx="64800" cy="22470"/>
                <wp:effectExtent l="0" t="0" r="30480" b="34925"/>
                <wp:wrapNone/>
                <wp:docPr id="602" name="Connettore diritto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" cy="224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C6368" id="Connettore diritto 602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2.45pt,46.9pt" to="707.5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" strokecolor="black [3213]" strokeweight="1.5pt"/>
            </w:pict>
          </mc:Fallback>
        </mc:AlternateContent>
      </w:r>
      <w:r w:rsidRPr="00D93F2F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37CD700" wp14:editId="4996D06C">
                <wp:simplePos x="0" y="0"/>
                <wp:positionH relativeFrom="column">
                  <wp:posOffset>8984355</wp:posOffset>
                </wp:positionH>
                <wp:positionV relativeFrom="paragraph">
                  <wp:posOffset>411665</wp:posOffset>
                </wp:positionV>
                <wp:extent cx="882650" cy="431800"/>
                <wp:effectExtent l="0" t="0" r="12700" b="25400"/>
                <wp:wrapNone/>
                <wp:docPr id="596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97BFB" w14:textId="77777777" w:rsidR="008C7616" w:rsidRPr="000173CB" w:rsidRDefault="008C7616" w:rsidP="00D93F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  <w:p w14:paraId="4E0615B0" w14:textId="77777777" w:rsidR="008C7616" w:rsidRDefault="008C7616" w:rsidP="00D93F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CD700" id="_x0000_s1156" style="position:absolute;margin-left:707.45pt;margin-top:32.4pt;width:69.5pt;height:3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" fillcolor="white [3212]" strokecolor="black [3213]" strokeweight="1.5pt">
                <v:stroke joinstyle="miter"/>
                <v:textbox>
                  <w:txbxContent>
                    <w:p w14:paraId="31A97BFB" w14:textId="77777777" w:rsidR="008C7616" w:rsidRPr="000173CB" w:rsidRDefault="008C7616" w:rsidP="00D93F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nome</w:t>
                      </w:r>
                    </w:p>
                    <w:p w14:paraId="4E0615B0" w14:textId="77777777" w:rsidR="008C7616" w:rsidRDefault="008C7616" w:rsidP="00D93F2F"/>
                  </w:txbxContent>
                </v:textbox>
              </v:oval>
            </w:pict>
          </mc:Fallback>
        </mc:AlternateContent>
      </w:r>
      <w:r w:rsidRPr="00D93F2F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057C105" wp14:editId="74BB0E3F">
                <wp:simplePos x="0" y="0"/>
                <wp:positionH relativeFrom="column">
                  <wp:posOffset>8901400</wp:posOffset>
                </wp:positionH>
                <wp:positionV relativeFrom="paragraph">
                  <wp:posOffset>862585</wp:posOffset>
                </wp:positionV>
                <wp:extent cx="123545" cy="87295"/>
                <wp:effectExtent l="0" t="0" r="29210" b="27305"/>
                <wp:wrapNone/>
                <wp:docPr id="603" name="Connettore diritto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45" cy="872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2EF8F" id="Connettore diritto 603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0.9pt,67.9pt" to="710.6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" strokecolor="black [3213]" strokeweight="1.5pt"/>
            </w:pict>
          </mc:Fallback>
        </mc:AlternateContent>
      </w:r>
      <w:r w:rsidRPr="00D93F2F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050145" wp14:editId="5B0DFB25">
                <wp:simplePos x="0" y="0"/>
                <wp:positionH relativeFrom="column">
                  <wp:posOffset>7876309</wp:posOffset>
                </wp:positionH>
                <wp:positionV relativeFrom="paragraph">
                  <wp:posOffset>864581</wp:posOffset>
                </wp:positionV>
                <wp:extent cx="218094" cy="374073"/>
                <wp:effectExtent l="0" t="0" r="29845" b="26035"/>
                <wp:wrapNone/>
                <wp:docPr id="606" name="Connettore diritto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94" cy="3740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14059" id="Connettore diritto 606" o:spid="_x0000_s1026" style="position:absolute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2pt,68.1pt" to="637.3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" strokecolor="black [3213]" strokeweight="1.5pt"/>
            </w:pict>
          </mc:Fallback>
        </mc:AlternateContent>
      </w:r>
      <w:r w:rsidRPr="00D93F2F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7B63190" wp14:editId="720A1433">
                <wp:simplePos x="0" y="0"/>
                <wp:positionH relativeFrom="column">
                  <wp:posOffset>8593282</wp:posOffset>
                </wp:positionH>
                <wp:positionV relativeFrom="paragraph">
                  <wp:posOffset>870816</wp:posOffset>
                </wp:positionV>
                <wp:extent cx="222365" cy="552796"/>
                <wp:effectExtent l="0" t="0" r="25400" b="19050"/>
                <wp:wrapNone/>
                <wp:docPr id="604" name="Connettore diritto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65" cy="5527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071CF" id="Connettore diritto 604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6.65pt,68.55pt" to="694.1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" strokecolor="black [3213]" strokeweight="1.5pt"/>
            </w:pict>
          </mc:Fallback>
        </mc:AlternateContent>
      </w:r>
      <w:r w:rsidRPr="00D93F2F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757D314" wp14:editId="3A1BD0B2">
                <wp:simplePos x="0" y="0"/>
                <wp:positionH relativeFrom="column">
                  <wp:posOffset>8810955</wp:posOffset>
                </wp:positionH>
                <wp:positionV relativeFrom="paragraph">
                  <wp:posOffset>904281</wp:posOffset>
                </wp:positionV>
                <wp:extent cx="1117600" cy="431800"/>
                <wp:effectExtent l="0" t="0" r="25400" b="25400"/>
                <wp:wrapNone/>
                <wp:docPr id="597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AE20B" w14:textId="77777777" w:rsidR="008C7616" w:rsidRDefault="008C7616" w:rsidP="00D93F2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cognome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7D314" id="_x0000_s1157" style="position:absolute;margin-left:693.8pt;margin-top:71.2pt;width:88pt;height:3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" fillcolor="white [3212]" strokecolor="black [3213]" strokeweight="1.5pt">
                <v:stroke joinstyle="miter"/>
                <v:textbox>
                  <w:txbxContent>
                    <w:p w14:paraId="5A7AE20B" w14:textId="77777777" w:rsidR="008C7616" w:rsidRDefault="008C7616" w:rsidP="00D93F2F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cognome</w:t>
                      </w:r>
                    </w:p>
                  </w:txbxContent>
                </v:textbox>
              </v:oval>
            </w:pict>
          </mc:Fallback>
        </mc:AlternateContent>
      </w:r>
      <w:r w:rsidRPr="00D93F2F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406237D" wp14:editId="413A4657">
                <wp:simplePos x="0" y="0"/>
                <wp:positionH relativeFrom="column">
                  <wp:posOffset>8545830</wp:posOffset>
                </wp:positionH>
                <wp:positionV relativeFrom="paragraph">
                  <wp:posOffset>1406657</wp:posOffset>
                </wp:positionV>
                <wp:extent cx="880110" cy="431800"/>
                <wp:effectExtent l="0" t="0" r="15240" b="25400"/>
                <wp:wrapNone/>
                <wp:docPr id="598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EA96C" w14:textId="77777777" w:rsidR="008C7616" w:rsidRPr="00F25744" w:rsidRDefault="008C7616" w:rsidP="00D93F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5744">
                              <w:rPr>
                                <w:sz w:val="24"/>
                                <w:szCs w:val="24"/>
                              </w:rPr>
                              <w:t>CF</w:t>
                            </w:r>
                          </w:p>
                          <w:p w14:paraId="79F65D83" w14:textId="77777777" w:rsidR="008C7616" w:rsidRDefault="008C7616" w:rsidP="00D93F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6237D" id="_x0000_s1158" style="position:absolute;margin-left:672.9pt;margin-top:110.75pt;width:69.3pt;height:34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" fillcolor="white [3212]" strokecolor="black [3213]" strokeweight="1.5pt">
                <v:stroke joinstyle="miter"/>
                <v:textbox>
                  <w:txbxContent>
                    <w:p w14:paraId="373EA96C" w14:textId="77777777" w:rsidR="008C7616" w:rsidRPr="00F25744" w:rsidRDefault="008C7616" w:rsidP="00D93F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25744">
                        <w:rPr>
                          <w:sz w:val="24"/>
                          <w:szCs w:val="24"/>
                        </w:rPr>
                        <w:t>CF</w:t>
                      </w:r>
                    </w:p>
                    <w:p w14:paraId="79F65D83" w14:textId="77777777" w:rsidR="008C7616" w:rsidRDefault="008C7616" w:rsidP="00D93F2F"/>
                  </w:txbxContent>
                </v:textbox>
              </v:oval>
            </w:pict>
          </mc:Fallback>
        </mc:AlternateContent>
      </w:r>
      <w:r w:rsidRPr="00D93F2F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574F2A3" wp14:editId="43ACFE7A">
                <wp:simplePos x="0" y="0"/>
                <wp:positionH relativeFrom="column">
                  <wp:posOffset>7321608</wp:posOffset>
                </wp:positionH>
                <wp:positionV relativeFrom="paragraph">
                  <wp:posOffset>1239553</wp:posOffset>
                </wp:positionV>
                <wp:extent cx="1214120" cy="431800"/>
                <wp:effectExtent l="0" t="0" r="24130" b="25400"/>
                <wp:wrapNone/>
                <wp:docPr id="605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E5D27" w14:textId="23177296" w:rsidR="008C7616" w:rsidRPr="00F25744" w:rsidRDefault="008C7616" w:rsidP="00D93F2F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25744">
                              <w:rPr>
                                <w:sz w:val="24"/>
                                <w:szCs w:val="24"/>
                                <w:u w:val="single"/>
                              </w:rPr>
                              <w:t>telefono</w:t>
                            </w:r>
                          </w:p>
                          <w:p w14:paraId="53F89707" w14:textId="77777777" w:rsidR="008C7616" w:rsidRDefault="008C7616" w:rsidP="00D93F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4F2A3" id="_x0000_s1159" style="position:absolute;margin-left:576.5pt;margin-top:97.6pt;width:95.6pt;height:3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" fillcolor="white [3212]" strokecolor="black [3213]" strokeweight="1.5pt">
                <v:stroke joinstyle="miter"/>
                <v:textbox>
                  <w:txbxContent>
                    <w:p w14:paraId="7B6E5D27" w14:textId="23177296" w:rsidR="008C7616" w:rsidRPr="00F25744" w:rsidRDefault="008C7616" w:rsidP="00D93F2F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25744">
                        <w:rPr>
                          <w:sz w:val="24"/>
                          <w:szCs w:val="24"/>
                          <w:u w:val="single"/>
                        </w:rPr>
                        <w:t>telefono</w:t>
                      </w:r>
                    </w:p>
                    <w:p w14:paraId="53F89707" w14:textId="77777777" w:rsidR="008C7616" w:rsidRDefault="008C7616" w:rsidP="00D93F2F"/>
                  </w:txbxContent>
                </v:textbox>
              </v:oval>
            </w:pict>
          </mc:Fallback>
        </mc:AlternateContent>
      </w:r>
      <w:r w:rsidRPr="00D93F2F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94ECA2A" wp14:editId="4DE2C6D1">
                <wp:simplePos x="0" y="0"/>
                <wp:positionH relativeFrom="column">
                  <wp:posOffset>7505204</wp:posOffset>
                </wp:positionH>
                <wp:positionV relativeFrom="paragraph">
                  <wp:posOffset>867946</wp:posOffset>
                </wp:positionV>
                <wp:extent cx="220403" cy="183416"/>
                <wp:effectExtent l="0" t="0" r="27305" b="26670"/>
                <wp:wrapNone/>
                <wp:docPr id="601" name="Connettore diritto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403" cy="18341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CFD2C" id="Connettore diritto 601" o:spid="_x0000_s1026" style="position:absolute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95pt,68.35pt" to="608.3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" strokecolor="black [3213]" strokeweight="1.5pt"/>
            </w:pict>
          </mc:Fallback>
        </mc:AlternateContent>
      </w:r>
      <w:r w:rsidRPr="00D93F2F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A3AA48D" wp14:editId="063B83DE">
                <wp:simplePos x="0" y="0"/>
                <wp:positionH relativeFrom="column">
                  <wp:posOffset>6665669</wp:posOffset>
                </wp:positionH>
                <wp:positionV relativeFrom="paragraph">
                  <wp:posOffset>931223</wp:posOffset>
                </wp:positionV>
                <wp:extent cx="882650" cy="431800"/>
                <wp:effectExtent l="0" t="0" r="12700" b="25400"/>
                <wp:wrapNone/>
                <wp:docPr id="594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 cap="flat" cmpd="sng">
                          <a:solidFill>
                            <a:schemeClr val="tx1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83A64" w14:textId="77777777" w:rsidR="008C7616" w:rsidRPr="000173CB" w:rsidRDefault="008C7616" w:rsidP="00D93F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CAP</w:t>
                            </w:r>
                          </w:p>
                          <w:p w14:paraId="5894D642" w14:textId="77777777" w:rsidR="008C7616" w:rsidRDefault="008C7616" w:rsidP="00D93F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AA48D" id="_x0000_s1160" style="position:absolute;margin-left:524.85pt;margin-top:73.3pt;width:69.5pt;height:3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" fillcolor="white [3212]" strokecolor="black [3213]" strokeweight="1.5pt">
                <v:stroke joinstyle="miter"/>
                <v:textbox>
                  <w:txbxContent>
                    <w:p w14:paraId="2B683A64" w14:textId="77777777" w:rsidR="008C7616" w:rsidRPr="000173CB" w:rsidRDefault="008C7616" w:rsidP="00D93F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CAP</w:t>
                      </w:r>
                    </w:p>
                    <w:p w14:paraId="5894D642" w14:textId="77777777" w:rsidR="008C7616" w:rsidRDefault="008C7616" w:rsidP="00D93F2F"/>
                  </w:txbxContent>
                </v:textbox>
              </v:oval>
            </w:pict>
          </mc:Fallback>
        </mc:AlternateContent>
      </w:r>
      <w:r w:rsidRPr="00D93F2F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21D2E6D" wp14:editId="38BB4B89">
                <wp:simplePos x="0" y="0"/>
                <wp:positionH relativeFrom="column">
                  <wp:posOffset>7727917</wp:posOffset>
                </wp:positionH>
                <wp:positionV relativeFrom="paragraph">
                  <wp:posOffset>421385</wp:posOffset>
                </wp:positionV>
                <wp:extent cx="1174750" cy="446405"/>
                <wp:effectExtent l="19050" t="19050" r="25400" b="10795"/>
                <wp:wrapNone/>
                <wp:docPr id="592" name="Elabo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46405"/>
                        </a:xfrm>
                        <a:prstGeom prst="flowChartProcess">
                          <a:avLst/>
                        </a:prstGeom>
                        <a:noFill/>
                        <a:ln w="381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A22A8" w14:textId="4510662F" w:rsidR="008C7616" w:rsidRPr="000173CB" w:rsidRDefault="008C7616" w:rsidP="00D93F2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Cliente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2E6D" id="_x0000_s1161" type="#_x0000_t109" style="position:absolute;margin-left:608.5pt;margin-top:33.2pt;width:92.5pt;height:35.1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" filled="f" strokecolor="black [3213]" strokeweight="3pt">
                <v:textbox>
                  <w:txbxContent>
                    <w:p w14:paraId="1E2A22A8" w14:textId="4510662F" w:rsidR="008C7616" w:rsidRPr="000173CB" w:rsidRDefault="008C7616" w:rsidP="00D93F2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424688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5455E9C" wp14:editId="2B3E37C3">
                <wp:simplePos x="0" y="0"/>
                <wp:positionH relativeFrom="column">
                  <wp:posOffset>5054138</wp:posOffset>
                </wp:positionH>
                <wp:positionV relativeFrom="paragraph">
                  <wp:posOffset>378287</wp:posOffset>
                </wp:positionV>
                <wp:extent cx="203316" cy="99753"/>
                <wp:effectExtent l="0" t="0" r="25400" b="33655"/>
                <wp:wrapNone/>
                <wp:docPr id="565" name="Connettore diritto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316" cy="9975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892A3" id="Connettore diritto 565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5pt,29.8pt" to="413.9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" strokecolor="windowText" strokeweight="1.5pt">
                <v:stroke joinstyle="miter"/>
              </v:line>
            </w:pict>
          </mc:Fallback>
        </mc:AlternateContent>
      </w:r>
      <w:r w:rsidR="00424688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6460E4" wp14:editId="538B0561">
                <wp:simplePos x="0" y="0"/>
                <wp:positionH relativeFrom="column">
                  <wp:posOffset>4254038</wp:posOffset>
                </wp:positionH>
                <wp:positionV relativeFrom="paragraph">
                  <wp:posOffset>271202</wp:posOffset>
                </wp:positionV>
                <wp:extent cx="795655" cy="440055"/>
                <wp:effectExtent l="0" t="0" r="23495" b="17145"/>
                <wp:wrapNone/>
                <wp:docPr id="559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4400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62ED572C" w14:textId="77777777" w:rsidR="008C7616" w:rsidRPr="000173CB" w:rsidRDefault="008C7616" w:rsidP="009A7641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targa</w:t>
                            </w:r>
                          </w:p>
                          <w:p w14:paraId="4636276C" w14:textId="77777777" w:rsidR="008C7616" w:rsidRDefault="008C7616" w:rsidP="009A7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460E4" id="_x0000_s1162" style="position:absolute;margin-left:334.95pt;margin-top:21.35pt;width:62.65pt;height:34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" fillcolor="window" strokecolor="windowText" strokeweight="1.5pt">
                <v:stroke joinstyle="miter"/>
                <v:textbox>
                  <w:txbxContent>
                    <w:p w14:paraId="62ED572C" w14:textId="77777777" w:rsidR="008C7616" w:rsidRPr="000173CB" w:rsidRDefault="008C7616" w:rsidP="009A7641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targa</w:t>
                      </w:r>
                    </w:p>
                    <w:p w14:paraId="4636276C" w14:textId="77777777" w:rsidR="008C7616" w:rsidRDefault="008C7616" w:rsidP="009A7641"/>
                  </w:txbxContent>
                </v:textbox>
              </v:oval>
            </w:pict>
          </mc:Fallback>
        </mc:AlternateContent>
      </w:r>
      <w:r w:rsidR="00424688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4C14779" wp14:editId="5AA3134A">
                <wp:simplePos x="0" y="0"/>
                <wp:positionH relativeFrom="column">
                  <wp:posOffset>3674225</wp:posOffset>
                </wp:positionH>
                <wp:positionV relativeFrom="paragraph">
                  <wp:posOffset>378287</wp:posOffset>
                </wp:positionV>
                <wp:extent cx="124691" cy="287482"/>
                <wp:effectExtent l="0" t="0" r="27940" b="36830"/>
                <wp:wrapNone/>
                <wp:docPr id="531" name="Connettore diritto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1" cy="287482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9B59D" id="Connettore diritto 531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pt,29.8pt" to="299.1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" strokecolor="windowText" strokeweight="1.5pt">
                <v:stroke joinstyle="miter"/>
              </v:line>
            </w:pict>
          </mc:Fallback>
        </mc:AlternateContent>
      </w:r>
      <w:r w:rsidR="00EC58C7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3F4D628" wp14:editId="6C0EC7A6">
                <wp:simplePos x="0" y="0"/>
                <wp:positionH relativeFrom="column">
                  <wp:posOffset>3649980</wp:posOffset>
                </wp:positionH>
                <wp:positionV relativeFrom="paragraph">
                  <wp:posOffset>814705</wp:posOffset>
                </wp:positionV>
                <wp:extent cx="1102995" cy="524510"/>
                <wp:effectExtent l="0" t="0" r="20955" b="27940"/>
                <wp:wrapNone/>
                <wp:docPr id="529" name="Connettore diritto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995" cy="5245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3A392" id="Connettore diritto 529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pt,64.15pt" to="374.2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" strokecolor="windowText" strokeweight="1.5pt">
                <v:stroke joinstyle="miter"/>
              </v:line>
            </w:pict>
          </mc:Fallback>
        </mc:AlternateContent>
      </w:r>
      <w:r w:rsidR="00EC58C7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4D5F0CC" wp14:editId="3932FB7A">
                <wp:simplePos x="0" y="0"/>
                <wp:positionH relativeFrom="column">
                  <wp:posOffset>3653790</wp:posOffset>
                </wp:positionH>
                <wp:positionV relativeFrom="paragraph">
                  <wp:posOffset>979805</wp:posOffset>
                </wp:positionV>
                <wp:extent cx="361950" cy="385445"/>
                <wp:effectExtent l="0" t="0" r="19050" b="33655"/>
                <wp:wrapNone/>
                <wp:docPr id="530" name="Connettore diritto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8544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ABF04" id="Connettore diritto 530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7pt,77.15pt" to="316.2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 w:rsidR="00EF2E1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3917577" wp14:editId="41CB561C">
                <wp:simplePos x="0" y="0"/>
                <wp:positionH relativeFrom="column">
                  <wp:posOffset>5415915</wp:posOffset>
                </wp:positionH>
                <wp:positionV relativeFrom="paragraph">
                  <wp:posOffset>1188837</wp:posOffset>
                </wp:positionV>
                <wp:extent cx="1405255" cy="346710"/>
                <wp:effectExtent l="0" t="0" r="0" b="0"/>
                <wp:wrapNone/>
                <wp:docPr id="566" name="Casella di testo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C7014" w14:textId="77777777" w:rsidR="008C7616" w:rsidRDefault="008C7616" w:rsidP="009A7641">
                            <w:r>
                              <w:t>anno fabbricazione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7577" id="Casella di testo 566" o:spid="_x0000_s1163" type="#_x0000_t202" style="position:absolute;margin-left:426.45pt;margin-top:93.6pt;width:110.65pt;height:27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" filled="f" stroked="f" strokeweight=".5pt">
                <v:textbox>
                  <w:txbxContent>
                    <w:p w14:paraId="3F0C7014" w14:textId="77777777" w:rsidR="008C7616" w:rsidRDefault="008C7616" w:rsidP="009A7641">
                      <w:r>
                        <w:t>anno fabbricazione</w:t>
                      </w:r>
                    </w:p>
                  </w:txbxContent>
                </v:textbox>
              </v:shape>
            </w:pict>
          </mc:Fallback>
        </mc:AlternateContent>
      </w:r>
      <w:r w:rsidR="00EF2E11" w:rsidRPr="009A7641">
        <w:rPr>
          <w:rFonts w:ascii="Calibri" w:eastAsia="Calibri" w:hAnsi="Calibri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36A888" wp14:editId="465006A3">
                <wp:simplePos x="0" y="0"/>
                <wp:positionH relativeFrom="column">
                  <wp:posOffset>-394335</wp:posOffset>
                </wp:positionH>
                <wp:positionV relativeFrom="paragraph">
                  <wp:posOffset>522658</wp:posOffset>
                </wp:positionV>
                <wp:extent cx="1022350" cy="446405"/>
                <wp:effectExtent l="19050" t="19050" r="25400" b="10795"/>
                <wp:wrapNone/>
                <wp:docPr id="30" name="Elabo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46405"/>
                        </a:xfrm>
                        <a:prstGeom prst="flowChartProcess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FC8BB3" w14:textId="77777777" w:rsidR="008C7616" w:rsidRPr="009A7641" w:rsidRDefault="008C7616" w:rsidP="009A7641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7641">
                              <w:rPr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Fornitore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A888" id="_x0000_s1164" type="#_x0000_t109" style="position:absolute;margin-left:-31.05pt;margin-top:41.15pt;width:80.5pt;height:35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" filled="f" strokecolor="windowText" strokeweight="3pt">
                <v:textbox>
                  <w:txbxContent>
                    <w:p w14:paraId="77FC8BB3" w14:textId="77777777" w:rsidR="008C7616" w:rsidRPr="009A7641" w:rsidRDefault="008C7616" w:rsidP="009A7641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A7641">
                        <w:rPr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Fornitore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B7268AD" wp14:editId="2F26914F">
                <wp:simplePos x="0" y="0"/>
                <wp:positionH relativeFrom="column">
                  <wp:posOffset>1941018</wp:posOffset>
                </wp:positionH>
                <wp:positionV relativeFrom="paragraph">
                  <wp:posOffset>268309</wp:posOffset>
                </wp:positionV>
                <wp:extent cx="543619" cy="265248"/>
                <wp:effectExtent l="0" t="0" r="27940" b="20955"/>
                <wp:wrapNone/>
                <wp:docPr id="149" name="Connettore dirit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619" cy="265248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72FCE" id="Connettore diritto 149" o:spid="_x0000_s1026" style="position:absolute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5pt,21.15pt" to="195.6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FE67C23" wp14:editId="655EDD4B">
                <wp:simplePos x="0" y="0"/>
                <wp:positionH relativeFrom="column">
                  <wp:posOffset>2037507</wp:posOffset>
                </wp:positionH>
                <wp:positionV relativeFrom="paragraph">
                  <wp:posOffset>126023</wp:posOffset>
                </wp:positionV>
                <wp:extent cx="795655" cy="346710"/>
                <wp:effectExtent l="0" t="0" r="0" b="0"/>
                <wp:wrapNone/>
                <wp:docPr id="151" name="Casella di tes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B9C21" w14:textId="77777777" w:rsidR="008C7616" w:rsidRDefault="008C7616" w:rsidP="009A7641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7C23" id="Casella di testo 151" o:spid="_x0000_s1165" type="#_x0000_t202" style="position:absolute;margin-left:160.45pt;margin-top:9.9pt;width:62.65pt;height:27.3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" filled="f" stroked="f" strokeweight=".5pt">
                <v:textbox>
                  <w:txbxContent>
                    <w:p w14:paraId="5F1B9C21" w14:textId="77777777" w:rsidR="008C7616" w:rsidRDefault="008C7616" w:rsidP="009A7641">
                      <w: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67273AA" wp14:editId="4FCC3CD7">
                <wp:simplePos x="0" y="0"/>
                <wp:positionH relativeFrom="column">
                  <wp:posOffset>147096</wp:posOffset>
                </wp:positionH>
                <wp:positionV relativeFrom="paragraph">
                  <wp:posOffset>214854</wp:posOffset>
                </wp:positionV>
                <wp:extent cx="795655" cy="346710"/>
                <wp:effectExtent l="0" t="0" r="0" b="0"/>
                <wp:wrapNone/>
                <wp:docPr id="147" name="Casella di tes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17F78" w14:textId="77777777" w:rsidR="008C7616" w:rsidRDefault="008C7616" w:rsidP="009A7641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73AA" id="Casella di testo 147" o:spid="_x0000_s1166" type="#_x0000_t202" style="position:absolute;margin-left:11.6pt;margin-top:16.9pt;width:62.65pt;height:27.3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" filled="f" stroked="f" strokeweight=".5pt">
                <v:textbox>
                  <w:txbxContent>
                    <w:p w14:paraId="41417F78" w14:textId="77777777" w:rsidR="008C7616" w:rsidRDefault="008C7616" w:rsidP="009A7641">
                      <w:r>
                        <w:t>(0, N)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946D626" wp14:editId="5D926C09">
                <wp:simplePos x="0" y="0"/>
                <wp:positionH relativeFrom="column">
                  <wp:posOffset>186610</wp:posOffset>
                </wp:positionH>
                <wp:positionV relativeFrom="paragraph">
                  <wp:posOffset>254091</wp:posOffset>
                </wp:positionV>
                <wp:extent cx="0" cy="264939"/>
                <wp:effectExtent l="0" t="0" r="38100" b="20955"/>
                <wp:wrapNone/>
                <wp:docPr id="145" name="Connettore dirit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93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DF071" id="Connettore diritto 145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20pt" to="14.7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5477540" wp14:editId="541D9D24">
                <wp:simplePos x="0" y="0"/>
                <wp:positionH relativeFrom="column">
                  <wp:posOffset>5395595</wp:posOffset>
                </wp:positionH>
                <wp:positionV relativeFrom="paragraph">
                  <wp:posOffset>1040130</wp:posOffset>
                </wp:positionV>
                <wp:extent cx="1270000" cy="575310"/>
                <wp:effectExtent l="0" t="0" r="25400" b="15240"/>
                <wp:wrapNone/>
                <wp:docPr id="558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753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08C40480" w14:textId="77777777" w:rsidR="008C7616" w:rsidRDefault="008C7616" w:rsidP="009A7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77540" id="_x0000_s1167" style="position:absolute;margin-left:424.85pt;margin-top:81.9pt;width:100pt;height:45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" fillcolor="window" strokecolor="windowText" strokeweight="1.5pt">
                <v:stroke joinstyle="miter"/>
                <v:textbox>
                  <w:txbxContent>
                    <w:p w14:paraId="08C40480" w14:textId="77777777" w:rsidR="008C7616" w:rsidRDefault="008C7616" w:rsidP="009A764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E5F44D1" wp14:editId="17DFD042">
                <wp:simplePos x="0" y="0"/>
                <wp:positionH relativeFrom="column">
                  <wp:posOffset>4929505</wp:posOffset>
                </wp:positionH>
                <wp:positionV relativeFrom="paragraph">
                  <wp:posOffset>664210</wp:posOffset>
                </wp:positionV>
                <wp:extent cx="1024255" cy="389255"/>
                <wp:effectExtent l="0" t="0" r="23495" b="10795"/>
                <wp:wrapNone/>
                <wp:docPr id="56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892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940424"/>
                                    <a:gd name="connsiteY0" fmla="*/ 1331259 h 2662518"/>
                                    <a:gd name="connsiteX1" fmla="*/ 1470212 w 2940424"/>
                                    <a:gd name="connsiteY1" fmla="*/ 0 h 2662518"/>
                                    <a:gd name="connsiteX2" fmla="*/ 2940424 w 2940424"/>
                                    <a:gd name="connsiteY2" fmla="*/ 1331259 h 2662518"/>
                                    <a:gd name="connsiteX3" fmla="*/ 1470212 w 2940424"/>
                                    <a:gd name="connsiteY3" fmla="*/ 2662518 h 2662518"/>
                                    <a:gd name="connsiteX4" fmla="*/ 0 w 2940424"/>
                                    <a:gd name="connsiteY4" fmla="*/ 1331259 h 266251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40424" h="2662518" fill="none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429190" y="875811"/>
                                        <a:pt x="864105" y="528845"/>
                                        <a:pt x="1470212" y="0"/>
                                      </a:cubicBezTo>
                                      <a:cubicBezTo>
                                        <a:pt x="2190587" y="534063"/>
                                        <a:pt x="2371549" y="914196"/>
                                        <a:pt x="2940424" y="1331259"/>
                                      </a:cubicBezTo>
                                      <a:cubicBezTo>
                                        <a:pt x="2370595" y="1782167"/>
                                        <a:pt x="1741155" y="2531116"/>
                                        <a:pt x="1470212" y="2662518"/>
                                      </a:cubicBezTo>
                                      <a:cubicBezTo>
                                        <a:pt x="842533" y="2146210"/>
                                        <a:pt x="426779" y="1632252"/>
                                        <a:pt x="0" y="1331259"/>
                                      </a:cubicBezTo>
                                      <a:close/>
                                    </a:path>
                                    <a:path w="2940424" h="2662518" stroke="0" extrusionOk="0">
                                      <a:moveTo>
                                        <a:pt x="0" y="1331259"/>
                                      </a:moveTo>
                                      <a:cubicBezTo>
                                        <a:pt x="281835" y="1236118"/>
                                        <a:pt x="859971" y="709070"/>
                                        <a:pt x="1470212" y="0"/>
                                      </a:cubicBezTo>
                                      <a:cubicBezTo>
                                        <a:pt x="1840602" y="514647"/>
                                        <a:pt x="2623070" y="929297"/>
                                        <a:pt x="2940424" y="1331259"/>
                                      </a:cubicBezTo>
                                      <a:cubicBezTo>
                                        <a:pt x="2315703" y="2078517"/>
                                        <a:pt x="1942222" y="2023055"/>
                                        <a:pt x="1470212" y="2662518"/>
                                      </a:cubicBezTo>
                                      <a:cubicBezTo>
                                        <a:pt x="930478" y="2201029"/>
                                        <a:pt x="489132" y="1979864"/>
                                        <a:pt x="0" y="13312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txbx>
                        <w:txbxContent>
                          <w:p w14:paraId="26933E6A" w14:textId="77777777" w:rsidR="008C7616" w:rsidRDefault="008C7616" w:rsidP="009A7641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modello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F44D1" id="_x0000_s1168" style="position:absolute;margin-left:388.15pt;margin-top:52.3pt;width:80.65pt;height:30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" fillcolor="window" strokecolor="windowText" strokeweight="1.5pt">
                <v:stroke joinstyle="miter"/>
                <v:textbox>
                  <w:txbxContent>
                    <w:p w14:paraId="26933E6A" w14:textId="77777777" w:rsidR="008C7616" w:rsidRDefault="008C7616" w:rsidP="009A7641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modello</w:t>
                      </w:r>
                    </w:p>
                  </w:txbxContent>
                </v:textbox>
              </v:oval>
            </w:pict>
          </mc:Fallback>
        </mc:AlternateContent>
      </w:r>
      <w:r w:rsidR="009A7641" w:rsidRPr="009A7641">
        <w:rPr>
          <w:rFonts w:ascii="Calibri" w:eastAsia="Calibri" w:hAnsi="Calibri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0452EA6" wp14:editId="791B5265">
                <wp:simplePos x="0" y="0"/>
                <wp:positionH relativeFrom="column">
                  <wp:posOffset>5265420</wp:posOffset>
                </wp:positionH>
                <wp:positionV relativeFrom="paragraph">
                  <wp:posOffset>139700</wp:posOffset>
                </wp:positionV>
                <wp:extent cx="948690" cy="422910"/>
                <wp:effectExtent l="19050" t="19050" r="22860" b="15240"/>
                <wp:wrapNone/>
                <wp:docPr id="561" name="Elabo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22910"/>
                        </a:xfrm>
                        <a:prstGeom prst="flowChartProcess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CE3CB9" w14:textId="77777777" w:rsidR="008C7616" w:rsidRPr="009A7641" w:rsidRDefault="008C7616" w:rsidP="009A7641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7641">
                              <w:rPr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Veicolo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2EA6" id="_x0000_s1169" type="#_x0000_t109" style="position:absolute;margin-left:414.6pt;margin-top:11pt;width:74.7pt;height:33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" filled="f" strokecolor="windowText" strokeweight="3pt">
                <v:textbox>
                  <w:txbxContent>
                    <w:p w14:paraId="79CE3CB9" w14:textId="77777777" w:rsidR="008C7616" w:rsidRPr="009A7641" w:rsidRDefault="008C7616" w:rsidP="009A7641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A7641">
                        <w:rPr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Veicolo</w:t>
                      </w:r>
                    </w:p>
                  </w:txbxContent>
                </v:textbox>
              </v:shap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834E075" wp14:editId="0F93C2CC">
                <wp:simplePos x="0" y="0"/>
                <wp:positionH relativeFrom="column">
                  <wp:posOffset>5523865</wp:posOffset>
                </wp:positionH>
                <wp:positionV relativeFrom="paragraph">
                  <wp:posOffset>561975</wp:posOffset>
                </wp:positionV>
                <wp:extent cx="101600" cy="102870"/>
                <wp:effectExtent l="0" t="0" r="31750" b="30480"/>
                <wp:wrapNone/>
                <wp:docPr id="562" name="Connettore diritt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0287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902F2" id="Connettore diritto 562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95pt,44.25pt" to="442.9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" strokecolor="windowText" strokeweight="1.5pt">
                <v:stroke joinstyle="miter"/>
              </v:line>
            </w:pict>
          </mc:Fallback>
        </mc:AlternateContent>
      </w:r>
      <w:r w:rsidR="009A7641" w:rsidRPr="009A7641">
        <w:rPr>
          <w:rFonts w:ascii="Calibri" w:eastAsia="Calibri" w:hAnsi="Calibr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2A4BADE" wp14:editId="74A1974F">
                <wp:simplePos x="0" y="0"/>
                <wp:positionH relativeFrom="column">
                  <wp:posOffset>6001385</wp:posOffset>
                </wp:positionH>
                <wp:positionV relativeFrom="paragraph">
                  <wp:posOffset>561340</wp:posOffset>
                </wp:positionV>
                <wp:extent cx="88265" cy="476885"/>
                <wp:effectExtent l="0" t="0" r="26035" b="18415"/>
                <wp:wrapNone/>
                <wp:docPr id="563" name="Connettore diritt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65" cy="47688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2A8E2" id="Connettore diritto 563" o:spid="_x0000_s1026" style="position:absolute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5pt,44.2pt" to="479.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" strokecolor="windowText" strokeweight="1.5pt">
                <v:stroke joinstyle="miter"/>
              </v:line>
            </w:pict>
          </mc:Fallback>
        </mc:AlternateContent>
      </w:r>
      <w:r w:rsidR="00EF2E11">
        <w:rPr>
          <w:rFonts w:ascii="Calibri" w:eastAsia="Calibri" w:hAnsi="Calibri" w:cs="Times New Roman"/>
          <w:sz w:val="36"/>
          <w:szCs w:val="36"/>
        </w:rPr>
        <w:tab/>
      </w:r>
    </w:p>
    <w:p w14:paraId="68A47D30" w14:textId="37F1E3B0" w:rsidR="009A7641" w:rsidRDefault="003F4381" w:rsidP="009A7641">
      <w:pPr>
        <w:spacing w:after="160" w:line="259" w:lineRule="auto"/>
        <w:rPr>
          <w:rFonts w:ascii="Calibri" w:eastAsia="Calibri" w:hAnsi="Calibri" w:cs="Times New Roman"/>
          <w:b/>
          <w:bCs/>
          <w:sz w:val="36"/>
          <w:szCs w:val="36"/>
          <w:u w:val="single"/>
        </w:rPr>
      </w:pPr>
      <w:r>
        <w:rPr>
          <w:rFonts w:ascii="Calibri" w:eastAsia="Calibri" w:hAnsi="Calibri" w:cs="Times New Roman"/>
          <w:b/>
          <w:bCs/>
          <w:sz w:val="36"/>
          <w:szCs w:val="36"/>
          <w:u w:val="single"/>
        </w:rPr>
        <w:lastRenderedPageBreak/>
        <w:t>Traduzione in schema logico</w:t>
      </w:r>
    </w:p>
    <w:p w14:paraId="0B891566" w14:textId="25069511" w:rsidR="00AF4104" w:rsidRPr="00AF4104" w:rsidRDefault="00443B63" w:rsidP="009A7641">
      <w:pPr>
        <w:spacing w:after="160" w:line="259" w:lineRule="auto"/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b/>
          <w:bCs/>
          <w:sz w:val="26"/>
          <w:szCs w:val="26"/>
        </w:rPr>
        <w:t xml:space="preserve">Cantiere </w:t>
      </w:r>
      <w:r>
        <w:rPr>
          <w:rFonts w:ascii="Calibri" w:eastAsia="Calibri" w:hAnsi="Calibri" w:cs="Times New Roman"/>
          <w:sz w:val="26"/>
          <w:szCs w:val="26"/>
        </w:rPr>
        <w:t>(</w:t>
      </w:r>
      <w:r>
        <w:rPr>
          <w:rFonts w:ascii="Calibri" w:eastAsia="Calibri" w:hAnsi="Calibri" w:cs="Times New Roman"/>
          <w:sz w:val="26"/>
          <w:szCs w:val="26"/>
          <w:u w:val="single"/>
        </w:rPr>
        <w:t>codice</w:t>
      </w:r>
      <w:r>
        <w:rPr>
          <w:rFonts w:ascii="Calibri" w:eastAsia="Calibri" w:hAnsi="Calibri" w:cs="Times New Roman"/>
          <w:sz w:val="26"/>
          <w:szCs w:val="26"/>
        </w:rPr>
        <w:t>, valore, località, #personale</w:t>
      </w:r>
      <w:r w:rsidR="00AF4104">
        <w:rPr>
          <w:rFonts w:ascii="Calibri" w:eastAsia="Calibri" w:hAnsi="Calibri" w:cs="Times New Roman"/>
          <w:sz w:val="26"/>
          <w:szCs w:val="26"/>
        </w:rPr>
        <w:t>)</w:t>
      </w:r>
    </w:p>
    <w:p w14:paraId="4DB6E702" w14:textId="0074D97E" w:rsidR="00AF4104" w:rsidRDefault="00AF4104" w:rsidP="00AF4104">
      <w:pPr>
        <w:spacing w:after="160" w:line="259" w:lineRule="auto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Ente locale</w:t>
      </w:r>
      <w:r>
        <w:rPr>
          <w:rFonts w:cstheme="minorHAnsi"/>
          <w:sz w:val="26"/>
          <w:szCs w:val="26"/>
        </w:rPr>
        <w:t xml:space="preserve"> (</w:t>
      </w:r>
      <w:r>
        <w:rPr>
          <w:rFonts w:cstheme="minorHAnsi"/>
          <w:sz w:val="26"/>
          <w:szCs w:val="26"/>
          <w:u w:val="single"/>
        </w:rPr>
        <w:t>telefono</w:t>
      </w:r>
      <w:r>
        <w:rPr>
          <w:rFonts w:cstheme="minorHAnsi"/>
          <w:sz w:val="26"/>
          <w:szCs w:val="26"/>
        </w:rPr>
        <w:t>)</w:t>
      </w:r>
    </w:p>
    <w:p w14:paraId="1DC85C94" w14:textId="0B78EA36" w:rsidR="00AF4104" w:rsidRDefault="00AF4104" w:rsidP="00AF4104">
      <w:pPr>
        <w:spacing w:after="160" w:line="259" w:lineRule="auto"/>
        <w:jc w:val="both"/>
        <w:rPr>
          <w:rFonts w:cstheme="minorHAnsi"/>
          <w:sz w:val="26"/>
          <w:szCs w:val="26"/>
        </w:rPr>
      </w:pPr>
      <w:r w:rsidRPr="00AF4104">
        <w:rPr>
          <w:rFonts w:cstheme="minorHAnsi"/>
          <w:b/>
          <w:bCs/>
          <w:sz w:val="26"/>
          <w:szCs w:val="26"/>
        </w:rPr>
        <w:t>Personale</w:t>
      </w:r>
      <w:r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  <w:u w:val="single"/>
        </w:rPr>
        <w:t>CF</w:t>
      </w:r>
      <w:r>
        <w:rPr>
          <w:rFonts w:cstheme="minorHAnsi"/>
          <w:sz w:val="26"/>
          <w:szCs w:val="26"/>
        </w:rPr>
        <w:t>, nome, cognome, professione, stipendio, via, città, CAP)</w:t>
      </w:r>
    </w:p>
    <w:p w14:paraId="38BDCDFE" w14:textId="21CA6485" w:rsidR="004D5CFC" w:rsidRDefault="004D5CFC" w:rsidP="00AF4104">
      <w:pPr>
        <w:spacing w:after="160" w:line="259" w:lineRule="auto"/>
        <w:jc w:val="both"/>
        <w:rPr>
          <w:rFonts w:cstheme="minorHAnsi"/>
          <w:sz w:val="26"/>
          <w:szCs w:val="26"/>
        </w:rPr>
      </w:pPr>
      <w:r w:rsidRPr="004D5CFC">
        <w:rPr>
          <w:rFonts w:cstheme="minorHAnsi"/>
          <w:b/>
          <w:bCs/>
          <w:sz w:val="26"/>
          <w:szCs w:val="26"/>
        </w:rPr>
        <w:t>Cliente</w:t>
      </w:r>
      <w:r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(</w:t>
      </w:r>
      <w:r w:rsidR="002F1F0A" w:rsidRPr="002F1F0A">
        <w:rPr>
          <w:rFonts w:cstheme="minorHAnsi"/>
          <w:sz w:val="26"/>
          <w:szCs w:val="26"/>
          <w:u w:val="single"/>
        </w:rPr>
        <w:t>telefono</w:t>
      </w:r>
      <w:r w:rsidR="002F1F0A">
        <w:rPr>
          <w:rFonts w:cstheme="minorHAnsi"/>
          <w:sz w:val="26"/>
          <w:szCs w:val="26"/>
        </w:rPr>
        <w:t>, CF, nome, cognome, via, città, CAP)</w:t>
      </w:r>
    </w:p>
    <w:p w14:paraId="6C7F06B9" w14:textId="0F83EE52" w:rsidR="002F1F0A" w:rsidRDefault="002F1F0A" w:rsidP="00AF4104">
      <w:pPr>
        <w:spacing w:after="160" w:line="259" w:lineRule="auto"/>
        <w:jc w:val="both"/>
        <w:rPr>
          <w:rFonts w:cstheme="minorHAnsi"/>
          <w:sz w:val="26"/>
          <w:szCs w:val="26"/>
        </w:rPr>
      </w:pPr>
      <w:r w:rsidRPr="002F1F0A">
        <w:rPr>
          <w:rFonts w:cstheme="minorHAnsi"/>
          <w:b/>
          <w:bCs/>
          <w:sz w:val="26"/>
          <w:szCs w:val="26"/>
        </w:rPr>
        <w:t>Prodotto</w:t>
      </w:r>
      <w:r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  <w:u w:val="single"/>
        </w:rPr>
        <w:t>codice</w:t>
      </w:r>
      <w:r>
        <w:rPr>
          <w:rFonts w:cstheme="minorHAnsi"/>
          <w:sz w:val="26"/>
          <w:szCs w:val="26"/>
        </w:rPr>
        <w:t>, nome, prezzo, data acquisto</w:t>
      </w:r>
      <w:r w:rsidR="001D24F7">
        <w:rPr>
          <w:rFonts w:cstheme="minorHAnsi"/>
          <w:sz w:val="26"/>
          <w:szCs w:val="26"/>
        </w:rPr>
        <w:t xml:space="preserve">, </w:t>
      </w:r>
      <w:r w:rsidR="001D24F7" w:rsidRPr="000314A1">
        <w:rPr>
          <w:rFonts w:cstheme="minorHAnsi"/>
          <w:sz w:val="26"/>
          <w:szCs w:val="26"/>
        </w:rPr>
        <w:t>Magazzino.telefono</w:t>
      </w:r>
      <w:r w:rsidR="001D24F7"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>)</w:t>
      </w:r>
    </w:p>
    <w:p w14:paraId="54350E60" w14:textId="01AED054" w:rsidR="002F1F0A" w:rsidRDefault="002F1F0A" w:rsidP="00AF4104">
      <w:pPr>
        <w:spacing w:after="160" w:line="259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Fornitore </w:t>
      </w:r>
      <w:r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  <w:u w:val="single"/>
        </w:rPr>
        <w:t>telefono</w:t>
      </w:r>
      <w:r>
        <w:rPr>
          <w:rFonts w:cstheme="minorHAnsi"/>
          <w:sz w:val="26"/>
          <w:szCs w:val="26"/>
        </w:rPr>
        <w:t>, nome, partita IVA)</w:t>
      </w:r>
    </w:p>
    <w:p w14:paraId="2A7AC5C3" w14:textId="57CAB0FF" w:rsidR="002F1F0A" w:rsidRDefault="002F1F0A" w:rsidP="00AF4104">
      <w:pPr>
        <w:spacing w:after="160" w:line="259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Magazzino </w:t>
      </w:r>
      <w:r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  <w:u w:val="single"/>
        </w:rPr>
        <w:t>telefono</w:t>
      </w:r>
      <w:r>
        <w:rPr>
          <w:rFonts w:cstheme="minorHAnsi"/>
          <w:sz w:val="26"/>
          <w:szCs w:val="26"/>
        </w:rPr>
        <w:t>, via, città, CAP)</w:t>
      </w:r>
    </w:p>
    <w:p w14:paraId="15F51648" w14:textId="6920CD58" w:rsidR="002F1F0A" w:rsidRPr="002F1F0A" w:rsidRDefault="002F1F0A" w:rsidP="00AF4104">
      <w:pPr>
        <w:spacing w:after="160" w:line="259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Veicolo </w:t>
      </w:r>
      <w:r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  <w:u w:val="single"/>
        </w:rPr>
        <w:t>targa</w:t>
      </w:r>
      <w:r>
        <w:rPr>
          <w:rFonts w:cstheme="minorHAnsi"/>
          <w:sz w:val="26"/>
          <w:szCs w:val="26"/>
        </w:rPr>
        <w:t>, modello, anno fabbricazione)</w:t>
      </w:r>
    </w:p>
    <w:p w14:paraId="2E0ADA6E" w14:textId="38C22E8E" w:rsidR="002F1F0A" w:rsidRPr="00AD2295" w:rsidRDefault="002F1F0A" w:rsidP="00AF4104">
      <w:pPr>
        <w:spacing w:after="160" w:line="259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Telefono </w:t>
      </w:r>
      <w:r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  <w:u w:val="single"/>
        </w:rPr>
        <w:t>telefono</w:t>
      </w:r>
      <w:r>
        <w:rPr>
          <w:rFonts w:cstheme="minorHAnsi"/>
          <w:sz w:val="26"/>
          <w:szCs w:val="26"/>
        </w:rPr>
        <w:t xml:space="preserve">, </w:t>
      </w:r>
      <w:r w:rsidRPr="00AD2295">
        <w:rPr>
          <w:rFonts w:cstheme="minorHAnsi"/>
          <w:sz w:val="26"/>
          <w:szCs w:val="26"/>
        </w:rPr>
        <w:t>Personale.CF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>)</w:t>
      </w:r>
    </w:p>
    <w:p w14:paraId="505989B5" w14:textId="5F0A4B86" w:rsidR="006A03A3" w:rsidRDefault="00AF4104" w:rsidP="00AF4104">
      <w:pPr>
        <w:spacing w:after="160" w:line="259" w:lineRule="auto"/>
        <w:rPr>
          <w:rFonts w:cstheme="minorHAnsi"/>
          <w:sz w:val="26"/>
          <w:szCs w:val="26"/>
        </w:rPr>
      </w:pPr>
      <w:r w:rsidRPr="00AF4104">
        <w:rPr>
          <w:rFonts w:ascii="Calibri" w:eastAsia="Calibri" w:hAnsi="Calibri" w:cs="Calibri"/>
          <w:b/>
          <w:bCs/>
          <w:sz w:val="26"/>
          <w:szCs w:val="26"/>
        </w:rPr>
        <w:t>Permesso</w:t>
      </w:r>
      <w:r>
        <w:rPr>
          <w:rFonts w:ascii="Calibri" w:eastAsia="Calibri" w:hAnsi="Calibri" w:cs="Calibri"/>
          <w:sz w:val="26"/>
          <w:szCs w:val="26"/>
        </w:rPr>
        <w:t xml:space="preserve"> (</w:t>
      </w:r>
      <w:r w:rsidRPr="001A3925">
        <w:rPr>
          <w:rFonts w:ascii="Calibri" w:eastAsia="Calibri" w:hAnsi="Calibri" w:cs="Calibri"/>
          <w:sz w:val="26"/>
          <w:szCs w:val="26"/>
        </w:rPr>
        <w:t>stato</w:t>
      </w:r>
      <w:r>
        <w:rPr>
          <w:rFonts w:ascii="Calibri" w:eastAsia="Calibri" w:hAnsi="Calibri" w:cs="Calibri"/>
          <w:sz w:val="26"/>
          <w:szCs w:val="26"/>
        </w:rPr>
        <w:t xml:space="preserve">, </w:t>
      </w:r>
      <w:r w:rsidRPr="002F1F0A">
        <w:rPr>
          <w:rFonts w:ascii="Calibri" w:eastAsia="Calibri" w:hAnsi="Calibri" w:cs="Calibri"/>
          <w:sz w:val="26"/>
          <w:szCs w:val="26"/>
          <w:u w:val="single"/>
        </w:rPr>
        <w:t>Cantiere.</w:t>
      </w:r>
      <w:r w:rsidRPr="002F1F0A">
        <w:rPr>
          <w:rFonts w:cstheme="minorHAnsi"/>
          <w:sz w:val="26"/>
          <w:szCs w:val="26"/>
          <w:u w:val="single"/>
        </w:rPr>
        <w:t>codice</w:t>
      </w:r>
      <w:r w:rsidR="006A03A3" w:rsidRPr="00443B63">
        <w:rPr>
          <w:rFonts w:cstheme="minorHAnsi"/>
          <w:sz w:val="26"/>
          <w:szCs w:val="26"/>
        </w:rPr>
        <w:t>↑</w:t>
      </w:r>
      <w:r w:rsidR="001D24F7">
        <w:rPr>
          <w:rFonts w:cstheme="minorHAnsi"/>
          <w:sz w:val="26"/>
          <w:szCs w:val="26"/>
        </w:rPr>
        <w:t xml:space="preserve">, </w:t>
      </w:r>
      <w:r w:rsidR="001D24F7" w:rsidRPr="00D73F28">
        <w:rPr>
          <w:rFonts w:cstheme="minorHAnsi"/>
          <w:sz w:val="26"/>
          <w:szCs w:val="26"/>
        </w:rPr>
        <w:t>Ente locale.telefono</w:t>
      </w:r>
      <w:r w:rsidR="001D24F7"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>)</w:t>
      </w:r>
    </w:p>
    <w:p w14:paraId="29003324" w14:textId="0E0E0DCE" w:rsidR="001D24F7" w:rsidRDefault="001D24F7" w:rsidP="00AF4104">
      <w:pPr>
        <w:spacing w:after="160" w:line="259" w:lineRule="auto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HA RESPONSABILE </w:t>
      </w:r>
      <w:r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  <w:u w:val="single"/>
        </w:rPr>
        <w:t>Cantiere.codice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 xml:space="preserve">, </w:t>
      </w:r>
      <w:r w:rsidRPr="00803D12">
        <w:rPr>
          <w:rFonts w:cstheme="minorHAnsi"/>
          <w:sz w:val="26"/>
          <w:szCs w:val="26"/>
        </w:rPr>
        <w:t>Personale.CF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>)</w:t>
      </w:r>
    </w:p>
    <w:p w14:paraId="4C344983" w14:textId="5CE9499B" w:rsidR="001D24F7" w:rsidRDefault="001D24F7" w:rsidP="00AF4104">
      <w:pPr>
        <w:spacing w:after="160" w:line="259" w:lineRule="auto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HA CAPOSQUADRA </w:t>
      </w:r>
      <w:r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  <w:u w:val="single"/>
        </w:rPr>
        <w:t>Cantiere.codice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 xml:space="preserve">, </w:t>
      </w:r>
      <w:r w:rsidRPr="00803D12">
        <w:rPr>
          <w:rFonts w:cstheme="minorHAnsi"/>
          <w:sz w:val="26"/>
          <w:szCs w:val="26"/>
        </w:rPr>
        <w:t>Personale.CF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>)</w:t>
      </w:r>
    </w:p>
    <w:p w14:paraId="3B33E7EA" w14:textId="5154E1C2" w:rsidR="00EE6BEB" w:rsidRDefault="001D24F7" w:rsidP="00AF4104">
      <w:pPr>
        <w:spacing w:after="160" w:line="259" w:lineRule="auto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HA PERSONALE </w:t>
      </w:r>
      <w:r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  <w:u w:val="single"/>
        </w:rPr>
        <w:t>Cantiere.codice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 xml:space="preserve">, </w:t>
      </w:r>
      <w:r>
        <w:rPr>
          <w:rFonts w:cstheme="minorHAnsi"/>
          <w:sz w:val="26"/>
          <w:szCs w:val="26"/>
          <w:u w:val="single"/>
        </w:rPr>
        <w:t>Personale.CF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>)</w:t>
      </w:r>
    </w:p>
    <w:p w14:paraId="3D3704AC" w14:textId="4065C2F1" w:rsidR="00F62823" w:rsidRDefault="00F62823" w:rsidP="00803D12">
      <w:pPr>
        <w:spacing w:after="160" w:line="259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PUO’ GUIDARE </w:t>
      </w:r>
      <w:r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  <w:u w:val="single"/>
        </w:rPr>
        <w:t>Personale.CF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 xml:space="preserve">, </w:t>
      </w:r>
      <w:r w:rsidRPr="001F0260">
        <w:rPr>
          <w:rFonts w:cstheme="minorHAnsi"/>
          <w:sz w:val="26"/>
          <w:szCs w:val="26"/>
          <w:u w:val="single"/>
        </w:rPr>
        <w:t>Veicolo.targa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>)</w:t>
      </w:r>
    </w:p>
    <w:p w14:paraId="1AF46DDF" w14:textId="4844676F" w:rsidR="00EE6BEB" w:rsidRPr="00EE6BEB" w:rsidRDefault="00EE6BEB" w:rsidP="00AF4104">
      <w:pPr>
        <w:spacing w:after="160" w:line="259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</w:rPr>
        <w:t xml:space="preserve">È COMMISSIONATO </w:t>
      </w:r>
      <w:r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  <w:u w:val="single"/>
        </w:rPr>
        <w:t>Cantiere.codice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 xml:space="preserve">, </w:t>
      </w:r>
      <w:r w:rsidRPr="00803D12">
        <w:rPr>
          <w:rFonts w:cstheme="minorHAnsi"/>
          <w:sz w:val="26"/>
          <w:szCs w:val="26"/>
        </w:rPr>
        <w:t>Cliente.telefono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>)</w:t>
      </w:r>
    </w:p>
    <w:p w14:paraId="2C50A9F9" w14:textId="40B3C199" w:rsidR="001D24F7" w:rsidRPr="001F0260" w:rsidRDefault="001D24F7" w:rsidP="00AF4104">
      <w:pPr>
        <w:spacing w:after="160" w:line="259" w:lineRule="auto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USA </w:t>
      </w:r>
      <w:r>
        <w:rPr>
          <w:rFonts w:cstheme="minorHAnsi"/>
          <w:sz w:val="26"/>
          <w:szCs w:val="26"/>
        </w:rPr>
        <w:t>(</w:t>
      </w:r>
      <w:r w:rsidRPr="00803D12">
        <w:rPr>
          <w:rFonts w:cstheme="minorHAnsi"/>
          <w:sz w:val="26"/>
          <w:szCs w:val="26"/>
        </w:rPr>
        <w:t>Cantiere.codice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 xml:space="preserve">, </w:t>
      </w:r>
      <w:r w:rsidR="00803D12" w:rsidRPr="001D24F7">
        <w:rPr>
          <w:rFonts w:cstheme="minorHAnsi"/>
          <w:sz w:val="26"/>
          <w:szCs w:val="26"/>
          <w:u w:val="single"/>
        </w:rPr>
        <w:t>Prodotto. Codice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>)</w:t>
      </w:r>
    </w:p>
    <w:p w14:paraId="39F85B17" w14:textId="2A72A8CC" w:rsidR="001D24F7" w:rsidRDefault="001D24F7" w:rsidP="00AF4104">
      <w:pPr>
        <w:spacing w:after="160" w:line="259" w:lineRule="auto"/>
        <w:rPr>
          <w:rFonts w:cstheme="minorHAnsi"/>
          <w:sz w:val="26"/>
          <w:szCs w:val="26"/>
        </w:rPr>
      </w:pPr>
      <w:r w:rsidRPr="001D24F7">
        <w:rPr>
          <w:rFonts w:cstheme="minorHAnsi"/>
          <w:b/>
          <w:bCs/>
          <w:sz w:val="26"/>
          <w:szCs w:val="26"/>
        </w:rPr>
        <w:t>È FORNITO</w:t>
      </w:r>
      <w:r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  <w:u w:val="single"/>
        </w:rPr>
        <w:t>Prodotto.codice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 xml:space="preserve">, </w:t>
      </w:r>
      <w:r>
        <w:rPr>
          <w:rFonts w:cstheme="minorHAnsi"/>
          <w:sz w:val="26"/>
          <w:szCs w:val="26"/>
          <w:u w:val="single"/>
        </w:rPr>
        <w:t>Fornitore.telefono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>)</w:t>
      </w:r>
    </w:p>
    <w:p w14:paraId="731EDE54" w14:textId="515F9499" w:rsidR="00AF4104" w:rsidRDefault="001D24F7" w:rsidP="00AF4104">
      <w:pPr>
        <w:spacing w:after="160" w:line="259" w:lineRule="auto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IMPIEGA </w:t>
      </w:r>
      <w:r>
        <w:rPr>
          <w:rFonts w:cstheme="minorHAnsi"/>
          <w:sz w:val="26"/>
          <w:szCs w:val="26"/>
        </w:rPr>
        <w:t>(</w:t>
      </w:r>
      <w:r w:rsidRPr="001F0260">
        <w:rPr>
          <w:rFonts w:cstheme="minorHAnsi"/>
          <w:sz w:val="26"/>
          <w:szCs w:val="26"/>
        </w:rPr>
        <w:t>Cantiere.codice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 xml:space="preserve">, </w:t>
      </w:r>
      <w:r>
        <w:rPr>
          <w:rFonts w:cstheme="minorHAnsi"/>
          <w:sz w:val="26"/>
          <w:szCs w:val="26"/>
          <w:u w:val="single"/>
        </w:rPr>
        <w:t>Veicolo.targa</w:t>
      </w:r>
      <w:r w:rsidRPr="00443B63">
        <w:rPr>
          <w:rFonts w:cstheme="minorHAnsi"/>
          <w:sz w:val="26"/>
          <w:szCs w:val="26"/>
        </w:rPr>
        <w:t>↑</w:t>
      </w:r>
      <w:r>
        <w:rPr>
          <w:rFonts w:cstheme="minorHAnsi"/>
          <w:sz w:val="26"/>
          <w:szCs w:val="26"/>
        </w:rPr>
        <w:t>)</w:t>
      </w:r>
    </w:p>
    <w:p w14:paraId="7EF8B6D4" w14:textId="77777777" w:rsidR="00D73F28" w:rsidRDefault="00D73F28" w:rsidP="009D69A9">
      <w:pPr>
        <w:spacing w:after="160" w:line="259" w:lineRule="auto"/>
        <w:rPr>
          <w:rFonts w:cstheme="minorHAnsi"/>
          <w:sz w:val="26"/>
          <w:szCs w:val="26"/>
        </w:rPr>
      </w:pPr>
    </w:p>
    <w:p w14:paraId="094ED89B" w14:textId="268AECE3" w:rsidR="009D69A9" w:rsidRDefault="009D69A9" w:rsidP="009D69A9">
      <w:pPr>
        <w:spacing w:after="160" w:line="259" w:lineRule="auto"/>
        <w:rPr>
          <w:rFonts w:ascii="Calibri" w:eastAsia="Calibri" w:hAnsi="Calibri" w:cs="Times New Roman"/>
          <w:b/>
          <w:bCs/>
          <w:sz w:val="36"/>
          <w:szCs w:val="36"/>
          <w:u w:val="single"/>
        </w:rPr>
      </w:pPr>
      <w:r>
        <w:rPr>
          <w:rFonts w:ascii="Calibri" w:eastAsia="Calibri" w:hAnsi="Calibri" w:cs="Times New Roman"/>
          <w:b/>
          <w:bCs/>
          <w:sz w:val="36"/>
          <w:szCs w:val="36"/>
          <w:u w:val="single"/>
        </w:rPr>
        <w:t>Normalizzazione</w:t>
      </w:r>
    </w:p>
    <w:p w14:paraId="611A49CC" w14:textId="428D0D9C" w:rsidR="00D73F28" w:rsidRDefault="00D73F28" w:rsidP="009D69A9">
      <w:pPr>
        <w:spacing w:after="160" w:line="259" w:lineRule="auto"/>
        <w:rPr>
          <w:rFonts w:ascii="Calibri" w:eastAsia="Calibri" w:hAnsi="Calibri" w:cs="Times New Roman"/>
          <w:sz w:val="26"/>
          <w:szCs w:val="36"/>
        </w:rPr>
      </w:pPr>
      <w:r>
        <w:rPr>
          <w:rFonts w:ascii="Calibri" w:eastAsia="Calibri" w:hAnsi="Calibri" w:cs="Times New Roman"/>
          <w:sz w:val="26"/>
          <w:szCs w:val="36"/>
        </w:rPr>
        <w:t>Lo schema è già in 3</w:t>
      </w:r>
      <w:r w:rsidR="00565C1C">
        <w:rPr>
          <w:rFonts w:ascii="Calibri" w:eastAsia="Calibri" w:hAnsi="Calibri" w:cs="Times New Roman"/>
          <w:sz w:val="26"/>
          <w:szCs w:val="36"/>
        </w:rPr>
        <w:t>FN</w:t>
      </w:r>
      <w:r>
        <w:rPr>
          <w:rFonts w:ascii="Calibri" w:eastAsia="Calibri" w:hAnsi="Calibri" w:cs="Times New Roman"/>
          <w:sz w:val="26"/>
          <w:szCs w:val="36"/>
        </w:rPr>
        <w:t>, in quanto:</w:t>
      </w:r>
    </w:p>
    <w:p w14:paraId="4F30D8CD" w14:textId="77777777" w:rsidR="00D73F28" w:rsidRDefault="00D73F28" w:rsidP="00D73F28">
      <w:pPr>
        <w:pStyle w:val="Paragrafoelenco"/>
        <w:numPr>
          <w:ilvl w:val="0"/>
          <w:numId w:val="2"/>
        </w:numPr>
        <w:spacing w:after="160" w:line="259" w:lineRule="auto"/>
        <w:rPr>
          <w:rFonts w:ascii="Calibri" w:eastAsia="Calibri" w:hAnsi="Calibri" w:cs="Times New Roman"/>
          <w:sz w:val="26"/>
          <w:szCs w:val="36"/>
        </w:rPr>
      </w:pPr>
      <w:r w:rsidRPr="00D73F28">
        <w:rPr>
          <w:rFonts w:ascii="Calibri" w:eastAsia="Calibri" w:hAnsi="Calibri" w:cs="Times New Roman"/>
          <w:sz w:val="26"/>
          <w:szCs w:val="36"/>
        </w:rPr>
        <w:t>non vi sono attributi composti o multi-valore (1FN)</w:t>
      </w:r>
    </w:p>
    <w:p w14:paraId="320620B4" w14:textId="10F3BB38" w:rsidR="009D69A9" w:rsidRDefault="00D73F28" w:rsidP="00D73F28">
      <w:pPr>
        <w:pStyle w:val="Paragrafoelenco"/>
        <w:numPr>
          <w:ilvl w:val="0"/>
          <w:numId w:val="2"/>
        </w:numPr>
        <w:spacing w:after="160" w:line="259" w:lineRule="auto"/>
        <w:rPr>
          <w:rFonts w:ascii="Calibri" w:eastAsia="Calibri" w:hAnsi="Calibri" w:cs="Times New Roman"/>
          <w:sz w:val="26"/>
          <w:szCs w:val="36"/>
        </w:rPr>
      </w:pPr>
      <w:r w:rsidRPr="00D73F28">
        <w:rPr>
          <w:rFonts w:ascii="Calibri" w:eastAsia="Calibri" w:hAnsi="Calibri" w:cs="Times New Roman"/>
          <w:sz w:val="26"/>
          <w:szCs w:val="36"/>
        </w:rPr>
        <w:t>negli schemi in cui vi sono chiavi composte</w:t>
      </w:r>
      <w:r>
        <w:rPr>
          <w:rFonts w:ascii="Calibri" w:eastAsia="Calibri" w:hAnsi="Calibri" w:cs="Times New Roman"/>
          <w:sz w:val="26"/>
          <w:szCs w:val="36"/>
        </w:rPr>
        <w:t xml:space="preserve">, </w:t>
      </w:r>
      <w:r w:rsidRPr="00D73F28">
        <w:rPr>
          <w:rFonts w:ascii="Calibri" w:eastAsia="Calibri" w:hAnsi="Calibri" w:cs="Times New Roman"/>
          <w:sz w:val="26"/>
          <w:szCs w:val="36"/>
        </w:rPr>
        <w:t xml:space="preserve">non </w:t>
      </w:r>
      <w:r w:rsidR="008A6858">
        <w:rPr>
          <w:rFonts w:ascii="Calibri" w:eastAsia="Calibri" w:hAnsi="Calibri" w:cs="Times New Roman"/>
          <w:sz w:val="26"/>
          <w:szCs w:val="36"/>
        </w:rPr>
        <w:t>c</w:t>
      </w:r>
      <w:r w:rsidRPr="00D73F28">
        <w:rPr>
          <w:rFonts w:ascii="Calibri" w:eastAsia="Calibri" w:hAnsi="Calibri" w:cs="Times New Roman"/>
          <w:sz w:val="26"/>
          <w:szCs w:val="36"/>
        </w:rPr>
        <w:t>i sono attributi non primi e gli altri schemi hanno la chiave composta da un unico attributo (2FN)</w:t>
      </w:r>
    </w:p>
    <w:p w14:paraId="5B98A06A" w14:textId="6862B6A3" w:rsidR="009D69A9" w:rsidRPr="00D73F28" w:rsidRDefault="00D73F28" w:rsidP="00AF4104">
      <w:pPr>
        <w:pStyle w:val="Paragrafoelenco"/>
        <w:numPr>
          <w:ilvl w:val="0"/>
          <w:numId w:val="2"/>
        </w:numPr>
        <w:spacing w:after="160" w:line="259" w:lineRule="auto"/>
        <w:rPr>
          <w:rFonts w:ascii="Calibri" w:eastAsia="Calibri" w:hAnsi="Calibri" w:cs="Times New Roman"/>
          <w:sz w:val="26"/>
          <w:szCs w:val="36"/>
        </w:rPr>
      </w:pPr>
      <w:r>
        <w:rPr>
          <w:rFonts w:ascii="Calibri" w:eastAsia="Calibri" w:hAnsi="Calibri" w:cs="Times New Roman"/>
          <w:sz w:val="26"/>
          <w:szCs w:val="36"/>
        </w:rPr>
        <w:t>non vi sono attributi non chiave che dipendono da altri attributi non chiave (3FN)</w:t>
      </w:r>
    </w:p>
    <w:sectPr w:rsidR="009D69A9" w:rsidRPr="00D73F28" w:rsidSect="00EC58C7">
      <w:pgSz w:w="11906" w:h="16838"/>
      <w:pgMar w:top="1440" w:right="1440" w:bottom="1440" w:left="1440" w:header="720" w:footer="720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57259" w14:textId="77777777" w:rsidR="00443900" w:rsidRDefault="00443900" w:rsidP="006D544A">
      <w:pPr>
        <w:spacing w:after="0" w:line="240" w:lineRule="auto"/>
      </w:pPr>
      <w:r>
        <w:separator/>
      </w:r>
    </w:p>
  </w:endnote>
  <w:endnote w:type="continuationSeparator" w:id="0">
    <w:p w14:paraId="50F8E5AC" w14:textId="77777777" w:rsidR="00443900" w:rsidRDefault="00443900" w:rsidP="006D5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3353C" w14:textId="77777777" w:rsidR="00443900" w:rsidRDefault="00443900" w:rsidP="006D544A">
      <w:pPr>
        <w:spacing w:after="0" w:line="240" w:lineRule="auto"/>
      </w:pPr>
      <w:r>
        <w:separator/>
      </w:r>
    </w:p>
  </w:footnote>
  <w:footnote w:type="continuationSeparator" w:id="0">
    <w:p w14:paraId="1CE5A3D7" w14:textId="77777777" w:rsidR="00443900" w:rsidRDefault="00443900" w:rsidP="006D5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FFB81" w14:textId="09A8243E" w:rsidR="008C7616" w:rsidRDefault="008C7616">
    <w:pPr>
      <w:pStyle w:val="Intestazione"/>
      <w:rPr>
        <w:sz w:val="48"/>
        <w:szCs w:val="48"/>
      </w:rPr>
    </w:pPr>
    <w:r w:rsidRPr="006D544A">
      <w:rPr>
        <w:sz w:val="48"/>
        <w:szCs w:val="48"/>
      </w:rPr>
      <w:t xml:space="preserve">Fase </w:t>
    </w:r>
    <w:r>
      <w:rPr>
        <w:sz w:val="48"/>
        <w:szCs w:val="48"/>
      </w:rPr>
      <w:t>4: progettazione logica</w:t>
    </w:r>
  </w:p>
  <w:p w14:paraId="12830604" w14:textId="77777777" w:rsidR="008C7616" w:rsidRPr="002901A6" w:rsidRDefault="008C7616">
    <w:pPr>
      <w:pStyle w:val="Intestazione"/>
      <w:rPr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AB626" w14:textId="77777777" w:rsidR="008C7616" w:rsidRDefault="008C7616" w:rsidP="00822551">
    <w:pPr>
      <w:pStyle w:val="Intestazione"/>
      <w:rPr>
        <w:sz w:val="48"/>
        <w:szCs w:val="48"/>
      </w:rPr>
    </w:pPr>
    <w:r w:rsidRPr="006D544A">
      <w:rPr>
        <w:sz w:val="48"/>
        <w:szCs w:val="48"/>
      </w:rPr>
      <w:t xml:space="preserve">Fase </w:t>
    </w:r>
    <w:r>
      <w:rPr>
        <w:sz w:val="48"/>
        <w:szCs w:val="48"/>
      </w:rPr>
      <w:t>4: progettazione logica</w:t>
    </w:r>
  </w:p>
  <w:p w14:paraId="0AFABC14" w14:textId="77777777" w:rsidR="008C7616" w:rsidRPr="00822551" w:rsidRDefault="008C7616" w:rsidP="00822551">
    <w:pPr>
      <w:pStyle w:val="Intestazione"/>
      <w:rPr>
        <w:sz w:val="48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966E8" w14:textId="0E640BDB" w:rsidR="008C7616" w:rsidRDefault="008C7616">
    <w:pPr>
      <w:pStyle w:val="Intestazione"/>
      <w:rPr>
        <w:sz w:val="48"/>
        <w:szCs w:val="48"/>
      </w:rPr>
    </w:pPr>
    <w:r w:rsidRPr="006D544A">
      <w:rPr>
        <w:sz w:val="48"/>
        <w:szCs w:val="48"/>
      </w:rPr>
      <w:t xml:space="preserve">Fase </w:t>
    </w:r>
    <w:r>
      <w:rPr>
        <w:sz w:val="48"/>
        <w:szCs w:val="48"/>
      </w:rPr>
      <w:t>4: progettazione logica</w:t>
    </w:r>
  </w:p>
  <w:p w14:paraId="2F279A97" w14:textId="77777777" w:rsidR="008C7616" w:rsidRPr="00E23328" w:rsidRDefault="008C7616">
    <w:pPr>
      <w:pStyle w:val="Intestazione"/>
      <w:rPr>
        <w:sz w:val="48"/>
        <w:szCs w:val="4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0D7FB" w14:textId="73BD07F9" w:rsidR="008C7616" w:rsidRDefault="008C7616" w:rsidP="00822551">
    <w:pPr>
      <w:pStyle w:val="Intestazione"/>
      <w:rPr>
        <w:sz w:val="48"/>
        <w:szCs w:val="48"/>
      </w:rPr>
    </w:pPr>
    <w:r w:rsidRPr="006D544A">
      <w:rPr>
        <w:sz w:val="48"/>
        <w:szCs w:val="48"/>
      </w:rPr>
      <w:t xml:space="preserve">Fase </w:t>
    </w:r>
    <w:r>
      <w:rPr>
        <w:sz w:val="48"/>
        <w:szCs w:val="48"/>
      </w:rPr>
      <w:t>4: progettazione logica</w:t>
    </w:r>
  </w:p>
  <w:p w14:paraId="51A1682E" w14:textId="77777777" w:rsidR="008C7616" w:rsidRPr="00822551" w:rsidRDefault="008C7616" w:rsidP="00822551">
    <w:pPr>
      <w:pStyle w:val="Intestazione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07BC"/>
    <w:multiLevelType w:val="hybridMultilevel"/>
    <w:tmpl w:val="563CC342"/>
    <w:lvl w:ilvl="0" w:tplc="D4C66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43C0F"/>
    <w:multiLevelType w:val="hybridMultilevel"/>
    <w:tmpl w:val="868C4F06"/>
    <w:lvl w:ilvl="0" w:tplc="67940C5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4A"/>
    <w:rsid w:val="00017811"/>
    <w:rsid w:val="000314A1"/>
    <w:rsid w:val="000471F7"/>
    <w:rsid w:val="00095DBE"/>
    <w:rsid w:val="000A67F7"/>
    <w:rsid w:val="000B57AB"/>
    <w:rsid w:val="000E5C00"/>
    <w:rsid w:val="000F33AD"/>
    <w:rsid w:val="0010723F"/>
    <w:rsid w:val="00122480"/>
    <w:rsid w:val="00123124"/>
    <w:rsid w:val="00131BF1"/>
    <w:rsid w:val="00137099"/>
    <w:rsid w:val="00142BF3"/>
    <w:rsid w:val="0014571E"/>
    <w:rsid w:val="00152514"/>
    <w:rsid w:val="00185CD1"/>
    <w:rsid w:val="001A3925"/>
    <w:rsid w:val="001C6AA2"/>
    <w:rsid w:val="001D24F7"/>
    <w:rsid w:val="001F0260"/>
    <w:rsid w:val="001F7960"/>
    <w:rsid w:val="002901A6"/>
    <w:rsid w:val="00291F77"/>
    <w:rsid w:val="002A7A40"/>
    <w:rsid w:val="002F1F0A"/>
    <w:rsid w:val="003170D6"/>
    <w:rsid w:val="00334457"/>
    <w:rsid w:val="00346229"/>
    <w:rsid w:val="00351B24"/>
    <w:rsid w:val="003536F9"/>
    <w:rsid w:val="00355D72"/>
    <w:rsid w:val="00362407"/>
    <w:rsid w:val="003769B7"/>
    <w:rsid w:val="003A13BC"/>
    <w:rsid w:val="003A4C32"/>
    <w:rsid w:val="003D4CB6"/>
    <w:rsid w:val="003E0FBC"/>
    <w:rsid w:val="003F4381"/>
    <w:rsid w:val="003F75C1"/>
    <w:rsid w:val="004123B3"/>
    <w:rsid w:val="00424688"/>
    <w:rsid w:val="00443900"/>
    <w:rsid w:val="00443B63"/>
    <w:rsid w:val="00460AEF"/>
    <w:rsid w:val="0047376B"/>
    <w:rsid w:val="004B5004"/>
    <w:rsid w:val="004B62ED"/>
    <w:rsid w:val="004D2062"/>
    <w:rsid w:val="004D575C"/>
    <w:rsid w:val="004D5CFC"/>
    <w:rsid w:val="004E0011"/>
    <w:rsid w:val="004F2FF6"/>
    <w:rsid w:val="005407A1"/>
    <w:rsid w:val="00542055"/>
    <w:rsid w:val="00552C1C"/>
    <w:rsid w:val="00555F42"/>
    <w:rsid w:val="00565C1C"/>
    <w:rsid w:val="005A1124"/>
    <w:rsid w:val="005B79CC"/>
    <w:rsid w:val="005C4764"/>
    <w:rsid w:val="005E0F25"/>
    <w:rsid w:val="005E3D07"/>
    <w:rsid w:val="005F0EF3"/>
    <w:rsid w:val="005F5E17"/>
    <w:rsid w:val="006377A8"/>
    <w:rsid w:val="0064641C"/>
    <w:rsid w:val="00664905"/>
    <w:rsid w:val="00667203"/>
    <w:rsid w:val="0067247B"/>
    <w:rsid w:val="00680520"/>
    <w:rsid w:val="006A03A3"/>
    <w:rsid w:val="006B3D8E"/>
    <w:rsid w:val="006D544A"/>
    <w:rsid w:val="006D5D0C"/>
    <w:rsid w:val="006E7302"/>
    <w:rsid w:val="00713971"/>
    <w:rsid w:val="007178AA"/>
    <w:rsid w:val="007862FE"/>
    <w:rsid w:val="007A22F6"/>
    <w:rsid w:val="007A316D"/>
    <w:rsid w:val="007A50BD"/>
    <w:rsid w:val="007B3260"/>
    <w:rsid w:val="007C616C"/>
    <w:rsid w:val="007E628F"/>
    <w:rsid w:val="00803D12"/>
    <w:rsid w:val="00822551"/>
    <w:rsid w:val="0082623F"/>
    <w:rsid w:val="00847485"/>
    <w:rsid w:val="00857D7B"/>
    <w:rsid w:val="00882F25"/>
    <w:rsid w:val="008A6858"/>
    <w:rsid w:val="008B26FA"/>
    <w:rsid w:val="008C7616"/>
    <w:rsid w:val="008E4DF7"/>
    <w:rsid w:val="0096039F"/>
    <w:rsid w:val="00964FC0"/>
    <w:rsid w:val="00983EB7"/>
    <w:rsid w:val="009908D4"/>
    <w:rsid w:val="009A7641"/>
    <w:rsid w:val="009B6C7B"/>
    <w:rsid w:val="009C14FA"/>
    <w:rsid w:val="009C5C0B"/>
    <w:rsid w:val="009C6A4B"/>
    <w:rsid w:val="009D69A9"/>
    <w:rsid w:val="009E156C"/>
    <w:rsid w:val="009E3F9B"/>
    <w:rsid w:val="009F4DB4"/>
    <w:rsid w:val="00A43D64"/>
    <w:rsid w:val="00A65191"/>
    <w:rsid w:val="00A8263E"/>
    <w:rsid w:val="00AA6942"/>
    <w:rsid w:val="00AB1EEF"/>
    <w:rsid w:val="00AD2295"/>
    <w:rsid w:val="00AE228E"/>
    <w:rsid w:val="00AF4104"/>
    <w:rsid w:val="00B302CE"/>
    <w:rsid w:val="00B42CE2"/>
    <w:rsid w:val="00B4612C"/>
    <w:rsid w:val="00B9483B"/>
    <w:rsid w:val="00BA0B08"/>
    <w:rsid w:val="00BB02A3"/>
    <w:rsid w:val="00BB02AF"/>
    <w:rsid w:val="00BC2038"/>
    <w:rsid w:val="00BC67F3"/>
    <w:rsid w:val="00C27192"/>
    <w:rsid w:val="00C907E4"/>
    <w:rsid w:val="00CE1468"/>
    <w:rsid w:val="00CF6AE1"/>
    <w:rsid w:val="00D058C2"/>
    <w:rsid w:val="00D22D8D"/>
    <w:rsid w:val="00D25796"/>
    <w:rsid w:val="00D73F28"/>
    <w:rsid w:val="00D93F2F"/>
    <w:rsid w:val="00E05A03"/>
    <w:rsid w:val="00E10537"/>
    <w:rsid w:val="00E23328"/>
    <w:rsid w:val="00E255AF"/>
    <w:rsid w:val="00E62916"/>
    <w:rsid w:val="00EA0543"/>
    <w:rsid w:val="00EA7E1D"/>
    <w:rsid w:val="00EB087E"/>
    <w:rsid w:val="00EC3B1D"/>
    <w:rsid w:val="00EC58C7"/>
    <w:rsid w:val="00ED7659"/>
    <w:rsid w:val="00ED7816"/>
    <w:rsid w:val="00EE4C7C"/>
    <w:rsid w:val="00EE6BEB"/>
    <w:rsid w:val="00EF2E11"/>
    <w:rsid w:val="00F136CA"/>
    <w:rsid w:val="00F25744"/>
    <w:rsid w:val="00F60463"/>
    <w:rsid w:val="00F62823"/>
    <w:rsid w:val="00F64A6C"/>
    <w:rsid w:val="00F83F45"/>
    <w:rsid w:val="00FA4C61"/>
    <w:rsid w:val="00FC66CA"/>
    <w:rsid w:val="00FE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EB5BE"/>
  <w15:docId w15:val="{65F224D2-BD3E-4265-AE14-9B1762F0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D54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544A"/>
  </w:style>
  <w:style w:type="paragraph" w:styleId="Pidipagina">
    <w:name w:val="footer"/>
    <w:basedOn w:val="Normale"/>
    <w:link w:val="PidipaginaCarattere"/>
    <w:uiPriority w:val="99"/>
    <w:unhideWhenUsed/>
    <w:rsid w:val="006D54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544A"/>
  </w:style>
  <w:style w:type="table" w:styleId="Grigliatabella">
    <w:name w:val="Table Grid"/>
    <w:basedOn w:val="Tabellanormale"/>
    <w:uiPriority w:val="59"/>
    <w:rsid w:val="0067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AB1EE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B1EE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B1EE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B1EE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B1EEF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1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1EEF"/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52C1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52C1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52C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0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A66D4-C3BA-43D3-A55C-AA2291D71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790</TotalTime>
  <Pages>7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106</cp:revision>
  <dcterms:created xsi:type="dcterms:W3CDTF">2020-01-15T16:40:00Z</dcterms:created>
  <dcterms:modified xsi:type="dcterms:W3CDTF">2020-01-25T06:42:00Z</dcterms:modified>
</cp:coreProperties>
</file>