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213F" w14:textId="279828CC" w:rsidR="009B6C7B" w:rsidRPr="00B42CE2" w:rsidRDefault="009B6C7B" w:rsidP="009B6C7B">
      <w:pPr>
        <w:rPr>
          <w:b/>
          <w:bCs/>
          <w:sz w:val="36"/>
          <w:szCs w:val="36"/>
          <w:u w:val="single"/>
        </w:rPr>
      </w:pPr>
      <w:r w:rsidRPr="00B42CE2">
        <w:rPr>
          <w:b/>
          <w:bCs/>
          <w:sz w:val="36"/>
          <w:szCs w:val="36"/>
          <w:u w:val="single"/>
        </w:rPr>
        <w:t>Impresa edile</w:t>
      </w:r>
    </w:p>
    <w:p w14:paraId="1DBAC3AC" w14:textId="115C0187" w:rsidR="00B9483B" w:rsidRPr="004F2FF6" w:rsidRDefault="009B6C7B" w:rsidP="009B6C7B">
      <w:pPr>
        <w:rPr>
          <w:sz w:val="26"/>
          <w:szCs w:val="26"/>
        </w:rPr>
      </w:pPr>
      <w:r w:rsidRPr="004F2FF6">
        <w:rPr>
          <w:sz w:val="26"/>
          <w:szCs w:val="26"/>
        </w:rPr>
        <w:t xml:space="preserve">L’impresa edile </w:t>
      </w:r>
      <w:r w:rsidR="00B9483B" w:rsidRPr="004F2FF6">
        <w:rPr>
          <w:sz w:val="26"/>
          <w:szCs w:val="26"/>
        </w:rPr>
        <w:t xml:space="preserve">si occupa principalmente di costruire cantieri e per fare ciò ha bisogno del personale, dei clienti che commissionano i cantieri e dei </w:t>
      </w:r>
      <w:r w:rsidR="00122480">
        <w:rPr>
          <w:sz w:val="26"/>
          <w:szCs w:val="26"/>
        </w:rPr>
        <w:t>prodotti</w:t>
      </w:r>
      <w:r w:rsidR="00B9483B" w:rsidRPr="004F2FF6">
        <w:rPr>
          <w:sz w:val="26"/>
          <w:szCs w:val="26"/>
        </w:rPr>
        <w:t xml:space="preserve"> </w:t>
      </w:r>
      <w:r w:rsidR="00BB02A3">
        <w:rPr>
          <w:sz w:val="26"/>
          <w:szCs w:val="26"/>
        </w:rPr>
        <w:t xml:space="preserve">e veicoli </w:t>
      </w:r>
      <w:r w:rsidR="00B9483B" w:rsidRPr="004F2FF6">
        <w:rPr>
          <w:sz w:val="26"/>
          <w:szCs w:val="26"/>
        </w:rPr>
        <w:t xml:space="preserve">necessari al fine </w:t>
      </w:r>
      <w:r w:rsidR="00BB02AF" w:rsidRPr="004F2FF6">
        <w:rPr>
          <w:sz w:val="26"/>
          <w:szCs w:val="26"/>
        </w:rPr>
        <w:t>dello svolgimento</w:t>
      </w:r>
      <w:r w:rsidR="00B9483B" w:rsidRPr="004F2FF6">
        <w:rPr>
          <w:sz w:val="26"/>
          <w:szCs w:val="26"/>
        </w:rPr>
        <w:t xml:space="preserve"> dell’attività sul cantiere</w:t>
      </w:r>
      <w:r w:rsidR="00BB02AF" w:rsidRPr="004F2FF6">
        <w:rPr>
          <w:sz w:val="26"/>
          <w:szCs w:val="26"/>
        </w:rPr>
        <w:t>.</w:t>
      </w:r>
      <w:r w:rsidR="003A4C32" w:rsidRPr="004F2FF6">
        <w:rPr>
          <w:sz w:val="26"/>
          <w:szCs w:val="26"/>
        </w:rPr>
        <w:t xml:space="preserve"> </w:t>
      </w:r>
    </w:p>
    <w:p w14:paraId="6C834804" w14:textId="77777777" w:rsidR="004123B3" w:rsidRDefault="004123B3" w:rsidP="00291F77">
      <w:pPr>
        <w:rPr>
          <w:sz w:val="26"/>
          <w:szCs w:val="26"/>
        </w:rPr>
      </w:pPr>
    </w:p>
    <w:p w14:paraId="3D616DE2" w14:textId="4164F2C8" w:rsidR="004F2FF6" w:rsidRPr="004F2FF6" w:rsidRDefault="00B9483B" w:rsidP="00291F77">
      <w:pPr>
        <w:rPr>
          <w:sz w:val="26"/>
          <w:szCs w:val="26"/>
        </w:rPr>
      </w:pPr>
      <w:r w:rsidRPr="004F2FF6">
        <w:rPr>
          <w:sz w:val="26"/>
          <w:szCs w:val="26"/>
        </w:rPr>
        <w:t>Questa impresa edile in particolare</w:t>
      </w:r>
      <w:bookmarkStart w:id="0" w:name="_GoBack"/>
      <w:bookmarkEnd w:id="0"/>
      <w:r w:rsidRPr="004F2FF6">
        <w:rPr>
          <w:sz w:val="26"/>
          <w:szCs w:val="26"/>
        </w:rPr>
        <w:t xml:space="preserve"> </w:t>
      </w:r>
      <w:r w:rsidR="00291F77" w:rsidRPr="004F2FF6">
        <w:rPr>
          <w:sz w:val="26"/>
          <w:szCs w:val="26"/>
        </w:rPr>
        <w:t>tiene traccia di tutti i cantieri a cui sta lavorando, in particolare tiene traccia del personale sul cantiere</w:t>
      </w:r>
      <w:r w:rsidR="0067247B" w:rsidRPr="004F2FF6">
        <w:rPr>
          <w:sz w:val="26"/>
          <w:szCs w:val="26"/>
        </w:rPr>
        <w:t xml:space="preserve">, </w:t>
      </w:r>
      <w:r w:rsidR="00291F77" w:rsidRPr="004F2FF6">
        <w:rPr>
          <w:sz w:val="26"/>
          <w:szCs w:val="26"/>
        </w:rPr>
        <w:t xml:space="preserve">dei </w:t>
      </w:r>
      <w:r w:rsidR="00122480">
        <w:rPr>
          <w:sz w:val="26"/>
          <w:szCs w:val="26"/>
        </w:rPr>
        <w:t>prodotti</w:t>
      </w:r>
      <w:r w:rsidR="00291F77" w:rsidRPr="004F2FF6">
        <w:rPr>
          <w:sz w:val="26"/>
          <w:szCs w:val="26"/>
        </w:rPr>
        <w:t xml:space="preserve"> </w:t>
      </w:r>
      <w:r w:rsidR="0067247B" w:rsidRPr="004F2FF6">
        <w:rPr>
          <w:sz w:val="26"/>
          <w:szCs w:val="26"/>
        </w:rPr>
        <w:t xml:space="preserve">e dei veicoli </w:t>
      </w:r>
      <w:r w:rsidR="00291F77" w:rsidRPr="004F2FF6">
        <w:rPr>
          <w:sz w:val="26"/>
          <w:szCs w:val="26"/>
        </w:rPr>
        <w:t xml:space="preserve">che si stanno utilizzando. </w:t>
      </w:r>
    </w:p>
    <w:p w14:paraId="6FC583C3" w14:textId="7ADB8DDC" w:rsidR="004F2FF6" w:rsidRDefault="00291F77" w:rsidP="00291F77">
      <w:pPr>
        <w:rPr>
          <w:sz w:val="26"/>
          <w:szCs w:val="26"/>
        </w:rPr>
      </w:pPr>
      <w:r w:rsidRPr="004F2FF6">
        <w:rPr>
          <w:sz w:val="26"/>
          <w:szCs w:val="26"/>
        </w:rPr>
        <w:t>Ogni cantiere</w:t>
      </w:r>
      <w:r w:rsidR="00E05A03">
        <w:rPr>
          <w:sz w:val="26"/>
          <w:szCs w:val="26"/>
        </w:rPr>
        <w:t xml:space="preserve"> </w:t>
      </w:r>
      <w:r w:rsidRPr="004F2FF6">
        <w:rPr>
          <w:sz w:val="26"/>
          <w:szCs w:val="26"/>
        </w:rPr>
        <w:t>ha un codice numerico distintivo, un valore, una località, un responsabile, un caposquadra</w:t>
      </w:r>
      <w:r w:rsidR="00822551" w:rsidRPr="004F2FF6">
        <w:rPr>
          <w:sz w:val="26"/>
          <w:szCs w:val="26"/>
        </w:rPr>
        <w:t xml:space="preserve"> e un permesso</w:t>
      </w:r>
      <w:r w:rsidRPr="004F2FF6">
        <w:rPr>
          <w:sz w:val="26"/>
          <w:szCs w:val="26"/>
        </w:rPr>
        <w:t>.</w:t>
      </w:r>
      <w:r w:rsidR="00E05A03">
        <w:rPr>
          <w:sz w:val="26"/>
          <w:szCs w:val="26"/>
        </w:rPr>
        <w:t xml:space="preserve"> In media l’impresa edile ha 5 cantieri aperti</w:t>
      </w:r>
      <w:r w:rsidR="000F33AD">
        <w:rPr>
          <w:sz w:val="26"/>
          <w:szCs w:val="26"/>
        </w:rPr>
        <w:t xml:space="preserve"> al mese</w:t>
      </w:r>
      <w:r w:rsidR="00E05A03">
        <w:rPr>
          <w:sz w:val="26"/>
          <w:szCs w:val="26"/>
        </w:rPr>
        <w:t xml:space="preserve"> e ogni cantiere in media ha 10 personale, 25 prodotti e </w:t>
      </w:r>
      <w:r w:rsidR="00EA7E1D">
        <w:rPr>
          <w:sz w:val="26"/>
          <w:szCs w:val="26"/>
        </w:rPr>
        <w:t>8</w:t>
      </w:r>
      <w:r w:rsidR="00E05A03">
        <w:rPr>
          <w:sz w:val="26"/>
          <w:szCs w:val="26"/>
        </w:rPr>
        <w:t xml:space="preserve"> veicoli.</w:t>
      </w:r>
      <w:r w:rsidR="00822551" w:rsidRPr="004F2FF6">
        <w:rPr>
          <w:sz w:val="26"/>
          <w:szCs w:val="26"/>
        </w:rPr>
        <w:t xml:space="preserve"> </w:t>
      </w:r>
      <w:r w:rsidR="00E255AF">
        <w:rPr>
          <w:sz w:val="26"/>
          <w:szCs w:val="26"/>
        </w:rPr>
        <w:t xml:space="preserve">Inoltre, l’impresa </w:t>
      </w:r>
      <w:r w:rsidR="003170D6">
        <w:rPr>
          <w:sz w:val="26"/>
          <w:szCs w:val="26"/>
        </w:rPr>
        <w:t xml:space="preserve">edile </w:t>
      </w:r>
      <w:r w:rsidR="00E255AF">
        <w:rPr>
          <w:sz w:val="26"/>
          <w:szCs w:val="26"/>
        </w:rPr>
        <w:t>vuole essere a conoscenza del numero di personale impiegato in un cantiere.</w:t>
      </w:r>
    </w:p>
    <w:p w14:paraId="1FF3EB2A" w14:textId="7C16CAC4" w:rsidR="00E05A03" w:rsidRPr="004F2FF6" w:rsidRDefault="00E05A03" w:rsidP="00291F77">
      <w:pPr>
        <w:rPr>
          <w:sz w:val="26"/>
          <w:szCs w:val="26"/>
        </w:rPr>
      </w:pPr>
      <w:r w:rsidRPr="004F2FF6">
        <w:rPr>
          <w:sz w:val="26"/>
          <w:szCs w:val="26"/>
        </w:rPr>
        <w:t>Il permesso viene rilasciato dall’ente locale</w:t>
      </w:r>
      <w:r>
        <w:rPr>
          <w:sz w:val="26"/>
          <w:szCs w:val="26"/>
        </w:rPr>
        <w:t xml:space="preserve">, </w:t>
      </w:r>
      <w:r w:rsidRPr="004F2FF6">
        <w:rPr>
          <w:sz w:val="26"/>
          <w:szCs w:val="26"/>
        </w:rPr>
        <w:t xml:space="preserve">dell’ente locale </w:t>
      </w:r>
      <w:r>
        <w:rPr>
          <w:sz w:val="26"/>
          <w:szCs w:val="26"/>
        </w:rPr>
        <w:t xml:space="preserve">si </w:t>
      </w:r>
      <w:r w:rsidRPr="004F2FF6">
        <w:rPr>
          <w:sz w:val="26"/>
          <w:szCs w:val="26"/>
        </w:rPr>
        <w:t xml:space="preserve">vuole ricordare il numero di telefono, in caso </w:t>
      </w:r>
      <w:r>
        <w:rPr>
          <w:sz w:val="26"/>
          <w:szCs w:val="26"/>
        </w:rPr>
        <w:t>v</w:t>
      </w:r>
      <w:r w:rsidRPr="004F2FF6">
        <w:rPr>
          <w:sz w:val="26"/>
          <w:szCs w:val="26"/>
        </w:rPr>
        <w:t xml:space="preserve">i siano problemi con il permesso. Il permesso è composto uno stato tra </w:t>
      </w:r>
      <w:r>
        <w:rPr>
          <w:sz w:val="26"/>
          <w:szCs w:val="26"/>
        </w:rPr>
        <w:t>lavorazione</w:t>
      </w:r>
      <w:r w:rsidRPr="004F2FF6">
        <w:rPr>
          <w:sz w:val="26"/>
          <w:szCs w:val="26"/>
        </w:rPr>
        <w:t xml:space="preserve">, </w:t>
      </w:r>
      <w:r>
        <w:rPr>
          <w:sz w:val="26"/>
          <w:szCs w:val="26"/>
        </w:rPr>
        <w:t>negato</w:t>
      </w:r>
      <w:r w:rsidRPr="004F2FF6">
        <w:rPr>
          <w:sz w:val="26"/>
          <w:szCs w:val="26"/>
        </w:rPr>
        <w:t xml:space="preserve"> o concesso.</w:t>
      </w:r>
    </w:p>
    <w:p w14:paraId="0EFF23D0" w14:textId="3F2FE194" w:rsidR="004F2FF6" w:rsidRPr="004F2FF6" w:rsidRDefault="00291F77" w:rsidP="00291F77">
      <w:pPr>
        <w:rPr>
          <w:sz w:val="26"/>
          <w:szCs w:val="26"/>
        </w:rPr>
      </w:pPr>
      <w:r w:rsidRPr="004F2FF6">
        <w:rPr>
          <w:sz w:val="26"/>
          <w:szCs w:val="26"/>
        </w:rPr>
        <w:t xml:space="preserve">Il personale dell’impresa </w:t>
      </w:r>
      <w:r w:rsidR="003170D6">
        <w:rPr>
          <w:sz w:val="26"/>
          <w:szCs w:val="26"/>
        </w:rPr>
        <w:t xml:space="preserve">edile </w:t>
      </w:r>
      <w:r w:rsidR="00BB02AF" w:rsidRPr="004F2FF6">
        <w:rPr>
          <w:sz w:val="26"/>
          <w:szCs w:val="26"/>
        </w:rPr>
        <w:t>ha diverse professioni, un CF</w:t>
      </w:r>
      <w:r w:rsidR="00EE4C7C">
        <w:rPr>
          <w:sz w:val="26"/>
          <w:szCs w:val="26"/>
        </w:rPr>
        <w:t xml:space="preserve">, </w:t>
      </w:r>
      <w:r w:rsidR="007862FE">
        <w:rPr>
          <w:sz w:val="26"/>
          <w:szCs w:val="26"/>
        </w:rPr>
        <w:t xml:space="preserve">un </w:t>
      </w:r>
      <w:r w:rsidR="00BB02AF" w:rsidRPr="004F2FF6">
        <w:rPr>
          <w:sz w:val="26"/>
          <w:szCs w:val="26"/>
        </w:rPr>
        <w:t xml:space="preserve">nome, </w:t>
      </w:r>
      <w:r w:rsidR="007862FE">
        <w:rPr>
          <w:sz w:val="26"/>
          <w:szCs w:val="26"/>
        </w:rPr>
        <w:t xml:space="preserve">un </w:t>
      </w:r>
      <w:r w:rsidR="00BB02AF" w:rsidRPr="004F2FF6">
        <w:rPr>
          <w:sz w:val="26"/>
          <w:szCs w:val="26"/>
        </w:rPr>
        <w:t xml:space="preserve">cognome, </w:t>
      </w:r>
      <w:r w:rsidR="007862FE">
        <w:rPr>
          <w:sz w:val="26"/>
          <w:szCs w:val="26"/>
        </w:rPr>
        <w:t xml:space="preserve">un </w:t>
      </w:r>
      <w:r w:rsidR="00BB02AF" w:rsidRPr="004F2FF6">
        <w:rPr>
          <w:sz w:val="26"/>
          <w:szCs w:val="26"/>
        </w:rPr>
        <w:t>indirizzo,</w:t>
      </w:r>
      <w:r w:rsidR="007862FE">
        <w:rPr>
          <w:sz w:val="26"/>
          <w:szCs w:val="26"/>
        </w:rPr>
        <w:t xml:space="preserve"> </w:t>
      </w:r>
      <w:r w:rsidR="00E77FEF">
        <w:rPr>
          <w:sz w:val="26"/>
          <w:szCs w:val="26"/>
        </w:rPr>
        <w:t>zero</w:t>
      </w:r>
      <w:r w:rsidR="007862FE">
        <w:rPr>
          <w:sz w:val="26"/>
          <w:szCs w:val="26"/>
        </w:rPr>
        <w:t xml:space="preserve"> o più</w:t>
      </w:r>
      <w:r w:rsidR="00BB02AF" w:rsidRPr="004F2FF6">
        <w:rPr>
          <w:sz w:val="26"/>
          <w:szCs w:val="26"/>
        </w:rPr>
        <w:t xml:space="preserve"> numer</w:t>
      </w:r>
      <w:r w:rsidR="007862FE">
        <w:rPr>
          <w:sz w:val="26"/>
          <w:szCs w:val="26"/>
        </w:rPr>
        <w:t>i</w:t>
      </w:r>
      <w:r w:rsidR="00BB02AF" w:rsidRPr="004F2FF6">
        <w:rPr>
          <w:sz w:val="26"/>
          <w:szCs w:val="26"/>
        </w:rPr>
        <w:t xml:space="preserve"> di telefono</w:t>
      </w:r>
      <w:r w:rsidR="009E156C" w:rsidRPr="004F2FF6">
        <w:rPr>
          <w:sz w:val="26"/>
          <w:szCs w:val="26"/>
        </w:rPr>
        <w:t xml:space="preserve"> e </w:t>
      </w:r>
      <w:r w:rsidR="007862FE">
        <w:rPr>
          <w:sz w:val="26"/>
          <w:szCs w:val="26"/>
        </w:rPr>
        <w:t xml:space="preserve">uno </w:t>
      </w:r>
      <w:r w:rsidR="009E156C" w:rsidRPr="004F2FF6">
        <w:rPr>
          <w:sz w:val="26"/>
          <w:szCs w:val="26"/>
        </w:rPr>
        <w:t>stipendio</w:t>
      </w:r>
      <w:r w:rsidR="00BB02AF" w:rsidRPr="004F2FF6">
        <w:rPr>
          <w:sz w:val="26"/>
          <w:szCs w:val="26"/>
        </w:rPr>
        <w:t xml:space="preserve">. </w:t>
      </w:r>
      <w:r w:rsidR="005F5E17" w:rsidRPr="004F2FF6">
        <w:rPr>
          <w:sz w:val="26"/>
          <w:szCs w:val="26"/>
        </w:rPr>
        <w:t xml:space="preserve">L’impresa edile è composta da 30 personale, non tutto il personale lavora su un cantiere, vi è anche il personale specializzato nell’amministrazione. </w:t>
      </w:r>
    </w:p>
    <w:p w14:paraId="5B314BE5" w14:textId="5FD25455" w:rsidR="004F2FF6" w:rsidRPr="004F2FF6" w:rsidRDefault="005F5E17" w:rsidP="00291F77">
      <w:pPr>
        <w:rPr>
          <w:sz w:val="26"/>
          <w:szCs w:val="26"/>
        </w:rPr>
      </w:pPr>
      <w:r w:rsidRPr="004F2FF6">
        <w:rPr>
          <w:sz w:val="26"/>
          <w:szCs w:val="26"/>
        </w:rPr>
        <w:t>Vi è una</w:t>
      </w:r>
      <w:r w:rsidR="007A50BD" w:rsidRPr="004F2FF6">
        <w:rPr>
          <w:sz w:val="26"/>
          <w:szCs w:val="26"/>
        </w:rPr>
        <w:t xml:space="preserve"> lista dei clienti, di cui</w:t>
      </w:r>
      <w:r w:rsidRPr="004F2FF6">
        <w:rPr>
          <w:sz w:val="26"/>
          <w:szCs w:val="26"/>
        </w:rPr>
        <w:t xml:space="preserve"> si</w:t>
      </w:r>
      <w:r w:rsidR="007A50BD" w:rsidRPr="004F2FF6">
        <w:rPr>
          <w:sz w:val="26"/>
          <w:szCs w:val="26"/>
        </w:rPr>
        <w:t xml:space="preserve"> tiene traccia del CF, nome, cognome, </w:t>
      </w:r>
      <w:r w:rsidR="005E0F25" w:rsidRPr="004F2FF6">
        <w:rPr>
          <w:sz w:val="26"/>
          <w:szCs w:val="26"/>
        </w:rPr>
        <w:t>indirizzo e numero di telefono.</w:t>
      </w:r>
      <w:r w:rsidRPr="004F2FF6">
        <w:rPr>
          <w:sz w:val="26"/>
          <w:szCs w:val="26"/>
        </w:rPr>
        <w:t xml:space="preserve"> Inoltre, i clienti</w:t>
      </w:r>
      <w:r w:rsidR="00983EB7" w:rsidRPr="004F2FF6">
        <w:rPr>
          <w:sz w:val="26"/>
          <w:szCs w:val="26"/>
        </w:rPr>
        <w:t xml:space="preserve"> </w:t>
      </w:r>
      <w:r w:rsidRPr="004F2FF6">
        <w:rPr>
          <w:sz w:val="26"/>
          <w:szCs w:val="26"/>
        </w:rPr>
        <w:t>restano registrati anche dopo la chiusura del cantiere, vi sono</w:t>
      </w:r>
      <w:r w:rsidR="00983EB7" w:rsidRPr="004F2FF6">
        <w:rPr>
          <w:sz w:val="26"/>
          <w:szCs w:val="26"/>
        </w:rPr>
        <w:t xml:space="preserve"> anche</w:t>
      </w:r>
      <w:r w:rsidRPr="004F2FF6">
        <w:rPr>
          <w:sz w:val="26"/>
          <w:szCs w:val="26"/>
        </w:rPr>
        <w:t xml:space="preserve"> dei clienti indecisi che non commissionano nessun cantiere all’inizio. </w:t>
      </w:r>
      <w:r w:rsidR="005E0F25" w:rsidRPr="004F2FF6">
        <w:rPr>
          <w:sz w:val="26"/>
          <w:szCs w:val="26"/>
        </w:rPr>
        <w:t xml:space="preserve"> </w:t>
      </w:r>
      <w:r w:rsidR="00664905">
        <w:rPr>
          <w:sz w:val="26"/>
          <w:szCs w:val="26"/>
        </w:rPr>
        <w:t>Ci sono stati fino ad ora circa 250 clienti.</w:t>
      </w:r>
    </w:p>
    <w:p w14:paraId="719C646F" w14:textId="6F5798B5" w:rsidR="004F2FF6" w:rsidRPr="004F2FF6" w:rsidRDefault="005E0F25" w:rsidP="00291F77">
      <w:pPr>
        <w:rPr>
          <w:sz w:val="26"/>
          <w:szCs w:val="26"/>
        </w:rPr>
      </w:pPr>
      <w:r w:rsidRPr="004F2FF6">
        <w:rPr>
          <w:sz w:val="26"/>
          <w:szCs w:val="26"/>
        </w:rPr>
        <w:t xml:space="preserve">I </w:t>
      </w:r>
      <w:r w:rsidR="00D058C2">
        <w:rPr>
          <w:sz w:val="26"/>
          <w:szCs w:val="26"/>
        </w:rPr>
        <w:t>prodotti</w:t>
      </w:r>
      <w:r w:rsidRPr="004F2FF6">
        <w:rPr>
          <w:sz w:val="26"/>
          <w:szCs w:val="26"/>
        </w:rPr>
        <w:t xml:space="preserve"> dell’impresa edile sono sparsi in diversi magazzini, ogni magazzino è riconoscibile dall’indirizzo o dal numero di telefono. I </w:t>
      </w:r>
      <w:r w:rsidR="00D058C2">
        <w:rPr>
          <w:sz w:val="26"/>
          <w:szCs w:val="26"/>
        </w:rPr>
        <w:t>prodotti</w:t>
      </w:r>
      <w:r w:rsidRPr="004F2FF6">
        <w:rPr>
          <w:sz w:val="26"/>
          <w:szCs w:val="26"/>
        </w:rPr>
        <w:t xml:space="preserve"> sono etichettati</w:t>
      </w:r>
      <w:r w:rsidR="00346229" w:rsidRPr="004F2FF6">
        <w:rPr>
          <w:sz w:val="26"/>
          <w:szCs w:val="26"/>
        </w:rPr>
        <w:t xml:space="preserve"> da un nome, un prezzo, data di acquisto</w:t>
      </w:r>
      <w:r w:rsidRPr="004F2FF6">
        <w:rPr>
          <w:sz w:val="26"/>
          <w:szCs w:val="26"/>
        </w:rPr>
        <w:t xml:space="preserve"> e hanno un codice alfanumerico</w:t>
      </w:r>
      <w:r w:rsidR="00346229" w:rsidRPr="004F2FF6">
        <w:rPr>
          <w:sz w:val="26"/>
          <w:szCs w:val="26"/>
        </w:rPr>
        <w:t xml:space="preserve">. I </w:t>
      </w:r>
      <w:r w:rsidR="00D058C2">
        <w:rPr>
          <w:sz w:val="26"/>
          <w:szCs w:val="26"/>
        </w:rPr>
        <w:t>prodotti</w:t>
      </w:r>
      <w:r w:rsidR="00346229" w:rsidRPr="004F2FF6">
        <w:rPr>
          <w:sz w:val="26"/>
          <w:szCs w:val="26"/>
        </w:rPr>
        <w:t xml:space="preserve"> vengono forniti da diversi fornitori e dei fornitori l’impresa</w:t>
      </w:r>
      <w:r w:rsidR="004D2062">
        <w:rPr>
          <w:sz w:val="26"/>
          <w:szCs w:val="26"/>
        </w:rPr>
        <w:t xml:space="preserve"> edile</w:t>
      </w:r>
      <w:r w:rsidR="00346229" w:rsidRPr="004F2FF6">
        <w:rPr>
          <w:sz w:val="26"/>
          <w:szCs w:val="26"/>
        </w:rPr>
        <w:t xml:space="preserve"> </w:t>
      </w:r>
      <w:r w:rsidR="002A7A40">
        <w:rPr>
          <w:sz w:val="26"/>
          <w:szCs w:val="26"/>
        </w:rPr>
        <w:t>memorizza</w:t>
      </w:r>
      <w:r w:rsidR="00346229" w:rsidRPr="004F2FF6">
        <w:rPr>
          <w:sz w:val="26"/>
          <w:szCs w:val="26"/>
        </w:rPr>
        <w:t xml:space="preserve"> la partita IVA, il nome e il numero di telefono.</w:t>
      </w:r>
      <w:r w:rsidR="009E156C" w:rsidRPr="004F2FF6">
        <w:rPr>
          <w:sz w:val="26"/>
          <w:szCs w:val="26"/>
        </w:rPr>
        <w:t xml:space="preserve"> </w:t>
      </w:r>
      <w:r w:rsidR="00664905">
        <w:rPr>
          <w:sz w:val="26"/>
          <w:szCs w:val="26"/>
        </w:rPr>
        <w:t xml:space="preserve">L’impresa </w:t>
      </w:r>
      <w:r w:rsidR="00C907E4">
        <w:rPr>
          <w:sz w:val="26"/>
          <w:szCs w:val="26"/>
        </w:rPr>
        <w:t xml:space="preserve">edile </w:t>
      </w:r>
      <w:r w:rsidR="00664905">
        <w:rPr>
          <w:sz w:val="26"/>
          <w:szCs w:val="26"/>
        </w:rPr>
        <w:t xml:space="preserve">ha 3 magazzini e in media 300 </w:t>
      </w:r>
      <w:r w:rsidR="000A67F7">
        <w:rPr>
          <w:sz w:val="26"/>
          <w:szCs w:val="26"/>
        </w:rPr>
        <w:t>prodotti</w:t>
      </w:r>
      <w:r w:rsidR="00664905">
        <w:rPr>
          <w:sz w:val="26"/>
          <w:szCs w:val="26"/>
        </w:rPr>
        <w:t xml:space="preserve"> per ogni magazzino</w:t>
      </w:r>
      <w:r w:rsidR="000A67F7">
        <w:rPr>
          <w:sz w:val="26"/>
          <w:szCs w:val="26"/>
        </w:rPr>
        <w:t xml:space="preserve"> </w:t>
      </w:r>
      <w:r w:rsidR="008E4DF7">
        <w:rPr>
          <w:sz w:val="26"/>
          <w:szCs w:val="26"/>
        </w:rPr>
        <w:t>e si rifornisce da 4 fornitori.</w:t>
      </w:r>
      <w:r w:rsidR="00C36FFF">
        <w:rPr>
          <w:sz w:val="26"/>
          <w:szCs w:val="26"/>
        </w:rPr>
        <w:t xml:space="preserve"> Nei magazzini non possono giacere prodotti uguali</w:t>
      </w:r>
      <w:r w:rsidR="004355DA">
        <w:rPr>
          <w:sz w:val="26"/>
          <w:szCs w:val="26"/>
        </w:rPr>
        <w:t xml:space="preserve">, </w:t>
      </w:r>
      <w:r w:rsidR="0036604B">
        <w:rPr>
          <w:sz w:val="26"/>
          <w:szCs w:val="26"/>
        </w:rPr>
        <w:t xml:space="preserve">una </w:t>
      </w:r>
      <w:r w:rsidR="004355DA">
        <w:rPr>
          <w:sz w:val="26"/>
          <w:szCs w:val="26"/>
        </w:rPr>
        <w:t>porta, fornita da diversi fornitori, ne può esistere una sola e giacere in un solo magazzino.</w:t>
      </w:r>
    </w:p>
    <w:p w14:paraId="7E6E7963" w14:textId="7FB00950" w:rsidR="00555F42" w:rsidRDefault="00664905" w:rsidP="0067247B">
      <w:pPr>
        <w:rPr>
          <w:sz w:val="26"/>
          <w:szCs w:val="26"/>
        </w:rPr>
      </w:pPr>
      <w:r>
        <w:rPr>
          <w:sz w:val="26"/>
          <w:szCs w:val="26"/>
        </w:rPr>
        <w:lastRenderedPageBreak/>
        <w:t>L’</w:t>
      </w:r>
      <w:r w:rsidR="009E156C" w:rsidRPr="004F2FF6">
        <w:rPr>
          <w:sz w:val="26"/>
          <w:szCs w:val="26"/>
        </w:rPr>
        <w:t>impresa edile ha un unico parco macchine</w:t>
      </w:r>
      <w:r w:rsidR="00C907E4">
        <w:rPr>
          <w:sz w:val="26"/>
          <w:szCs w:val="26"/>
        </w:rPr>
        <w:t xml:space="preserve"> di </w:t>
      </w:r>
      <w:r>
        <w:rPr>
          <w:sz w:val="26"/>
          <w:szCs w:val="26"/>
        </w:rPr>
        <w:t>35 veicoli</w:t>
      </w:r>
      <w:r w:rsidR="009E156C" w:rsidRPr="004F2FF6">
        <w:rPr>
          <w:sz w:val="26"/>
          <w:szCs w:val="26"/>
        </w:rPr>
        <w:t>. Essi sono caratterizzati da una targa, l’anno di fabbricazione</w:t>
      </w:r>
      <w:r w:rsidR="00ED7659">
        <w:rPr>
          <w:sz w:val="26"/>
          <w:szCs w:val="26"/>
        </w:rPr>
        <w:t xml:space="preserve"> e i</w:t>
      </w:r>
      <w:r w:rsidR="0082623F" w:rsidRPr="004F2FF6">
        <w:rPr>
          <w:sz w:val="26"/>
          <w:szCs w:val="26"/>
        </w:rPr>
        <w:t xml:space="preserve">l </w:t>
      </w:r>
      <w:r w:rsidR="009E156C" w:rsidRPr="004F2FF6">
        <w:rPr>
          <w:sz w:val="26"/>
          <w:szCs w:val="26"/>
        </w:rPr>
        <w:t xml:space="preserve">modello. </w:t>
      </w:r>
      <w:r w:rsidR="0067247B" w:rsidRPr="004F2FF6">
        <w:rPr>
          <w:sz w:val="26"/>
          <w:szCs w:val="26"/>
        </w:rPr>
        <w:t xml:space="preserve">Il personale guida diversi veicoli e si tiene traccia di ogni veicolo che il personale </w:t>
      </w:r>
      <w:r w:rsidR="0082623F" w:rsidRPr="004F2FF6">
        <w:rPr>
          <w:sz w:val="26"/>
          <w:szCs w:val="26"/>
        </w:rPr>
        <w:t xml:space="preserve">è in grado di </w:t>
      </w:r>
      <w:r w:rsidR="0067247B" w:rsidRPr="004F2FF6">
        <w:rPr>
          <w:sz w:val="26"/>
          <w:szCs w:val="26"/>
        </w:rPr>
        <w:t>guidare.</w:t>
      </w:r>
      <w:r w:rsidR="006E7302" w:rsidRPr="004F2FF6">
        <w:rPr>
          <w:sz w:val="26"/>
          <w:szCs w:val="26"/>
        </w:rPr>
        <w:t xml:space="preserve"> </w:t>
      </w:r>
      <w:r w:rsidR="00BA0B08">
        <w:rPr>
          <w:sz w:val="26"/>
          <w:szCs w:val="26"/>
        </w:rPr>
        <w:t>In media un personale può guidare 1 veicolo e ogni veicolo in media è guidato da 2 personale.</w:t>
      </w:r>
    </w:p>
    <w:p w14:paraId="5D5C77D6" w14:textId="77777777" w:rsidR="00FA4C61" w:rsidRDefault="00FA4C61" w:rsidP="0067247B">
      <w:pPr>
        <w:rPr>
          <w:sz w:val="26"/>
          <w:szCs w:val="26"/>
        </w:rPr>
      </w:pPr>
    </w:p>
    <w:p w14:paraId="4B7D2AA6" w14:textId="68E398EC" w:rsidR="0067247B" w:rsidRPr="00555F42" w:rsidRDefault="0067247B" w:rsidP="0067247B">
      <w:pPr>
        <w:rPr>
          <w:sz w:val="26"/>
          <w:szCs w:val="26"/>
        </w:rPr>
      </w:pPr>
      <w:r w:rsidRPr="000471F7">
        <w:rPr>
          <w:b/>
          <w:bCs/>
          <w:sz w:val="36"/>
          <w:szCs w:val="36"/>
          <w:u w:val="single"/>
        </w:rP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47B" w:rsidRPr="004F2FF6" w14:paraId="633AB22C" w14:textId="77777777" w:rsidTr="0067247B">
        <w:tc>
          <w:tcPr>
            <w:tcW w:w="3005" w:type="dxa"/>
          </w:tcPr>
          <w:p w14:paraId="66693AB2" w14:textId="4C9B3A49" w:rsidR="0067247B" w:rsidRPr="004F2FF6" w:rsidRDefault="0067247B" w:rsidP="0067247B">
            <w:pPr>
              <w:rPr>
                <w:b/>
                <w:bCs/>
                <w:sz w:val="26"/>
                <w:szCs w:val="26"/>
              </w:rPr>
            </w:pPr>
            <w:r w:rsidRPr="004F2FF6">
              <w:rPr>
                <w:b/>
                <w:bCs/>
                <w:sz w:val="26"/>
                <w:szCs w:val="26"/>
              </w:rPr>
              <w:t>Termine</w:t>
            </w:r>
          </w:p>
        </w:tc>
        <w:tc>
          <w:tcPr>
            <w:tcW w:w="3005" w:type="dxa"/>
          </w:tcPr>
          <w:p w14:paraId="6DFDBB7E" w14:textId="1C472623" w:rsidR="0067247B" w:rsidRPr="004F2FF6" w:rsidRDefault="0067247B" w:rsidP="0067247B">
            <w:pPr>
              <w:rPr>
                <w:b/>
                <w:bCs/>
                <w:sz w:val="26"/>
                <w:szCs w:val="26"/>
              </w:rPr>
            </w:pPr>
            <w:r w:rsidRPr="004F2FF6">
              <w:rPr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3006" w:type="dxa"/>
          </w:tcPr>
          <w:p w14:paraId="3A0EC224" w14:textId="178B1AB1" w:rsidR="0067247B" w:rsidRPr="004F2FF6" w:rsidRDefault="0067247B" w:rsidP="0067247B">
            <w:pPr>
              <w:rPr>
                <w:b/>
                <w:bCs/>
                <w:sz w:val="26"/>
                <w:szCs w:val="26"/>
              </w:rPr>
            </w:pPr>
            <w:r w:rsidRPr="004F2FF6">
              <w:rPr>
                <w:b/>
                <w:bCs/>
                <w:sz w:val="26"/>
                <w:szCs w:val="26"/>
              </w:rPr>
              <w:t>Collegamenti</w:t>
            </w:r>
          </w:p>
        </w:tc>
      </w:tr>
      <w:tr w:rsidR="0067247B" w:rsidRPr="004F2FF6" w14:paraId="1C3CF6F5" w14:textId="77777777" w:rsidTr="0067247B">
        <w:tc>
          <w:tcPr>
            <w:tcW w:w="3005" w:type="dxa"/>
          </w:tcPr>
          <w:p w14:paraId="6F398E85" w14:textId="33FE5CD4" w:rsidR="0067247B" w:rsidRPr="004F2FF6" w:rsidRDefault="0067247B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Cantiere</w:t>
            </w:r>
          </w:p>
        </w:tc>
        <w:tc>
          <w:tcPr>
            <w:tcW w:w="3005" w:type="dxa"/>
          </w:tcPr>
          <w:p w14:paraId="0E1D8978" w14:textId="6A3075A9" w:rsidR="0067247B" w:rsidRPr="004F2FF6" w:rsidRDefault="0067247B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Cantiere su cui sta lavorando l’impresa</w:t>
            </w:r>
          </w:p>
        </w:tc>
        <w:tc>
          <w:tcPr>
            <w:tcW w:w="3006" w:type="dxa"/>
          </w:tcPr>
          <w:p w14:paraId="1E2F6B88" w14:textId="20EC3492" w:rsidR="0067247B" w:rsidRPr="004F2FF6" w:rsidRDefault="0067247B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 xml:space="preserve">Personale, </w:t>
            </w:r>
            <w:r w:rsidR="005407A1">
              <w:rPr>
                <w:sz w:val="26"/>
                <w:szCs w:val="26"/>
              </w:rPr>
              <w:t>Prodotto</w:t>
            </w:r>
            <w:r w:rsidR="00017811" w:rsidRPr="004F2FF6">
              <w:rPr>
                <w:sz w:val="26"/>
                <w:szCs w:val="26"/>
              </w:rPr>
              <w:t>, Veicolo</w:t>
            </w:r>
            <w:r w:rsidR="00E62916" w:rsidRPr="004F2FF6">
              <w:rPr>
                <w:sz w:val="26"/>
                <w:szCs w:val="26"/>
              </w:rPr>
              <w:t>, Permesso</w:t>
            </w:r>
          </w:p>
        </w:tc>
      </w:tr>
      <w:tr w:rsidR="00E62916" w:rsidRPr="004F2FF6" w14:paraId="1C4789B3" w14:textId="77777777" w:rsidTr="0067247B">
        <w:tc>
          <w:tcPr>
            <w:tcW w:w="3005" w:type="dxa"/>
          </w:tcPr>
          <w:p w14:paraId="5BF558C2" w14:textId="30D54A4E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Personale</w:t>
            </w:r>
          </w:p>
        </w:tc>
        <w:tc>
          <w:tcPr>
            <w:tcW w:w="3005" w:type="dxa"/>
          </w:tcPr>
          <w:p w14:paraId="6E5AF8C5" w14:textId="058F5E4A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 xml:space="preserve">Personale dell’impresa, </w:t>
            </w:r>
            <w:r w:rsidR="0014571E">
              <w:rPr>
                <w:sz w:val="26"/>
                <w:szCs w:val="26"/>
              </w:rPr>
              <w:t>colui</w:t>
            </w:r>
            <w:r w:rsidRPr="004F2FF6">
              <w:rPr>
                <w:sz w:val="26"/>
                <w:szCs w:val="26"/>
              </w:rPr>
              <w:t xml:space="preserve"> che </w:t>
            </w:r>
            <w:r w:rsidR="0014571E">
              <w:rPr>
                <w:sz w:val="26"/>
                <w:szCs w:val="26"/>
              </w:rPr>
              <w:t>è</w:t>
            </w:r>
            <w:r w:rsidRPr="004F2FF6">
              <w:rPr>
                <w:sz w:val="26"/>
                <w:szCs w:val="26"/>
              </w:rPr>
              <w:t xml:space="preserve"> stat</w:t>
            </w:r>
            <w:r w:rsidR="0014571E">
              <w:rPr>
                <w:sz w:val="26"/>
                <w:szCs w:val="26"/>
              </w:rPr>
              <w:t xml:space="preserve">o </w:t>
            </w:r>
            <w:r w:rsidRPr="004F2FF6">
              <w:rPr>
                <w:sz w:val="26"/>
                <w:szCs w:val="26"/>
              </w:rPr>
              <w:t>assunt</w:t>
            </w:r>
            <w:r w:rsidR="0014571E">
              <w:rPr>
                <w:sz w:val="26"/>
                <w:szCs w:val="26"/>
              </w:rPr>
              <w:t>o</w:t>
            </w:r>
            <w:r w:rsidRPr="004F2FF6">
              <w:rPr>
                <w:sz w:val="26"/>
                <w:szCs w:val="26"/>
              </w:rPr>
              <w:t xml:space="preserve"> dall’impresa</w:t>
            </w:r>
          </w:p>
        </w:tc>
        <w:tc>
          <w:tcPr>
            <w:tcW w:w="3006" w:type="dxa"/>
          </w:tcPr>
          <w:p w14:paraId="330685CB" w14:textId="35FEA745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Cantiere, Veicolo</w:t>
            </w:r>
          </w:p>
        </w:tc>
      </w:tr>
      <w:tr w:rsidR="00E62916" w:rsidRPr="004F2FF6" w14:paraId="6A02241F" w14:textId="77777777" w:rsidTr="0067247B">
        <w:tc>
          <w:tcPr>
            <w:tcW w:w="3005" w:type="dxa"/>
          </w:tcPr>
          <w:p w14:paraId="72318FFD" w14:textId="5E2AB0A0" w:rsidR="00E62916" w:rsidRPr="004F2FF6" w:rsidRDefault="005407A1" w:rsidP="006724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</w:p>
        </w:tc>
        <w:tc>
          <w:tcPr>
            <w:tcW w:w="3005" w:type="dxa"/>
          </w:tcPr>
          <w:p w14:paraId="726DCEF3" w14:textId="6BB38A7A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 xml:space="preserve">Il </w:t>
            </w:r>
            <w:r w:rsidR="005407A1">
              <w:rPr>
                <w:sz w:val="26"/>
                <w:szCs w:val="26"/>
              </w:rPr>
              <w:t>prodotto</w:t>
            </w:r>
            <w:r w:rsidRPr="004F2FF6">
              <w:rPr>
                <w:sz w:val="26"/>
                <w:szCs w:val="26"/>
              </w:rPr>
              <w:t xml:space="preserve"> è un qualsiasi oggetto utile alla costruzione del cantiere, esclusi i veicoli</w:t>
            </w:r>
          </w:p>
        </w:tc>
        <w:tc>
          <w:tcPr>
            <w:tcW w:w="3006" w:type="dxa"/>
          </w:tcPr>
          <w:p w14:paraId="79A92BCC" w14:textId="7A07FA10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Cantiere, Fornitore, Magazzino</w:t>
            </w:r>
          </w:p>
        </w:tc>
      </w:tr>
      <w:tr w:rsidR="00E62916" w:rsidRPr="004F2FF6" w14:paraId="55E9E8C5" w14:textId="77777777" w:rsidTr="0067247B">
        <w:tc>
          <w:tcPr>
            <w:tcW w:w="3005" w:type="dxa"/>
          </w:tcPr>
          <w:p w14:paraId="174DAD0F" w14:textId="016E3951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Cliente</w:t>
            </w:r>
          </w:p>
        </w:tc>
        <w:tc>
          <w:tcPr>
            <w:tcW w:w="3005" w:type="dxa"/>
          </w:tcPr>
          <w:p w14:paraId="19F4CD6D" w14:textId="06F56489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Il cliente è colui che commissiona il cantiere all’impresa</w:t>
            </w:r>
          </w:p>
        </w:tc>
        <w:tc>
          <w:tcPr>
            <w:tcW w:w="3006" w:type="dxa"/>
          </w:tcPr>
          <w:p w14:paraId="5F79922E" w14:textId="26C37F47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Cantiere</w:t>
            </w:r>
          </w:p>
        </w:tc>
      </w:tr>
      <w:tr w:rsidR="00E62916" w:rsidRPr="004F2FF6" w14:paraId="2D0674B2" w14:textId="77777777" w:rsidTr="0067247B">
        <w:tc>
          <w:tcPr>
            <w:tcW w:w="3005" w:type="dxa"/>
          </w:tcPr>
          <w:p w14:paraId="16BF3055" w14:textId="2D918767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Permesso</w:t>
            </w:r>
          </w:p>
        </w:tc>
        <w:tc>
          <w:tcPr>
            <w:tcW w:w="3005" w:type="dxa"/>
          </w:tcPr>
          <w:p w14:paraId="3FADF975" w14:textId="6B09A01C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Permesso del cantiere, esso viene rilasciato dall’ente locale</w:t>
            </w:r>
          </w:p>
        </w:tc>
        <w:tc>
          <w:tcPr>
            <w:tcW w:w="3006" w:type="dxa"/>
          </w:tcPr>
          <w:p w14:paraId="1047C969" w14:textId="218803BA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Cantiere, Ente locale</w:t>
            </w:r>
          </w:p>
        </w:tc>
      </w:tr>
      <w:tr w:rsidR="00E62916" w:rsidRPr="004F2FF6" w14:paraId="713F5101" w14:textId="77777777" w:rsidTr="0067247B">
        <w:tc>
          <w:tcPr>
            <w:tcW w:w="3005" w:type="dxa"/>
          </w:tcPr>
          <w:p w14:paraId="5EA4045A" w14:textId="6F931EDA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Ente Locale</w:t>
            </w:r>
          </w:p>
        </w:tc>
        <w:tc>
          <w:tcPr>
            <w:tcW w:w="3005" w:type="dxa"/>
          </w:tcPr>
          <w:p w14:paraId="5547D46D" w14:textId="4FFB2A9E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L’ente locale è l’organo che ha il compito di rilasciare i permessi per i cantieri</w:t>
            </w:r>
          </w:p>
        </w:tc>
        <w:tc>
          <w:tcPr>
            <w:tcW w:w="3006" w:type="dxa"/>
          </w:tcPr>
          <w:p w14:paraId="3FAD2A5F" w14:textId="4F90F26F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Permesso</w:t>
            </w:r>
          </w:p>
        </w:tc>
      </w:tr>
      <w:tr w:rsidR="00E62916" w:rsidRPr="004F2FF6" w14:paraId="5B0E33A5" w14:textId="77777777" w:rsidTr="0067247B">
        <w:tc>
          <w:tcPr>
            <w:tcW w:w="3005" w:type="dxa"/>
          </w:tcPr>
          <w:p w14:paraId="2D762122" w14:textId="3DEFECFE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Magazzino</w:t>
            </w:r>
          </w:p>
        </w:tc>
        <w:tc>
          <w:tcPr>
            <w:tcW w:w="3005" w:type="dxa"/>
          </w:tcPr>
          <w:p w14:paraId="27E1D651" w14:textId="564E9AD4" w:rsidR="00E62916" w:rsidRPr="004F2FF6" w:rsidRDefault="00E62916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 xml:space="preserve">Il magazzino è il luogo dove vengono conservati i </w:t>
            </w:r>
            <w:r w:rsidR="000A67F7">
              <w:rPr>
                <w:sz w:val="26"/>
                <w:szCs w:val="26"/>
              </w:rPr>
              <w:t>prodotti</w:t>
            </w:r>
            <w:r w:rsidR="00185CD1" w:rsidRPr="004F2FF6">
              <w:rPr>
                <w:sz w:val="26"/>
                <w:szCs w:val="26"/>
              </w:rPr>
              <w:t xml:space="preserve"> </w:t>
            </w:r>
          </w:p>
        </w:tc>
        <w:tc>
          <w:tcPr>
            <w:tcW w:w="3006" w:type="dxa"/>
          </w:tcPr>
          <w:p w14:paraId="1DE7A769" w14:textId="0E0CAEA6" w:rsidR="00E62916" w:rsidRPr="004F2FF6" w:rsidRDefault="005407A1" w:rsidP="006724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</w:p>
        </w:tc>
      </w:tr>
      <w:tr w:rsidR="00185CD1" w:rsidRPr="004F2FF6" w14:paraId="7236FAB4" w14:textId="77777777" w:rsidTr="0067247B">
        <w:tc>
          <w:tcPr>
            <w:tcW w:w="3005" w:type="dxa"/>
          </w:tcPr>
          <w:p w14:paraId="1008B7E9" w14:textId="3F234489" w:rsidR="00185CD1" w:rsidRPr="004F2FF6" w:rsidRDefault="00185CD1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Fornitore</w:t>
            </w:r>
          </w:p>
        </w:tc>
        <w:tc>
          <w:tcPr>
            <w:tcW w:w="3005" w:type="dxa"/>
          </w:tcPr>
          <w:p w14:paraId="39840D22" w14:textId="7CD391F9" w:rsidR="00185CD1" w:rsidRPr="004F2FF6" w:rsidRDefault="00185CD1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 xml:space="preserve">Fornitore dei </w:t>
            </w:r>
            <w:r w:rsidR="000A67F7">
              <w:rPr>
                <w:sz w:val="26"/>
                <w:szCs w:val="26"/>
              </w:rPr>
              <w:t>prodotti</w:t>
            </w:r>
            <w:r w:rsidRPr="004F2FF6">
              <w:rPr>
                <w:sz w:val="26"/>
                <w:szCs w:val="26"/>
              </w:rPr>
              <w:t xml:space="preserve"> necessari all’impresa </w:t>
            </w:r>
          </w:p>
        </w:tc>
        <w:tc>
          <w:tcPr>
            <w:tcW w:w="3006" w:type="dxa"/>
          </w:tcPr>
          <w:p w14:paraId="19F8A0A1" w14:textId="61958D68" w:rsidR="00185CD1" w:rsidRPr="004F2FF6" w:rsidRDefault="005407A1" w:rsidP="006724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</w:p>
        </w:tc>
      </w:tr>
      <w:tr w:rsidR="00185CD1" w:rsidRPr="004F2FF6" w14:paraId="6277FDBF" w14:textId="77777777" w:rsidTr="0067247B">
        <w:tc>
          <w:tcPr>
            <w:tcW w:w="3005" w:type="dxa"/>
          </w:tcPr>
          <w:p w14:paraId="0CF46100" w14:textId="3A557F4A" w:rsidR="00185CD1" w:rsidRPr="004F2FF6" w:rsidRDefault="00185CD1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Veicolo</w:t>
            </w:r>
          </w:p>
        </w:tc>
        <w:tc>
          <w:tcPr>
            <w:tcW w:w="3005" w:type="dxa"/>
          </w:tcPr>
          <w:p w14:paraId="1639FD71" w14:textId="3A0BD88B" w:rsidR="00185CD1" w:rsidRPr="004F2FF6" w:rsidRDefault="00185CD1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Macchinario necessario per i lavori nel cantiere</w:t>
            </w:r>
          </w:p>
        </w:tc>
        <w:tc>
          <w:tcPr>
            <w:tcW w:w="3006" w:type="dxa"/>
          </w:tcPr>
          <w:p w14:paraId="49BC939E" w14:textId="7ADEE361" w:rsidR="00185CD1" w:rsidRPr="004F2FF6" w:rsidRDefault="00185CD1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Cantiere, Parco macchine</w:t>
            </w:r>
          </w:p>
        </w:tc>
      </w:tr>
      <w:tr w:rsidR="00185CD1" w:rsidRPr="004F2FF6" w14:paraId="528E7223" w14:textId="77777777" w:rsidTr="0067247B">
        <w:tc>
          <w:tcPr>
            <w:tcW w:w="3005" w:type="dxa"/>
          </w:tcPr>
          <w:p w14:paraId="40A82448" w14:textId="298C440A" w:rsidR="00185CD1" w:rsidRPr="004F2FF6" w:rsidRDefault="00185CD1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Parco macchine</w:t>
            </w:r>
          </w:p>
        </w:tc>
        <w:tc>
          <w:tcPr>
            <w:tcW w:w="3005" w:type="dxa"/>
          </w:tcPr>
          <w:p w14:paraId="0D84BA06" w14:textId="01261C75" w:rsidR="00185CD1" w:rsidRPr="004F2FF6" w:rsidRDefault="00185CD1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Luogo dove vengono custoditi i veicoli</w:t>
            </w:r>
          </w:p>
        </w:tc>
        <w:tc>
          <w:tcPr>
            <w:tcW w:w="3006" w:type="dxa"/>
          </w:tcPr>
          <w:p w14:paraId="37E11FD1" w14:textId="7F7E37B0" w:rsidR="00185CD1" w:rsidRPr="004F2FF6" w:rsidRDefault="00185CD1" w:rsidP="0067247B">
            <w:pPr>
              <w:rPr>
                <w:sz w:val="26"/>
                <w:szCs w:val="26"/>
              </w:rPr>
            </w:pPr>
            <w:r w:rsidRPr="004F2FF6">
              <w:rPr>
                <w:sz w:val="26"/>
                <w:szCs w:val="26"/>
              </w:rPr>
              <w:t>Veicolo</w:t>
            </w:r>
          </w:p>
        </w:tc>
      </w:tr>
    </w:tbl>
    <w:p w14:paraId="4F52B877" w14:textId="77777777" w:rsidR="009B6C7B" w:rsidRPr="004F2FF6" w:rsidRDefault="009B6C7B" w:rsidP="007F27ED">
      <w:pPr>
        <w:rPr>
          <w:sz w:val="26"/>
          <w:szCs w:val="26"/>
        </w:rPr>
      </w:pPr>
    </w:p>
    <w:sectPr w:rsidR="009B6C7B" w:rsidRPr="004F2FF6" w:rsidSect="00132001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40782" w14:textId="77777777" w:rsidR="007D0380" w:rsidRDefault="007D0380" w:rsidP="006D544A">
      <w:pPr>
        <w:spacing w:after="0" w:line="240" w:lineRule="auto"/>
      </w:pPr>
      <w:r>
        <w:separator/>
      </w:r>
    </w:p>
  </w:endnote>
  <w:endnote w:type="continuationSeparator" w:id="0">
    <w:p w14:paraId="2330B7D9" w14:textId="77777777" w:rsidR="007D0380" w:rsidRDefault="007D0380" w:rsidP="006D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BD719" w14:textId="77777777" w:rsidR="007D0380" w:rsidRDefault="007D0380" w:rsidP="006D544A">
      <w:pPr>
        <w:spacing w:after="0" w:line="240" w:lineRule="auto"/>
      </w:pPr>
      <w:r>
        <w:separator/>
      </w:r>
    </w:p>
  </w:footnote>
  <w:footnote w:type="continuationSeparator" w:id="0">
    <w:p w14:paraId="7EBD1689" w14:textId="77777777" w:rsidR="007D0380" w:rsidRDefault="007D0380" w:rsidP="006D5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5AFF8" w14:textId="67679C1F" w:rsidR="00667203" w:rsidRDefault="00E10537" w:rsidP="00E10537">
    <w:pPr>
      <w:pStyle w:val="Intestazione"/>
      <w:rPr>
        <w:sz w:val="48"/>
        <w:szCs w:val="48"/>
      </w:rPr>
    </w:pPr>
    <w:r w:rsidRPr="006D544A">
      <w:rPr>
        <w:sz w:val="48"/>
        <w:szCs w:val="48"/>
      </w:rPr>
      <w:t>Fase 1</w:t>
    </w:r>
    <w:r>
      <w:rPr>
        <w:sz w:val="48"/>
        <w:szCs w:val="48"/>
      </w:rPr>
      <w:t>: raccolta delle specifiche</w:t>
    </w:r>
  </w:p>
  <w:p w14:paraId="0CDD4BC6" w14:textId="77777777" w:rsidR="00132001" w:rsidRPr="00822551" w:rsidRDefault="00132001" w:rsidP="00E10537">
    <w:pPr>
      <w:pStyle w:val="Intestazione"/>
      <w:rPr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D7FB" w14:textId="48B48D66" w:rsidR="00822551" w:rsidRDefault="00822551" w:rsidP="00822551">
    <w:pPr>
      <w:pStyle w:val="Intestazione"/>
      <w:rPr>
        <w:sz w:val="48"/>
        <w:szCs w:val="48"/>
      </w:rPr>
    </w:pPr>
    <w:r w:rsidRPr="006D544A">
      <w:rPr>
        <w:sz w:val="48"/>
        <w:szCs w:val="48"/>
      </w:rPr>
      <w:t>Fase 1</w:t>
    </w:r>
    <w:r>
      <w:rPr>
        <w:sz w:val="48"/>
        <w:szCs w:val="48"/>
      </w:rPr>
      <w:t>: raccolta delle specifiche</w:t>
    </w:r>
  </w:p>
  <w:p w14:paraId="51A1682E" w14:textId="77777777" w:rsidR="00667203" w:rsidRPr="00822551" w:rsidRDefault="00667203" w:rsidP="00822551">
    <w:pPr>
      <w:pStyle w:val="Intestazione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7BC"/>
    <w:multiLevelType w:val="hybridMultilevel"/>
    <w:tmpl w:val="563CC342"/>
    <w:lvl w:ilvl="0" w:tplc="D4C66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A"/>
    <w:rsid w:val="00017811"/>
    <w:rsid w:val="000471F7"/>
    <w:rsid w:val="000A67F7"/>
    <w:rsid w:val="000B57AB"/>
    <w:rsid w:val="000E5C00"/>
    <w:rsid w:val="000F33AD"/>
    <w:rsid w:val="0010723F"/>
    <w:rsid w:val="00122480"/>
    <w:rsid w:val="00131BF1"/>
    <w:rsid w:val="00132001"/>
    <w:rsid w:val="00137099"/>
    <w:rsid w:val="00142BF3"/>
    <w:rsid w:val="0014571E"/>
    <w:rsid w:val="00185CD1"/>
    <w:rsid w:val="001C6AA2"/>
    <w:rsid w:val="00291F77"/>
    <w:rsid w:val="002A7A40"/>
    <w:rsid w:val="003170D6"/>
    <w:rsid w:val="00334457"/>
    <w:rsid w:val="00346229"/>
    <w:rsid w:val="00355D72"/>
    <w:rsid w:val="0036604B"/>
    <w:rsid w:val="003769B7"/>
    <w:rsid w:val="003A4C32"/>
    <w:rsid w:val="003D4CB6"/>
    <w:rsid w:val="003E0FBC"/>
    <w:rsid w:val="004123B3"/>
    <w:rsid w:val="004355DA"/>
    <w:rsid w:val="00460AEF"/>
    <w:rsid w:val="0047376B"/>
    <w:rsid w:val="004D2062"/>
    <w:rsid w:val="004F2FF6"/>
    <w:rsid w:val="005407A1"/>
    <w:rsid w:val="00542055"/>
    <w:rsid w:val="00552C1C"/>
    <w:rsid w:val="00555F42"/>
    <w:rsid w:val="005B79CC"/>
    <w:rsid w:val="005E0F25"/>
    <w:rsid w:val="005F5E17"/>
    <w:rsid w:val="0064641C"/>
    <w:rsid w:val="00664905"/>
    <w:rsid w:val="00667203"/>
    <w:rsid w:val="0067247B"/>
    <w:rsid w:val="00680520"/>
    <w:rsid w:val="006B3D8E"/>
    <w:rsid w:val="006D544A"/>
    <w:rsid w:val="006E7302"/>
    <w:rsid w:val="00713971"/>
    <w:rsid w:val="007862FE"/>
    <w:rsid w:val="007A316D"/>
    <w:rsid w:val="007A50BD"/>
    <w:rsid w:val="007B3260"/>
    <w:rsid w:val="007C616C"/>
    <w:rsid w:val="007D0380"/>
    <w:rsid w:val="007F27ED"/>
    <w:rsid w:val="00822551"/>
    <w:rsid w:val="0082623F"/>
    <w:rsid w:val="00847485"/>
    <w:rsid w:val="00857D7B"/>
    <w:rsid w:val="008B26FA"/>
    <w:rsid w:val="008E4DF7"/>
    <w:rsid w:val="00983EB7"/>
    <w:rsid w:val="00995C49"/>
    <w:rsid w:val="009B6C7B"/>
    <w:rsid w:val="009E156C"/>
    <w:rsid w:val="009F4DB4"/>
    <w:rsid w:val="00A04203"/>
    <w:rsid w:val="00A43D64"/>
    <w:rsid w:val="00AB1EEF"/>
    <w:rsid w:val="00AE228E"/>
    <w:rsid w:val="00B302CE"/>
    <w:rsid w:val="00B42CE2"/>
    <w:rsid w:val="00B9483B"/>
    <w:rsid w:val="00BA0B08"/>
    <w:rsid w:val="00BB02A3"/>
    <w:rsid w:val="00BB02AF"/>
    <w:rsid w:val="00C36FFF"/>
    <w:rsid w:val="00C907E4"/>
    <w:rsid w:val="00CF6AE1"/>
    <w:rsid w:val="00D058C2"/>
    <w:rsid w:val="00D2456F"/>
    <w:rsid w:val="00E05A03"/>
    <w:rsid w:val="00E10537"/>
    <w:rsid w:val="00E255AF"/>
    <w:rsid w:val="00E62916"/>
    <w:rsid w:val="00E77FEF"/>
    <w:rsid w:val="00EA7E1D"/>
    <w:rsid w:val="00EB087E"/>
    <w:rsid w:val="00EC3B1D"/>
    <w:rsid w:val="00ED7659"/>
    <w:rsid w:val="00EE4C7C"/>
    <w:rsid w:val="00F136CA"/>
    <w:rsid w:val="00F568F6"/>
    <w:rsid w:val="00F64A6C"/>
    <w:rsid w:val="00FA4C61"/>
    <w:rsid w:val="00FC66CA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EB5BE"/>
  <w15:docId w15:val="{65F224D2-BD3E-4265-AE14-9B1762F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D5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544A"/>
  </w:style>
  <w:style w:type="paragraph" w:styleId="Pidipagina">
    <w:name w:val="footer"/>
    <w:basedOn w:val="Normale"/>
    <w:link w:val="PidipaginaCarattere"/>
    <w:uiPriority w:val="99"/>
    <w:unhideWhenUsed/>
    <w:rsid w:val="006D5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544A"/>
  </w:style>
  <w:style w:type="table" w:styleId="Grigliatabella">
    <w:name w:val="Table Grid"/>
    <w:basedOn w:val="Tabellanormale"/>
    <w:uiPriority w:val="59"/>
    <w:rsid w:val="0067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AB1EE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B1EE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B1EE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B1EE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B1EE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1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1EEF"/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52C1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52C1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5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8386F-7E0B-4939-A35B-066F5C0B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203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71</cp:revision>
  <dcterms:created xsi:type="dcterms:W3CDTF">2020-01-15T16:40:00Z</dcterms:created>
  <dcterms:modified xsi:type="dcterms:W3CDTF">2020-01-25T06:42:00Z</dcterms:modified>
</cp:coreProperties>
</file>